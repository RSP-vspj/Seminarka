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253902592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14:paraId="1BDE2301" w14:textId="77777777" w:rsidR="008820DC" w:rsidRDefault="008820DC"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0" wp14:anchorId="792F3BAE" wp14:editId="24117E5F">
                    <wp:simplePos x="0" y="0"/>
                    <mc:AlternateContent>
                      <mc:Choice Requires="wp14">
                        <wp:positionH relativeFrom="page">
                          <wp14:pctPosHOffset>5900</wp14:pctPosHOffset>
                        </wp:positionH>
                      </mc:Choice>
                      <mc:Fallback>
                        <wp:positionH relativeFrom="page">
                          <wp:posOffset>445770</wp:posOffset>
                        </wp:positionH>
                      </mc:Fallback>
                    </mc:AlternateContent>
                    <wp:positionV relativeFrom="margin">
                      <wp:align>top</wp:align>
                    </wp:positionV>
                    <wp:extent cx="5348177" cy="6687879"/>
                    <wp:effectExtent l="0" t="0" r="3810" b="0"/>
                    <wp:wrapNone/>
                    <wp:docPr id="14" name="Textové pole 14" descr="Nadpis zprávy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48177" cy="668787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96"/>
                                    <w:szCs w:val="12"/>
                                  </w:rPr>
                                  <w:alias w:val="Titul"/>
                                  <w:tag w:val=""/>
                                  <w:id w:val="2115015981"/>
                                  <w:placeholder>
                                    <w:docPart w:val="0A3BBDF240264930AAC86A0ACEDBF349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FE83A6D" w14:textId="187364D9" w:rsidR="007156A8" w:rsidRDefault="007156A8">
                                    <w:pPr>
                                      <w:pStyle w:val="Titul"/>
                                    </w:pPr>
                                    <w:r w:rsidRPr="00846E0A">
                                      <w:rPr>
                                        <w:sz w:val="96"/>
                                        <w:szCs w:val="12"/>
                                      </w:rPr>
                                      <w:t>Administrátorská dokumentace</w:t>
                                    </w:r>
                                  </w:p>
                                </w:sdtContent>
                              </w:sdt>
                              <w:p w14:paraId="70476BCE" w14:textId="4BD43C6F" w:rsidR="00B81736" w:rsidRPr="00B81736" w:rsidRDefault="007156A8" w:rsidP="00B81736">
                                <w:pPr>
                                  <w:pStyle w:val="Podtitul1"/>
                                  <w:ind w:left="144" w:right="720"/>
                                  <w:rPr>
                                    <w:color w:val="auto"/>
                                    <w:sz w:val="36"/>
                                    <w:szCs w:val="8"/>
                                  </w:rPr>
                                </w:pPr>
                                <w:r w:rsidRPr="00846E0A">
                                  <w:rPr>
                                    <w:color w:val="auto"/>
                                    <w:sz w:val="36"/>
                                    <w:szCs w:val="8"/>
                                  </w:rPr>
                                  <w:t>Logos polytechnikos</w:t>
                                </w:r>
                              </w:p>
                              <w:sdt>
                                <w:sdtPr>
                                  <w:rPr>
                                    <w:sz w:val="32"/>
                                    <w:szCs w:val="22"/>
                                  </w:rPr>
                                  <w:alias w:val="Citát nebo resumé"/>
                                  <w:tag w:val="Citát nebo resumé"/>
                                  <w:id w:val="-247963122"/>
                                  <w:placeholder>
                                    <w:docPart w:val="D6835524AD564823A41254B0574ECE5C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03DD2D5" w14:textId="726DA18D" w:rsidR="007156A8" w:rsidRPr="00846E0A" w:rsidRDefault="00B81736">
                                    <w:pPr>
                                      <w:pStyle w:val="Resum"/>
                                      <w:spacing w:after="600"/>
                                      <w:rPr>
                                        <w:sz w:val="32"/>
                                        <w:szCs w:val="22"/>
                                      </w:rPr>
                                    </w:pPr>
                                    <w:r w:rsidRPr="00846E0A">
                                      <w:rPr>
                                        <w:sz w:val="32"/>
                                        <w:szCs w:val="22"/>
                                      </w:rPr>
                                      <w:t>Dokumentace určená ke správě školního internetového časopisu Vysoké školy polytechnické v Jihlavě s názvem Logos polytechnikos</w:t>
                                    </w:r>
                                    <w:r>
                                      <w:rPr>
                                        <w:sz w:val="32"/>
                                        <w:szCs w:val="22"/>
                                      </w:rPr>
                                      <w:t xml:space="preserve"> od týmu Tarzani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75000</wp14:pctHeight>
                    </wp14:sizeRelV>
                  </wp:anchor>
                </w:drawing>
              </mc:Choice>
              <mc:Fallback>
                <w:pict>
                  <v:shapetype w14:anchorId="792F3BAE" id="_x0000_t202" coordsize="21600,21600" o:spt="202" path="m,l,21600r21600,l21600,xe">
                    <v:stroke joinstyle="miter"/>
                    <v:path gradientshapeok="t" o:connecttype="rect"/>
                  </v:shapetype>
                  <v:shape id="Textové pole 14" o:spid="_x0000_s1026" type="#_x0000_t202" alt="Nadpis zprávy" style="position:absolute;margin-left:0;margin-top:0;width:421.1pt;height:526.6pt;z-index:-251658240;visibility:visible;mso-wrap-style:square;mso-width-percent:1000;mso-height-percent:750;mso-left-percent:59;mso-wrap-distance-left:9pt;mso-wrap-distance-top:0;mso-wrap-distance-right:9pt;mso-wrap-distance-bottom:0;mso-position-horizontal-relative:page;mso-position-vertical:top;mso-position-vertical-relative:margin;mso-width-percent:1000;mso-height-percent:750;mso-left-percent:59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" o:allowoverlap="f" filled="f" stroked="f" strokeweight=".5pt">
                    <v:textbox inset="0,0,0,0">
                      <w:txbxContent>
                        <w:sdt>
                          <w:sdtPr>
                            <w:rPr>
                              <w:sz w:val="96"/>
                              <w:szCs w:val="12"/>
                            </w:rPr>
                            <w:alias w:val="Titul"/>
                            <w:tag w:val=""/>
                            <w:id w:val="2115015981"/>
                            <w:placeholder>
                              <w:docPart w:val="0A3BBDF240264930AAC86A0ACEDBF349"/>
                            </w:placeholder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FE83A6D" w14:textId="187364D9" w:rsidR="007156A8" w:rsidRDefault="007156A8">
                              <w:pPr>
                                <w:pStyle w:val="Titul"/>
                              </w:pPr>
                              <w:r w:rsidRPr="00846E0A">
                                <w:rPr>
                                  <w:sz w:val="96"/>
                                  <w:szCs w:val="12"/>
                                </w:rPr>
                                <w:t>Administrátorská dokumentace</w:t>
                              </w:r>
                            </w:p>
                          </w:sdtContent>
                        </w:sdt>
                        <w:p w14:paraId="70476BCE" w14:textId="4BD43C6F" w:rsidR="00B81736" w:rsidRPr="00B81736" w:rsidRDefault="007156A8" w:rsidP="00B81736">
                          <w:pPr>
                            <w:pStyle w:val="Podtitul1"/>
                            <w:ind w:left="144" w:right="720"/>
                            <w:rPr>
                              <w:color w:val="auto"/>
                              <w:sz w:val="36"/>
                              <w:szCs w:val="8"/>
                            </w:rPr>
                          </w:pPr>
                          <w:r w:rsidRPr="00846E0A">
                            <w:rPr>
                              <w:color w:val="auto"/>
                              <w:sz w:val="36"/>
                              <w:szCs w:val="8"/>
                            </w:rPr>
                            <w:t>Logos polytechnikos</w:t>
                          </w:r>
                        </w:p>
                        <w:sdt>
                          <w:sdtPr>
                            <w:rPr>
                              <w:sz w:val="32"/>
                              <w:szCs w:val="22"/>
                            </w:rPr>
                            <w:alias w:val="Citát nebo resumé"/>
                            <w:tag w:val="Citát nebo resumé"/>
                            <w:id w:val="-247963122"/>
                            <w:placeholder>
                              <w:docPart w:val="D6835524AD564823A41254B0574ECE5C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503DD2D5" w14:textId="726DA18D" w:rsidR="007156A8" w:rsidRPr="00846E0A" w:rsidRDefault="00B81736">
                              <w:pPr>
                                <w:pStyle w:val="Resum"/>
                                <w:spacing w:after="600"/>
                                <w:rPr>
                                  <w:sz w:val="32"/>
                                  <w:szCs w:val="22"/>
                                </w:rPr>
                              </w:pPr>
                              <w:r w:rsidRPr="00846E0A">
                                <w:rPr>
                                  <w:sz w:val="32"/>
                                  <w:szCs w:val="22"/>
                                </w:rPr>
                                <w:t>Dokumentace určená ke správě školního internetového časopisu Vysoké školy polytechnické v Jihlavě s názvem Logos polytechnikos</w:t>
                              </w:r>
                              <w:r>
                                <w:rPr>
                                  <w:sz w:val="32"/>
                                  <w:szCs w:val="22"/>
                                </w:rPr>
                                <w:t xml:space="preserve"> od týmu Tarzani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b/>
              <w:bCs/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0" wp14:anchorId="4E29B53D" wp14:editId="311ABDE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858000" cy="1775460"/>
                    <wp:effectExtent l="0" t="0" r="0" b="7620"/>
                    <wp:wrapSquare wrapText="bothSides"/>
                    <wp:docPr id="15" name="Textové pole 15" descr="Kontaktní informac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17754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7DD9C1" w14:textId="76791F02" w:rsidR="007156A8" w:rsidRDefault="000D0A74">
                                <w:pPr>
                                  <w:pStyle w:val="Informannadpis"/>
                                  <w:jc w:val="left"/>
                                </w:pPr>
                                <w:sdt>
                                  <w:sdtPr>
                                    <w:alias w:val="Společnost"/>
                                    <w:tag w:val=""/>
                                    <w:id w:val="1735350181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tbl>
                                <w:tblPr>
                                  <w:tblW w:w="5000" w:type="pct"/>
                                  <w:jc w:val="right"/>
                                  <w:tblBorders>
                                    <w:top w:val="single" w:sz="8" w:space="0" w:color="000000" w:themeColor="text1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7156A8" w14:paraId="22C66CB3" w14:textId="77777777">
                                  <w:trPr>
                                    <w:trHeight w:hRule="exact" w:val="144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</w:tcPr>
                                    <w:p w14:paraId="3E17A6F1" w14:textId="77777777" w:rsidR="007156A8" w:rsidRDefault="007156A8"/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2C6C3FB2" w14:textId="77777777" w:rsidR="007156A8" w:rsidRDefault="007156A8"/>
                                  </w:tc>
                                  <w:tc>
                                    <w:tcPr>
                                      <w:tcW w:w="1667" w:type="pct"/>
                                    </w:tcPr>
                                    <w:p w14:paraId="4FD468D4" w14:textId="77777777" w:rsidR="007156A8" w:rsidRDefault="007156A8"/>
                                  </w:tc>
                                </w:tr>
                                <w:tr w:rsidR="007156A8" w14:paraId="38DE8FAE" w14:textId="77777777">
                                  <w:trPr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44E615B4" w14:textId="77777777" w:rsidR="007156A8" w:rsidRDefault="00B81736">
                                      <w:pPr>
                                        <w:pStyle w:val="Zpat1"/>
                                      </w:pPr>
                                      <w:r w:rsidRPr="00B81736">
                                        <w:t>Tolstého 1556</w:t>
                                      </w:r>
                                    </w:p>
                                    <w:p w14:paraId="3B64414C" w14:textId="0F0DB454" w:rsidR="00B81736" w:rsidRDefault="00B81736">
                                      <w:pPr>
                                        <w:pStyle w:val="Zpat1"/>
                                      </w:pPr>
                                      <w:r w:rsidRPr="00B81736">
                                        <w:t>586 01 Jihlava</w:t>
                                      </w: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1029C5B2" w14:textId="5914C3A7" w:rsidR="007156A8" w:rsidRDefault="007156A8" w:rsidP="00B81736">
                                      <w:pPr>
                                        <w:pStyle w:val="Zpat1"/>
                                        <w:ind w:left="0"/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tcMar>
                                        <w:bottom w:w="144" w:type="dxa"/>
                                      </w:tcMar>
                                    </w:tcPr>
                                    <w:p w14:paraId="561AD5E9" w14:textId="0E097A11" w:rsidR="00B81736" w:rsidRDefault="00B81736">
                                      <w:pPr>
                                        <w:pStyle w:val="Zpat1"/>
                                      </w:pPr>
                                      <w:r>
                                        <w:t>http://alpha.kts.vspj.cz:8064</w:t>
                                      </w:r>
                                    </w:p>
                                    <w:p w14:paraId="55946474" w14:textId="78CFC739" w:rsidR="007156A8" w:rsidRDefault="000D0A74">
                                      <w:pPr>
                                        <w:pStyle w:val="Zpat1"/>
                                      </w:pPr>
                                      <w:sdt>
                                        <w:sdtPr>
                                          <w:alias w:val="E-mail"/>
                                          <w:tag w:val=""/>
                                          <w:id w:val="1873495697"/>
  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 w:rsidR="007156A8">
                                            <w:t>Team Tarzani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7156A8" w14:paraId="04527A25" w14:textId="77777777">
                                  <w:trPr>
                                    <w:trHeight w:hRule="exact" w:val="86"/>
                                    <w:jc w:val="right"/>
                                  </w:trPr>
                                  <w:tc>
                                    <w:tcPr>
                                      <w:tcW w:w="1666" w:type="pct"/>
                                      <w:shd w:val="clear" w:color="auto" w:fill="000000" w:themeFill="text1"/>
                                    </w:tcPr>
                                    <w:p w14:paraId="4D3AE25F" w14:textId="77777777" w:rsidR="007156A8" w:rsidRDefault="007156A8">
                                      <w:pPr>
                                        <w:pStyle w:val="Zpat1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670B4062" w14:textId="77777777" w:rsidR="007156A8" w:rsidRDefault="007156A8">
                                      <w:pPr>
                                        <w:pStyle w:val="Zpat1"/>
                                      </w:pPr>
                                    </w:p>
                                  </w:tc>
                                  <w:tc>
                                    <w:tcPr>
                                      <w:tcW w:w="1667" w:type="pct"/>
                                      <w:shd w:val="clear" w:color="auto" w:fill="000000" w:themeFill="text1"/>
                                    </w:tcPr>
                                    <w:p w14:paraId="35B1E2B1" w14:textId="77777777" w:rsidR="007156A8" w:rsidRDefault="007156A8">
                                      <w:pPr>
                                        <w:pStyle w:val="Zpat1"/>
                                      </w:pPr>
                                    </w:p>
                                  </w:tc>
                                </w:tr>
                              </w:tbl>
                              <w:p w14:paraId="6B2488BF" w14:textId="77777777" w:rsidR="007156A8" w:rsidRDefault="007156A8">
                                <w:pPr>
                                  <w:pStyle w:val="Bezmezer1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128200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E29B53D" id="Textové pole 15" o:spid="_x0000_s1027" type="#_x0000_t202" alt="Kontaktní informace" style="position:absolute;margin-left:0;margin-top:0;width:540pt;height:139.8pt;z-index:251658241;visibility:visible;mso-wrap-style:square;mso-width-percent:1282;mso-height-percent:200;mso-wrap-distance-left:9pt;mso-wrap-distance-top:0;mso-wrap-distance-right:9pt;mso-wrap-distance-bottom:0;mso-position-horizontal:center;mso-position-horizontal-relative:page;mso-position-vertical:bottom;mso-position-vertical-relative:margin;mso-width-percent:1282;mso-height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" o:allowoverlap="f" filled="f" stroked="f" strokeweight=".5pt">
                    <v:textbox inset="0,0,0,0">
                      <w:txbxContent>
                        <w:p w14:paraId="737DD9C1" w14:textId="76791F02" w:rsidR="007156A8" w:rsidRDefault="000D0A74">
                          <w:pPr>
                            <w:pStyle w:val="Informannadpis"/>
                            <w:jc w:val="left"/>
                          </w:pPr>
                          <w:sdt>
                            <w:sdtPr>
                              <w:alias w:val="Společnost"/>
                              <w:tag w:val=""/>
                              <w:id w:val="1735350181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>
                                <w:t xml:space="preserve">     </w:t>
                              </w:r>
                            </w:sdtContent>
                          </w:sdt>
                        </w:p>
                        <w:tbl>
                          <w:tblPr>
                            <w:tblW w:w="5000" w:type="pct"/>
                            <w:jc w:val="right"/>
                            <w:tblBorders>
                              <w:top w:val="single" w:sz="8" w:space="0" w:color="000000" w:themeColor="text1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3601"/>
                            <w:gridCol w:w="3602"/>
                            <w:gridCol w:w="3602"/>
                          </w:tblGrid>
                          <w:tr w:rsidR="007156A8" w14:paraId="22C66CB3" w14:textId="77777777">
                            <w:trPr>
                              <w:trHeight w:hRule="exact" w:val="144"/>
                              <w:jc w:val="right"/>
                            </w:trPr>
                            <w:tc>
                              <w:tcPr>
                                <w:tcW w:w="1666" w:type="pct"/>
                              </w:tcPr>
                              <w:p w14:paraId="3E17A6F1" w14:textId="77777777" w:rsidR="007156A8" w:rsidRDefault="007156A8"/>
                            </w:tc>
                            <w:tc>
                              <w:tcPr>
                                <w:tcW w:w="1667" w:type="pct"/>
                              </w:tcPr>
                              <w:p w14:paraId="2C6C3FB2" w14:textId="77777777" w:rsidR="007156A8" w:rsidRDefault="007156A8"/>
                            </w:tc>
                            <w:tc>
                              <w:tcPr>
                                <w:tcW w:w="1667" w:type="pct"/>
                              </w:tcPr>
                              <w:p w14:paraId="4FD468D4" w14:textId="77777777" w:rsidR="007156A8" w:rsidRDefault="007156A8"/>
                            </w:tc>
                          </w:tr>
                          <w:tr w:rsidR="007156A8" w14:paraId="38DE8FAE" w14:textId="77777777">
                            <w:trPr>
                              <w:jc w:val="right"/>
                            </w:trPr>
                            <w:tc>
                              <w:tcPr>
                                <w:tcW w:w="1666" w:type="pct"/>
                                <w:tcMar>
                                  <w:bottom w:w="144" w:type="dxa"/>
                                </w:tcMar>
                              </w:tcPr>
                              <w:p w14:paraId="44E615B4" w14:textId="77777777" w:rsidR="007156A8" w:rsidRDefault="00B81736">
                                <w:pPr>
                                  <w:pStyle w:val="Zpat1"/>
                                </w:pPr>
                                <w:r w:rsidRPr="00B81736">
                                  <w:t>Tolstého 1556</w:t>
                                </w:r>
                              </w:p>
                              <w:p w14:paraId="3B64414C" w14:textId="0F0DB454" w:rsidR="00B81736" w:rsidRDefault="00B81736">
                                <w:pPr>
                                  <w:pStyle w:val="Zpat1"/>
                                </w:pPr>
                                <w:r w:rsidRPr="00B81736">
                                  <w:t>586 01 Jihlava</w:t>
                                </w:r>
                              </w:p>
                            </w:tc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p w14:paraId="1029C5B2" w14:textId="5914C3A7" w:rsidR="007156A8" w:rsidRDefault="007156A8" w:rsidP="00B81736">
                                <w:pPr>
                                  <w:pStyle w:val="Zpat1"/>
                                  <w:ind w:left="0"/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tcMar>
                                  <w:bottom w:w="144" w:type="dxa"/>
                                </w:tcMar>
                              </w:tcPr>
                              <w:p w14:paraId="561AD5E9" w14:textId="0E097A11" w:rsidR="00B81736" w:rsidRDefault="00B81736">
                                <w:pPr>
                                  <w:pStyle w:val="Zpat1"/>
                                </w:pPr>
                                <w:r>
                                  <w:t>http://alpha.kts.vspj.cz:8064</w:t>
                                </w:r>
                              </w:p>
                              <w:p w14:paraId="55946474" w14:textId="78CFC739" w:rsidR="007156A8" w:rsidRDefault="000D0A74">
                                <w:pPr>
                                  <w:pStyle w:val="Zpat1"/>
                                </w:pPr>
                                <w:sdt>
                                  <w:sdtPr>
                                    <w:alias w:val="E-mail"/>
                                    <w:tag w:val=""/>
                                    <w:id w:val="1873495697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156A8">
                                      <w:t>Team Tarzani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7156A8" w14:paraId="04527A25" w14:textId="77777777">
                            <w:trPr>
                              <w:trHeight w:hRule="exact" w:val="86"/>
                              <w:jc w:val="right"/>
                            </w:trPr>
                            <w:tc>
                              <w:tcPr>
                                <w:tcW w:w="1666" w:type="pct"/>
                                <w:shd w:val="clear" w:color="auto" w:fill="000000" w:themeFill="text1"/>
                              </w:tcPr>
                              <w:p w14:paraId="4D3AE25F" w14:textId="77777777" w:rsidR="007156A8" w:rsidRDefault="007156A8">
                                <w:pPr>
                                  <w:pStyle w:val="Zpat1"/>
                                  <w:rPr>
                                    <w:b/>
                                    <w:bCs/>
                                  </w:rPr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670B4062" w14:textId="77777777" w:rsidR="007156A8" w:rsidRDefault="007156A8">
                                <w:pPr>
                                  <w:pStyle w:val="Zpat1"/>
                                </w:pPr>
                              </w:p>
                            </w:tc>
                            <w:tc>
                              <w:tcPr>
                                <w:tcW w:w="1667" w:type="pct"/>
                                <w:shd w:val="clear" w:color="auto" w:fill="000000" w:themeFill="text1"/>
                              </w:tcPr>
                              <w:p w14:paraId="35B1E2B1" w14:textId="77777777" w:rsidR="007156A8" w:rsidRDefault="007156A8">
                                <w:pPr>
                                  <w:pStyle w:val="Zpat1"/>
                                </w:pPr>
                              </w:p>
                            </w:tc>
                          </w:tr>
                        </w:tbl>
                        <w:p w14:paraId="6B2488BF" w14:textId="77777777" w:rsidR="007156A8" w:rsidRDefault="007156A8">
                          <w:pPr>
                            <w:pStyle w:val="Bezmezer1"/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</w:p>
        <w:p w14:paraId="33F19CD4" w14:textId="77777777" w:rsidR="008820DC" w:rsidRDefault="008820DC"/>
        <w:p w14:paraId="571A4516" w14:textId="065EE72B" w:rsidR="008820DC" w:rsidRDefault="00D9433E">
          <w:pPr>
            <w:rPr>
              <w:b/>
              <w:bCs/>
            </w:rPr>
          </w:pPr>
          <w:r w:rsidRPr="00D9433E">
            <w:rPr>
              <w:b/>
              <w:bCs/>
              <w:noProof/>
            </w:rPr>
            <mc:AlternateContent>
              <mc:Choice Requires="wps">
                <w:drawing>
                  <wp:anchor distT="45720" distB="45720" distL="114300" distR="114300" simplePos="0" relativeHeight="251658246" behindDoc="0" locked="0" layoutInCell="1" allowOverlap="1" wp14:anchorId="01D70DB4" wp14:editId="4A69154A">
                    <wp:simplePos x="0" y="0"/>
                    <wp:positionH relativeFrom="column">
                      <wp:posOffset>-1483995</wp:posOffset>
                    </wp:positionH>
                    <wp:positionV relativeFrom="paragraph">
                      <wp:posOffset>6529705</wp:posOffset>
                    </wp:positionV>
                    <wp:extent cx="5248275" cy="407670"/>
                    <wp:effectExtent l="0" t="0" r="9525" b="0"/>
                    <wp:wrapSquare wrapText="bothSides"/>
                    <wp:docPr id="217" name="Textové po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48275" cy="4076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32C1DD" w14:textId="0A4A3175" w:rsidR="00D9433E" w:rsidRPr="00D9433E" w:rsidRDefault="000D0A74">
                                <w:pPr>
                                  <w:rPr>
                                    <w:b/>
                                    <w:sz w:val="36"/>
                                  </w:rPr>
                                </w:pPr>
                                <w:hyperlink r:id="rId12" w:history="1">
                                  <w:r w:rsidR="00D9433E" w:rsidRPr="00D9433E">
                                    <w:rPr>
                                      <w:rStyle w:val="Hypertextovodkaz"/>
                                      <w:b/>
                                      <w:sz w:val="36"/>
                                    </w:rPr>
                                    <w:t>http://alpha.kts.vspj.cz:8064</w:t>
                                  </w:r>
                                </w:hyperlink>
                                <w:r w:rsidR="00D9433E" w:rsidRPr="00D9433E">
                                  <w:rPr>
                                    <w:b/>
                                    <w:sz w:val="36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D70DB4" id="Textové pole 2" o:spid="_x0000_s1028" type="#_x0000_t202" style="position:absolute;margin-left:-116.85pt;margin-top:514.15pt;width:413.25pt;height:32.1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" stroked="f">
                    <v:textbox>
                      <w:txbxContent>
                        <w:p w14:paraId="3532C1DD" w14:textId="0A4A3175" w:rsidR="00D9433E" w:rsidRPr="00D9433E" w:rsidRDefault="000D0A74">
                          <w:pPr>
                            <w:rPr>
                              <w:b/>
                              <w:sz w:val="36"/>
                            </w:rPr>
                          </w:pPr>
                          <w:hyperlink r:id="rId13" w:history="1">
                            <w:r w:rsidR="00D9433E" w:rsidRPr="00D9433E">
                              <w:rPr>
                                <w:rStyle w:val="Hypertextovodkaz"/>
                                <w:b/>
                                <w:sz w:val="36"/>
                              </w:rPr>
                              <w:t>http://alpha.kts.vspj.cz:8064</w:t>
                            </w:r>
                          </w:hyperlink>
                          <w:r w:rsidR="00D9433E" w:rsidRPr="00D9433E">
                            <w:rPr>
                              <w:b/>
                              <w:sz w:val="36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820DC">
            <w:rPr>
              <w:b/>
              <w:bCs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121611008"/>
        <w:docPartObj>
          <w:docPartGallery w:val="Table of Contents"/>
          <w:docPartUnique/>
        </w:docPartObj>
      </w:sdtPr>
      <w:sdtEndPr/>
      <w:sdtContent>
        <w:p w14:paraId="0822AB3E" w14:textId="5F392A0B" w:rsidR="00C00D4E" w:rsidRPr="00C00D4E" w:rsidRDefault="00C00D4E" w:rsidP="00C00D4E">
          <w:pPr>
            <w:pStyle w:val="Nadpisobsahu"/>
            <w:spacing w:before="0" w:after="360"/>
          </w:pPr>
          <w:r w:rsidRPr="002F0C2F">
            <w:rPr>
              <w:color w:val="EF4623" w:themeColor="accent1"/>
              <w:sz w:val="44"/>
              <w:szCs w:val="44"/>
            </w:rPr>
            <w:t>Obsah</w:t>
          </w:r>
        </w:p>
        <w:p w14:paraId="63F34755" w14:textId="33FBDE27" w:rsidR="00E06E40" w:rsidRPr="00E06E40" w:rsidRDefault="00C00D4E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316851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programů pro vývojové prostředí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_Toc60316851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0474C1" w14:textId="2521E540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2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Přehled potřebných programů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_Toc60316852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0FFC0AB" w14:textId="5CD88109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3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XAMPP s PHP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_Toc60316853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2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8F2E91" w14:textId="51B10FF3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4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CA certifikátu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_Toc60316854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3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FA77B2" w14:textId="160B628F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5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Composeru pro PHP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_Toc60316855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4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4CECDCC" w14:textId="4A3F72BC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6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Symfony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_Toc60316856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6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CB9AE54" w14:textId="502996FC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7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WinSCP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_Toc60316857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7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A618E3A" w14:textId="7E822EFF" w:rsidR="00E06E40" w:rsidRPr="00E06E40" w:rsidRDefault="000D0A74">
          <w:pPr>
            <w:pStyle w:val="Obsah2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8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Instalace aplikace GitHub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_Toc60316858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8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B9A2C60" w14:textId="0A835B07" w:rsidR="00E06E40" w:rsidRPr="00E06E40" w:rsidRDefault="000D0A74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59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Spuštění webu na školním serveru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_Toc60316859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9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4A52889" w14:textId="3BEB4BD1" w:rsidR="00E06E40" w:rsidRPr="00E06E40" w:rsidRDefault="000D0A74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0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Konfigurace uživatelských rolí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_Toc60316860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12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F10B216" w14:textId="7C537473" w:rsidR="00E06E40" w:rsidRPr="00E06E40" w:rsidRDefault="000D0A74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1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Konfigurace implementace databáze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_Toc60316861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13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E8CD72C" w14:textId="23985F13" w:rsidR="00E06E40" w:rsidRPr="00E06E40" w:rsidRDefault="000D0A74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2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Správa na webové stránce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_Toc60316862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15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C27A361" w14:textId="563B6EF9" w:rsidR="00E06E40" w:rsidRPr="00E06E40" w:rsidRDefault="000D0A74">
          <w:pPr>
            <w:pStyle w:val="Obsah1"/>
            <w:tabs>
              <w:tab w:val="right" w:leader="dot" w:pos="8186"/>
            </w:tabs>
            <w:rPr>
              <w:rFonts w:eastAsiaTheme="minorEastAsia"/>
              <w:noProof/>
              <w:color w:val="auto"/>
              <w:sz w:val="24"/>
              <w:szCs w:val="24"/>
            </w:rPr>
          </w:pPr>
          <w:hyperlink w:anchor="_Toc60316863" w:history="1">
            <w:r w:rsidR="00E06E40" w:rsidRPr="00E06E40">
              <w:rPr>
                <w:rStyle w:val="Hypertextovodkaz"/>
                <w:noProof/>
                <w:sz w:val="22"/>
                <w:szCs w:val="22"/>
              </w:rPr>
              <w:t>Podpora</w:t>
            </w:r>
            <w:r w:rsidR="00E06E40" w:rsidRPr="00E06E40">
              <w:rPr>
                <w:noProof/>
                <w:webHidden/>
                <w:sz w:val="22"/>
                <w:szCs w:val="22"/>
              </w:rPr>
              <w:tab/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begin"/>
            </w:r>
            <w:r w:rsidR="00E06E40" w:rsidRPr="00E06E40">
              <w:rPr>
                <w:noProof/>
                <w:webHidden/>
                <w:sz w:val="22"/>
                <w:szCs w:val="22"/>
              </w:rPr>
              <w:instrText xml:space="preserve"> PAGEREF _Toc60316863 \h </w:instrText>
            </w:r>
            <w:r w:rsidR="00E06E40" w:rsidRPr="00E06E40">
              <w:rPr>
                <w:noProof/>
                <w:webHidden/>
                <w:sz w:val="22"/>
                <w:szCs w:val="22"/>
              </w:rPr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separate"/>
            </w:r>
            <w:r w:rsidR="00E06E40" w:rsidRPr="00E06E40">
              <w:rPr>
                <w:noProof/>
                <w:webHidden/>
                <w:sz w:val="22"/>
                <w:szCs w:val="22"/>
              </w:rPr>
              <w:t>19</w:t>
            </w:r>
            <w:r w:rsidR="00E06E40" w:rsidRPr="00E06E40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1706550" w14:textId="67B38565" w:rsidR="00C00D4E" w:rsidRDefault="00C00D4E">
          <w:r>
            <w:rPr>
              <w:b/>
              <w:bCs/>
            </w:rPr>
            <w:fldChar w:fldCharType="end"/>
          </w:r>
        </w:p>
      </w:sdtContent>
    </w:sdt>
    <w:p w14:paraId="2E568414" w14:textId="77777777" w:rsidR="006A3B2A" w:rsidRDefault="006A3B2A">
      <w:pPr>
        <w:sectPr w:rsidR="006A3B2A" w:rsidSect="00BA7DFB">
          <w:headerReference w:type="default" r:id="rId14"/>
          <w:pgSz w:w="11907" w:h="16839" w:code="9"/>
          <w:pgMar w:top="1148" w:right="700" w:bottom="765" w:left="3011" w:header="1148" w:footer="709" w:gutter="0"/>
          <w:pgNumType w:fmt="lowerRoman" w:start="0"/>
          <w:cols w:space="720"/>
          <w:titlePg/>
          <w:docGrid w:linePitch="360"/>
        </w:sectPr>
      </w:pPr>
    </w:p>
    <w:p w14:paraId="00F53C1A" w14:textId="3C2A33D8" w:rsidR="00B62064" w:rsidRDefault="00D83639" w:rsidP="00B62064">
      <w:pPr>
        <w:pStyle w:val="Nadpis11"/>
      </w:pPr>
      <w:bookmarkStart w:id="1" w:name="_Toc60316851"/>
      <w:r>
        <w:lastRenderedPageBreak/>
        <w:t>Instalace programů pro vývojové prostředí</w:t>
      </w:r>
      <w:bookmarkEnd w:id="1"/>
    </w:p>
    <w:p w14:paraId="27C901A6" w14:textId="5177766C" w:rsidR="00B62064" w:rsidRDefault="00B62064" w:rsidP="00B62064"/>
    <w:p w14:paraId="6F06E9EB" w14:textId="77777777" w:rsidR="00B62064" w:rsidRPr="00B62064" w:rsidRDefault="00B62064" w:rsidP="00B62064"/>
    <w:p w14:paraId="07F73026" w14:textId="678D138A" w:rsidR="006A3B2A" w:rsidRDefault="00AA6481">
      <w:pPr>
        <w:pStyle w:val="Nadpis21"/>
      </w:pPr>
      <w:bookmarkStart w:id="2" w:name="_Toc60316852"/>
      <w:r>
        <w:t xml:space="preserve">Přehled </w:t>
      </w:r>
      <w:r w:rsidR="00D83639">
        <w:t>potřebných programů</w:t>
      </w:r>
      <w:bookmarkEnd w:id="2"/>
    </w:p>
    <w:p w14:paraId="2A339663" w14:textId="77777777" w:rsidR="00B62064" w:rsidRPr="00B62064" w:rsidRDefault="00B62064" w:rsidP="00B62064"/>
    <w:p w14:paraId="0FE0C335" w14:textId="3F5462A2" w:rsidR="00D51675" w:rsidRPr="00276EF5" w:rsidRDefault="00276EF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B</w:t>
      </w:r>
      <w:r w:rsidR="00ED5A7B" w:rsidRPr="00276EF5">
        <w:rPr>
          <w:sz w:val="22"/>
          <w:szCs w:val="22"/>
        </w:rPr>
        <w:t>alíček XAMPP s</w:t>
      </w:r>
      <w:r>
        <w:rPr>
          <w:sz w:val="22"/>
          <w:szCs w:val="22"/>
        </w:rPr>
        <w:t> </w:t>
      </w:r>
      <w:r w:rsidR="00ED5A7B" w:rsidRPr="00276EF5">
        <w:rPr>
          <w:sz w:val="22"/>
          <w:szCs w:val="22"/>
        </w:rPr>
        <w:t>PHP</w:t>
      </w:r>
      <w:r>
        <w:rPr>
          <w:sz w:val="22"/>
          <w:szCs w:val="22"/>
        </w:rPr>
        <w:t>.</w:t>
      </w:r>
    </w:p>
    <w:p w14:paraId="778CA49F" w14:textId="71221880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CA certifikát pro psaní do příkazového řádku</w:t>
      </w:r>
      <w:r w:rsidR="00276EF5">
        <w:rPr>
          <w:sz w:val="22"/>
          <w:szCs w:val="22"/>
        </w:rPr>
        <w:t>.</w:t>
      </w:r>
    </w:p>
    <w:p w14:paraId="1647AB27" w14:textId="79E694A1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Composer pro PHP</w:t>
      </w:r>
      <w:r w:rsidR="00276EF5">
        <w:rPr>
          <w:sz w:val="22"/>
          <w:szCs w:val="22"/>
        </w:rPr>
        <w:t>.</w:t>
      </w:r>
    </w:p>
    <w:p w14:paraId="4C22D8DA" w14:textId="3FB301F2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Editor PhpStorm s pluginem Symfony</w:t>
      </w:r>
      <w:r w:rsidR="00276EF5">
        <w:rPr>
          <w:sz w:val="22"/>
          <w:szCs w:val="22"/>
        </w:rPr>
        <w:t>.</w:t>
      </w:r>
    </w:p>
    <w:p w14:paraId="754C81A4" w14:textId="11081B9D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Symfony</w:t>
      </w:r>
      <w:r w:rsidR="00276EF5">
        <w:rPr>
          <w:sz w:val="22"/>
          <w:szCs w:val="22"/>
        </w:rPr>
        <w:t>.</w:t>
      </w:r>
    </w:p>
    <w:p w14:paraId="04A97F0E" w14:textId="5F19D387" w:rsidR="00D51675" w:rsidRPr="00276EF5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WinSCP klient pro Windows</w:t>
      </w:r>
      <w:r w:rsidR="00276EF5">
        <w:rPr>
          <w:sz w:val="22"/>
          <w:szCs w:val="22"/>
        </w:rPr>
        <w:t>.</w:t>
      </w:r>
    </w:p>
    <w:p w14:paraId="44286AD9" w14:textId="548CE6FC" w:rsidR="00ED5A7B" w:rsidRDefault="00D51675" w:rsidP="00B62064">
      <w:pPr>
        <w:pStyle w:val="Odstavecseseznamem"/>
        <w:numPr>
          <w:ilvl w:val="0"/>
          <w:numId w:val="6"/>
        </w:numPr>
        <w:spacing w:line="480" w:lineRule="auto"/>
        <w:rPr>
          <w:sz w:val="22"/>
          <w:szCs w:val="22"/>
        </w:rPr>
      </w:pPr>
      <w:r w:rsidRPr="00276EF5">
        <w:rPr>
          <w:sz w:val="22"/>
          <w:szCs w:val="22"/>
        </w:rPr>
        <w:t>Aplikace GitHub</w:t>
      </w:r>
      <w:r w:rsidR="00276EF5">
        <w:rPr>
          <w:sz w:val="22"/>
          <w:szCs w:val="22"/>
        </w:rPr>
        <w:t>.</w:t>
      </w:r>
    </w:p>
    <w:p w14:paraId="3C863A5F" w14:textId="4F133F1F" w:rsidR="00B62064" w:rsidRDefault="00B62064" w:rsidP="00B62064">
      <w:pPr>
        <w:rPr>
          <w:sz w:val="22"/>
          <w:szCs w:val="22"/>
        </w:rPr>
      </w:pPr>
    </w:p>
    <w:p w14:paraId="30695B22" w14:textId="321E99C0" w:rsidR="00B62064" w:rsidRDefault="00B62064" w:rsidP="00B62064">
      <w:pPr>
        <w:rPr>
          <w:sz w:val="22"/>
          <w:szCs w:val="22"/>
        </w:rPr>
      </w:pPr>
    </w:p>
    <w:p w14:paraId="5AFD2C32" w14:textId="0D1BD4F4" w:rsidR="00B62064" w:rsidRDefault="00B62064" w:rsidP="00B62064">
      <w:pPr>
        <w:rPr>
          <w:sz w:val="22"/>
          <w:szCs w:val="22"/>
        </w:rPr>
      </w:pPr>
    </w:p>
    <w:p w14:paraId="7FC54245" w14:textId="68885CF6" w:rsidR="00B62064" w:rsidRDefault="00B62064" w:rsidP="00B62064">
      <w:pPr>
        <w:rPr>
          <w:sz w:val="22"/>
          <w:szCs w:val="22"/>
        </w:rPr>
      </w:pPr>
    </w:p>
    <w:p w14:paraId="526341DA" w14:textId="08431D6D" w:rsidR="00B62064" w:rsidRDefault="00B62064" w:rsidP="00B62064">
      <w:pPr>
        <w:rPr>
          <w:sz w:val="22"/>
          <w:szCs w:val="22"/>
        </w:rPr>
      </w:pPr>
    </w:p>
    <w:p w14:paraId="11CC844A" w14:textId="57CDB8B9" w:rsidR="00B62064" w:rsidRDefault="00B62064" w:rsidP="00B62064">
      <w:pPr>
        <w:rPr>
          <w:sz w:val="22"/>
          <w:szCs w:val="22"/>
        </w:rPr>
      </w:pPr>
    </w:p>
    <w:p w14:paraId="0A3468F4" w14:textId="5A5114CD" w:rsidR="00B62064" w:rsidRDefault="00B62064" w:rsidP="00B62064">
      <w:pPr>
        <w:rPr>
          <w:sz w:val="22"/>
          <w:szCs w:val="22"/>
        </w:rPr>
      </w:pPr>
    </w:p>
    <w:p w14:paraId="7397F255" w14:textId="1CD79600" w:rsidR="00B62064" w:rsidRDefault="00B62064" w:rsidP="00B62064">
      <w:pPr>
        <w:rPr>
          <w:sz w:val="22"/>
          <w:szCs w:val="22"/>
        </w:rPr>
      </w:pPr>
    </w:p>
    <w:p w14:paraId="15A24842" w14:textId="67292DB1" w:rsidR="00B62064" w:rsidRDefault="00B62064" w:rsidP="00B62064">
      <w:pPr>
        <w:rPr>
          <w:sz w:val="22"/>
          <w:szCs w:val="22"/>
        </w:rPr>
      </w:pPr>
    </w:p>
    <w:p w14:paraId="31CADB75" w14:textId="38F357AF" w:rsidR="00B62064" w:rsidRDefault="00B62064" w:rsidP="00B62064">
      <w:pPr>
        <w:rPr>
          <w:sz w:val="22"/>
          <w:szCs w:val="22"/>
        </w:rPr>
      </w:pPr>
    </w:p>
    <w:p w14:paraId="3B17796B" w14:textId="09BA9FE7" w:rsidR="006A3B2A" w:rsidRDefault="00ED5A7B">
      <w:pPr>
        <w:pStyle w:val="Nadpis21"/>
      </w:pPr>
      <w:bookmarkStart w:id="3" w:name="_Toc60316853"/>
      <w:r>
        <w:lastRenderedPageBreak/>
        <w:t>Instalace XAMPP s PHP</w:t>
      </w:r>
      <w:bookmarkEnd w:id="3"/>
    </w:p>
    <w:p w14:paraId="1646459E" w14:textId="77777777" w:rsidR="00ED5A7B" w:rsidRPr="00276EF5" w:rsidRDefault="00ED5A7B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Nainstalováni XAMPP balíčku je potřebné pro získání jednoduchého vývojového prostředí pro PHP prostředí na vašem počítači.</w:t>
      </w:r>
    </w:p>
    <w:p w14:paraId="0E99C774" w14:textId="1C495CA3" w:rsidR="006A3B2A" w:rsidRDefault="00ED5A7B" w:rsidP="00ED5A7B">
      <w:pPr>
        <w:pStyle w:val="Odstavecseseznamem"/>
        <w:numPr>
          <w:ilvl w:val="0"/>
          <w:numId w:val="7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XAMPP z </w:t>
      </w:r>
      <w:hyperlink r:id="rId15" w:history="1">
        <w:r w:rsidRPr="00276EF5">
          <w:rPr>
            <w:rStyle w:val="Hypertextovodkaz"/>
            <w:sz w:val="22"/>
            <w:szCs w:val="22"/>
          </w:rPr>
          <w:t>https://www.apachefriends.org/download.html</w:t>
        </w:r>
      </w:hyperlink>
      <w:r w:rsidR="00276EF5">
        <w:rPr>
          <w:sz w:val="22"/>
          <w:szCs w:val="22"/>
        </w:rPr>
        <w:t>.</w:t>
      </w:r>
    </w:p>
    <w:p w14:paraId="4AA8462B" w14:textId="28F546CE" w:rsidR="00B62064" w:rsidRPr="00B62064" w:rsidRDefault="00B62064" w:rsidP="00B6206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2E7877" wp14:editId="2D87616D">
            <wp:extent cx="5204460" cy="246126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F5CB" w14:textId="09E494BA" w:rsidR="00ED5A7B" w:rsidRDefault="006A29B4" w:rsidP="00ED5A7B">
      <w:pPr>
        <w:pStyle w:val="Odstavecseseznamem"/>
        <w:numPr>
          <w:ilvl w:val="0"/>
          <w:numId w:val="7"/>
        </w:numPr>
        <w:rPr>
          <w:sz w:val="22"/>
          <w:szCs w:val="22"/>
        </w:rPr>
      </w:pPr>
      <w:r w:rsidRPr="00276EF5">
        <w:rPr>
          <w:sz w:val="22"/>
          <w:szCs w:val="22"/>
        </w:rPr>
        <w:t>Nainstaluj podle instrukcí na svůj počítač</w:t>
      </w:r>
      <w:r w:rsidR="00276EF5">
        <w:rPr>
          <w:sz w:val="22"/>
          <w:szCs w:val="22"/>
        </w:rPr>
        <w:t>.</w:t>
      </w:r>
    </w:p>
    <w:p w14:paraId="212A5D44" w14:textId="3EE507D7" w:rsidR="00B62064" w:rsidRPr="00B62064" w:rsidRDefault="00B62064" w:rsidP="00B6206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36A8E7B" wp14:editId="3DA1CE7B">
            <wp:extent cx="4095750" cy="3504054"/>
            <wp:effectExtent l="0" t="0" r="0" b="1270"/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6998" cy="35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6EDA" w14:textId="1E701B28" w:rsidR="006A3B2A" w:rsidRDefault="006A29B4">
      <w:pPr>
        <w:pStyle w:val="Nadpis21"/>
      </w:pPr>
      <w:bookmarkStart w:id="4" w:name="_Toc60316854"/>
      <w:r>
        <w:lastRenderedPageBreak/>
        <w:t>Instalace CA certifikátu</w:t>
      </w:r>
      <w:bookmarkEnd w:id="4"/>
    </w:p>
    <w:p w14:paraId="65FA867F" w14:textId="4B10D254" w:rsidR="006A3B2A" w:rsidRPr="00276EF5" w:rsidRDefault="006A29B4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CA certifikát je doporučený pro psaní do příkazového řádku. Jde o veřejný digitální certifikát, který je podepsaný veřejným šifrovacím klíčem.</w:t>
      </w:r>
    </w:p>
    <w:p w14:paraId="5F61C54B" w14:textId="6E5A8BEB" w:rsidR="006A29B4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soubor cacert.pem z </w:t>
      </w:r>
      <w:hyperlink r:id="rId18" w:history="1">
        <w:r w:rsidRPr="00276EF5">
          <w:rPr>
            <w:rStyle w:val="Hypertextovodkaz"/>
            <w:sz w:val="22"/>
            <w:szCs w:val="22"/>
          </w:rPr>
          <w:t>https://curl.haxx.se/docs/caextract.html</w:t>
        </w:r>
      </w:hyperlink>
      <w:r w:rsidR="00276EF5">
        <w:rPr>
          <w:sz w:val="22"/>
          <w:szCs w:val="22"/>
        </w:rPr>
        <w:t>.</w:t>
      </w:r>
    </w:p>
    <w:p w14:paraId="22B6AF15" w14:textId="1FC747B4" w:rsidR="003B3744" w:rsidRDefault="003B3744" w:rsidP="003B374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0FC3442" wp14:editId="761E8E32">
            <wp:extent cx="5204460" cy="2491105"/>
            <wp:effectExtent l="0" t="0" r="0" b="4445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8CD9" w14:textId="77777777" w:rsidR="00A5405B" w:rsidRPr="003B3744" w:rsidRDefault="00A5405B" w:rsidP="003B3744">
      <w:pPr>
        <w:rPr>
          <w:sz w:val="22"/>
          <w:szCs w:val="22"/>
        </w:rPr>
      </w:pPr>
    </w:p>
    <w:p w14:paraId="43C43236" w14:textId="613F736E" w:rsidR="006A29B4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t>Vlož do adresáře PHP v XAMPPu (např. C:\xampp\php)</w:t>
      </w:r>
      <w:r w:rsidR="00276EF5">
        <w:rPr>
          <w:sz w:val="22"/>
          <w:szCs w:val="22"/>
        </w:rPr>
        <w:t>.</w:t>
      </w:r>
    </w:p>
    <w:p w14:paraId="5A3C1C80" w14:textId="778E7143" w:rsidR="003B3744" w:rsidRPr="003B3744" w:rsidRDefault="003B3744" w:rsidP="003B3744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E9C1CDD" wp14:editId="1C9284DA">
            <wp:extent cx="4895850" cy="3108590"/>
            <wp:effectExtent l="0" t="0" r="0" b="0"/>
            <wp:docPr id="5" name="Obrázek 5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stůl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4634" cy="31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9D4" w14:textId="567E0135" w:rsidR="006A29B4" w:rsidRPr="00276EF5" w:rsidRDefault="006A29B4" w:rsidP="006A29B4">
      <w:pPr>
        <w:pStyle w:val="Odstavecseseznamem"/>
        <w:numPr>
          <w:ilvl w:val="0"/>
          <w:numId w:val="8"/>
        </w:numPr>
        <w:rPr>
          <w:sz w:val="22"/>
          <w:szCs w:val="22"/>
        </w:rPr>
      </w:pPr>
      <w:r w:rsidRPr="00276EF5">
        <w:rPr>
          <w:sz w:val="22"/>
          <w:szCs w:val="22"/>
        </w:rPr>
        <w:lastRenderedPageBreak/>
        <w:t>V php.ini v sekci [curl] vložit řádek:</w:t>
      </w:r>
    </w:p>
    <w:p w14:paraId="2DD68B49" w14:textId="225DBAFE" w:rsidR="006A29B4" w:rsidRDefault="006A29B4" w:rsidP="006A29B4">
      <w:pPr>
        <w:pStyle w:val="Odstavecseseznamem"/>
        <w:ind w:left="1440"/>
        <w:rPr>
          <w:sz w:val="22"/>
          <w:szCs w:val="22"/>
        </w:rPr>
      </w:pPr>
      <w:r w:rsidRPr="00276EF5">
        <w:rPr>
          <w:sz w:val="22"/>
          <w:szCs w:val="22"/>
        </w:rPr>
        <w:t>curl.cainfo="C:\xampp\php\cacert.pem"</w:t>
      </w:r>
    </w:p>
    <w:p w14:paraId="00DB70E1" w14:textId="31076AD8" w:rsidR="00E66D02" w:rsidRDefault="00E66D02" w:rsidP="006A29B4">
      <w:pPr>
        <w:pStyle w:val="Odstavecseseznamem"/>
        <w:ind w:left="1440"/>
        <w:rPr>
          <w:sz w:val="22"/>
          <w:szCs w:val="22"/>
        </w:rPr>
      </w:pPr>
    </w:p>
    <w:p w14:paraId="457CE14C" w14:textId="7D99876A" w:rsidR="00E66D02" w:rsidRDefault="00E66D02" w:rsidP="00E66D02">
      <w:pPr>
        <w:pStyle w:val="Odstavecseseznamem"/>
        <w:ind w:left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25DC944" wp14:editId="00D9AE40">
            <wp:extent cx="5204460" cy="2755900"/>
            <wp:effectExtent l="0" t="0" r="0" b="635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D5F6" w14:textId="77777777" w:rsidR="00E66D02" w:rsidRPr="00276EF5" w:rsidRDefault="00E66D02" w:rsidP="00E66D02">
      <w:pPr>
        <w:pStyle w:val="Odstavecseseznamem"/>
        <w:ind w:left="0"/>
        <w:rPr>
          <w:sz w:val="22"/>
          <w:szCs w:val="22"/>
        </w:rPr>
      </w:pPr>
    </w:p>
    <w:p w14:paraId="5706A627" w14:textId="3C6B80FA" w:rsidR="006A3B2A" w:rsidRDefault="006A29B4">
      <w:pPr>
        <w:pStyle w:val="Nadpis21"/>
      </w:pPr>
      <w:bookmarkStart w:id="5" w:name="_Toc60316855"/>
      <w:r>
        <w:t>Instalace Composeru pro PHP</w:t>
      </w:r>
      <w:bookmarkEnd w:id="5"/>
    </w:p>
    <w:p w14:paraId="35211536" w14:textId="5B69C8DA" w:rsidR="006A3B2A" w:rsidRPr="00276EF5" w:rsidRDefault="006A29B4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Composer je vhodný pro management závislostí v PHP. Dovoluje deklarovat knihovny, na kterých závisí projekt a dovoluje je také instalovat nebo aktualizovat.</w:t>
      </w:r>
    </w:p>
    <w:p w14:paraId="044B3428" w14:textId="476D036E" w:rsidR="006A29B4" w:rsidRDefault="006A29B4" w:rsidP="006A29B4">
      <w:pPr>
        <w:pStyle w:val="Odstavecseseznamem"/>
        <w:numPr>
          <w:ilvl w:val="0"/>
          <w:numId w:val="9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22" w:history="1">
        <w:r w:rsidRPr="00276EF5">
          <w:rPr>
            <w:rStyle w:val="Hypertextovodkaz"/>
            <w:sz w:val="22"/>
            <w:szCs w:val="22"/>
          </w:rPr>
          <w:t>https://getcomposer.org/download/</w:t>
        </w:r>
      </w:hyperlink>
      <w:r w:rsidR="00276EF5">
        <w:rPr>
          <w:sz w:val="22"/>
          <w:szCs w:val="22"/>
        </w:rPr>
        <w:t>.</w:t>
      </w:r>
    </w:p>
    <w:p w14:paraId="3C2972B8" w14:textId="55B3216B" w:rsidR="00E66D02" w:rsidRPr="00E66D02" w:rsidRDefault="00E66D02" w:rsidP="00E66D02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415D6DE" wp14:editId="2A302863">
            <wp:extent cx="5204460" cy="2444750"/>
            <wp:effectExtent l="0" t="0" r="0" b="0"/>
            <wp:docPr id="7" name="Obrázek 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253D" w14:textId="148FAAB4" w:rsidR="006A29B4" w:rsidRPr="00276EF5" w:rsidRDefault="006A29B4" w:rsidP="006A29B4">
      <w:pPr>
        <w:pStyle w:val="Odstavecseseznamem"/>
        <w:numPr>
          <w:ilvl w:val="0"/>
          <w:numId w:val="9"/>
        </w:numPr>
        <w:rPr>
          <w:sz w:val="22"/>
          <w:szCs w:val="22"/>
        </w:rPr>
      </w:pPr>
      <w:r w:rsidRPr="00276EF5">
        <w:rPr>
          <w:sz w:val="22"/>
          <w:szCs w:val="22"/>
        </w:rPr>
        <w:lastRenderedPageBreak/>
        <w:t xml:space="preserve">Nainstaluj podle </w:t>
      </w:r>
      <w:r w:rsidR="000071CA" w:rsidRPr="00276EF5">
        <w:rPr>
          <w:sz w:val="22"/>
          <w:szCs w:val="22"/>
        </w:rPr>
        <w:t>instrukcí na svůj počítač</w:t>
      </w:r>
      <w:r w:rsidR="00276EF5">
        <w:rPr>
          <w:sz w:val="22"/>
          <w:szCs w:val="22"/>
        </w:rPr>
        <w:t>.</w:t>
      </w:r>
    </w:p>
    <w:p w14:paraId="537E53D0" w14:textId="38EE1A05" w:rsidR="000071CA" w:rsidRDefault="00A5405B">
      <w:r>
        <w:rPr>
          <w:noProof/>
        </w:rPr>
        <w:drawing>
          <wp:inline distT="0" distB="0" distL="0" distR="0" wp14:anchorId="21690211" wp14:editId="2F7BA45F">
            <wp:extent cx="5204460" cy="3947160"/>
            <wp:effectExtent l="0" t="0" r="0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1CA">
        <w:br w:type="page"/>
      </w:r>
    </w:p>
    <w:p w14:paraId="12A53F6B" w14:textId="13D0D193" w:rsidR="000071CA" w:rsidRDefault="000071CA" w:rsidP="000071CA">
      <w:pPr>
        <w:pStyle w:val="Nadpis21"/>
      </w:pPr>
      <w:bookmarkStart w:id="6" w:name="_Toc60316856"/>
      <w:r>
        <w:lastRenderedPageBreak/>
        <w:t>Instalace Symfony</w:t>
      </w:r>
      <w:bookmarkEnd w:id="6"/>
    </w:p>
    <w:p w14:paraId="2992E02B" w14:textId="2716F696" w:rsidR="000071CA" w:rsidRPr="00276EF5" w:rsidRDefault="000071CA" w:rsidP="000071CA">
      <w:pPr>
        <w:rPr>
          <w:sz w:val="22"/>
          <w:szCs w:val="22"/>
        </w:rPr>
      </w:pPr>
      <w:r w:rsidRPr="00276EF5">
        <w:rPr>
          <w:sz w:val="22"/>
          <w:szCs w:val="22"/>
        </w:rPr>
        <w:t>Symfony je PHP framework usnadňující tvorbu webu pomocí vyladěných knihoven</w:t>
      </w:r>
    </w:p>
    <w:p w14:paraId="5BA2D74A" w14:textId="5DE95861" w:rsidR="000071CA" w:rsidRDefault="000071CA" w:rsidP="000071CA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Spusť aplikaci ‚Příkazový řádek‘</w:t>
      </w:r>
      <w:r w:rsidR="00276EF5">
        <w:rPr>
          <w:sz w:val="22"/>
          <w:szCs w:val="22"/>
        </w:rPr>
        <w:t>.</w:t>
      </w:r>
    </w:p>
    <w:p w14:paraId="5BF07A19" w14:textId="3BE8C6E4" w:rsidR="00A5405B" w:rsidRPr="00A5405B" w:rsidRDefault="00A5405B" w:rsidP="00A5405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C22F450" wp14:editId="680E773B">
            <wp:extent cx="5095875" cy="714375"/>
            <wp:effectExtent l="0" t="0" r="9525" b="9525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FE1A" w14:textId="392198F7" w:rsidR="00A5405B" w:rsidRPr="00A5405B" w:rsidRDefault="000071CA" w:rsidP="00A5405B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Přejdi v příkazovém řádku do adresáře htdocs v XAMPPu (např. C:\xampp\htdocs)</w:t>
      </w:r>
      <w:r w:rsidR="00276EF5">
        <w:rPr>
          <w:sz w:val="22"/>
          <w:szCs w:val="22"/>
        </w:rPr>
        <w:t>.</w:t>
      </w:r>
    </w:p>
    <w:p w14:paraId="5EC93772" w14:textId="51DEA7F3" w:rsidR="00A5405B" w:rsidRPr="00A5405B" w:rsidRDefault="00A5405B" w:rsidP="00A5405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E876B42" wp14:editId="07925B58">
            <wp:extent cx="5105400" cy="1343025"/>
            <wp:effectExtent l="0" t="0" r="0" b="952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/>
                    <pic:cNvPicPr/>
                  </pic:nvPicPr>
                  <pic:blipFill rotWithShape="1">
                    <a:blip r:embed="rId26"/>
                    <a:srcRect l="372"/>
                    <a:stretch/>
                  </pic:blipFill>
                  <pic:spPr bwMode="auto">
                    <a:xfrm>
                      <a:off x="0" y="0"/>
                      <a:ext cx="51054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719E" w14:textId="3201CABA" w:rsidR="000071CA" w:rsidRPr="00276EF5" w:rsidRDefault="000071CA" w:rsidP="000071CA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Do příkazového řádku poté zadej</w:t>
      </w:r>
    </w:p>
    <w:p w14:paraId="41D5F641" w14:textId="1F1D4DE0" w:rsidR="000071CA" w:rsidRDefault="000071CA" w:rsidP="000071CA">
      <w:pPr>
        <w:pStyle w:val="Odstavecseseznamem"/>
        <w:ind w:left="1440"/>
        <w:rPr>
          <w:sz w:val="22"/>
          <w:szCs w:val="22"/>
        </w:rPr>
      </w:pPr>
      <w:r w:rsidRPr="000071CA">
        <w:rPr>
          <w:sz w:val="22"/>
          <w:szCs w:val="22"/>
        </w:rPr>
        <w:t>php -r "readfile('https://symfony.com/installer');" &gt; symfony</w:t>
      </w:r>
    </w:p>
    <w:p w14:paraId="3E864638" w14:textId="5CB54F94" w:rsidR="00A5405B" w:rsidRDefault="0068470C" w:rsidP="00A5405B">
      <w:pPr>
        <w:pStyle w:val="Odstavecseseznamem"/>
        <w:ind w:left="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CED5DE2" wp14:editId="4928B70A">
            <wp:extent cx="5204460" cy="1028700"/>
            <wp:effectExtent l="0" t="0" r="0" b="0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C865" w14:textId="77777777" w:rsidR="0068470C" w:rsidRPr="00276EF5" w:rsidRDefault="0068470C" w:rsidP="00A5405B">
      <w:pPr>
        <w:pStyle w:val="Odstavecseseznamem"/>
        <w:ind w:left="0"/>
        <w:rPr>
          <w:sz w:val="22"/>
          <w:szCs w:val="22"/>
        </w:rPr>
      </w:pPr>
    </w:p>
    <w:p w14:paraId="4DF89075" w14:textId="4533CF2A" w:rsidR="000071CA" w:rsidRPr="00276EF5" w:rsidRDefault="00C63F40" w:rsidP="00C63F40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Následně zadej příkaz</w:t>
      </w:r>
    </w:p>
    <w:p w14:paraId="6F9F6163" w14:textId="3C9A6190" w:rsidR="00C63F40" w:rsidRDefault="00C63F40" w:rsidP="00C63F40">
      <w:pPr>
        <w:pStyle w:val="Odstavecseseznamem"/>
        <w:numPr>
          <w:ilvl w:val="1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php symfony</w:t>
      </w:r>
    </w:p>
    <w:p w14:paraId="099DA755" w14:textId="46BFAA36" w:rsidR="0068470C" w:rsidRP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1F1B627" wp14:editId="7D641382">
            <wp:extent cx="2352675" cy="457200"/>
            <wp:effectExtent l="0" t="0" r="952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EBC" w14:textId="12692B01" w:rsidR="00C63F40" w:rsidRPr="00276EF5" w:rsidRDefault="00C63F40" w:rsidP="00C63F40">
      <w:pPr>
        <w:pStyle w:val="Odstavecseseznamem"/>
        <w:numPr>
          <w:ilvl w:val="0"/>
          <w:numId w:val="10"/>
        </w:numPr>
        <w:rPr>
          <w:sz w:val="22"/>
          <w:szCs w:val="22"/>
        </w:rPr>
      </w:pPr>
      <w:r w:rsidRPr="00276EF5">
        <w:rPr>
          <w:sz w:val="22"/>
          <w:szCs w:val="22"/>
        </w:rPr>
        <w:t>Počkej, než se nainstaluje Symfony Framework</w:t>
      </w:r>
      <w:r w:rsidR="00276EF5">
        <w:rPr>
          <w:sz w:val="22"/>
          <w:szCs w:val="22"/>
        </w:rPr>
        <w:t>.</w:t>
      </w:r>
    </w:p>
    <w:p w14:paraId="2BDE2379" w14:textId="77777777" w:rsidR="00C63F40" w:rsidRPr="000071CA" w:rsidRDefault="00C63F40" w:rsidP="00C63F40"/>
    <w:p w14:paraId="458FCA9E" w14:textId="351E8162" w:rsidR="00E312C6" w:rsidRDefault="00E312C6" w:rsidP="00E312C6">
      <w:pPr>
        <w:pStyle w:val="Nadpis21"/>
      </w:pPr>
      <w:bookmarkStart w:id="7" w:name="_Toc60316857"/>
      <w:r>
        <w:lastRenderedPageBreak/>
        <w:t>Instalace WinSCP</w:t>
      </w:r>
      <w:bookmarkEnd w:id="7"/>
    </w:p>
    <w:p w14:paraId="761EAD3E" w14:textId="01083B0D" w:rsidR="0068470C" w:rsidRPr="00276EF5" w:rsidRDefault="00E312C6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>WinSCP je SFTP, FTP, WebDAV, S3 a SCP klient sloužící především pro přesunování souboru mezi lokálním počítačem a počítačem vzdáleným na jiném serveru. V našem případě přesun na školní server, na kterém běží naše internetová aplikace.</w:t>
      </w:r>
    </w:p>
    <w:p w14:paraId="5D95300A" w14:textId="7820B1D4" w:rsidR="00E312C6" w:rsidRDefault="00E312C6" w:rsidP="00E312C6">
      <w:pPr>
        <w:pStyle w:val="Odstavecseseznamem"/>
        <w:numPr>
          <w:ilvl w:val="0"/>
          <w:numId w:val="11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29" w:history="1">
        <w:r w:rsidRPr="00276EF5">
          <w:rPr>
            <w:rStyle w:val="Hypertextovodkaz"/>
            <w:sz w:val="22"/>
            <w:szCs w:val="22"/>
          </w:rPr>
          <w:t>https://winscp.net/eng/download.php</w:t>
        </w:r>
      </w:hyperlink>
      <w:r w:rsidR="00276EF5">
        <w:rPr>
          <w:sz w:val="22"/>
          <w:szCs w:val="22"/>
        </w:rPr>
        <w:t>.</w:t>
      </w:r>
    </w:p>
    <w:p w14:paraId="7A5B7F20" w14:textId="302B165B" w:rsidR="0068470C" w:rsidRP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2BCC702" wp14:editId="22E4D225">
            <wp:extent cx="3390900" cy="2727284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0123" cy="27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09F7" w14:textId="6802C377" w:rsidR="00E312C6" w:rsidRPr="00276EF5" w:rsidRDefault="00E312C6" w:rsidP="00E312C6">
      <w:pPr>
        <w:pStyle w:val="Odstavecseseznamem"/>
        <w:numPr>
          <w:ilvl w:val="0"/>
          <w:numId w:val="11"/>
        </w:numPr>
        <w:rPr>
          <w:sz w:val="22"/>
          <w:szCs w:val="22"/>
        </w:rPr>
      </w:pPr>
      <w:r w:rsidRPr="00276EF5">
        <w:rPr>
          <w:sz w:val="22"/>
          <w:szCs w:val="22"/>
        </w:rPr>
        <w:t>Nainstaluj podle instrukcí na svůj počítač</w:t>
      </w:r>
      <w:r w:rsidR="00276EF5">
        <w:rPr>
          <w:sz w:val="22"/>
          <w:szCs w:val="22"/>
        </w:rPr>
        <w:t>.</w:t>
      </w:r>
    </w:p>
    <w:p w14:paraId="4C257FAE" w14:textId="3D8A186A" w:rsidR="0068470C" w:rsidRDefault="0068470C" w:rsidP="00E312C6">
      <w:r>
        <w:rPr>
          <w:noProof/>
        </w:rPr>
        <w:drawing>
          <wp:inline distT="0" distB="0" distL="0" distR="0" wp14:anchorId="455E3DAA" wp14:editId="74CA2B9A">
            <wp:extent cx="3419475" cy="2704790"/>
            <wp:effectExtent l="0" t="0" r="0" b="635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6031" cy="27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6C31" w14:textId="0AC8AA83" w:rsidR="00E312C6" w:rsidRDefault="00E312C6" w:rsidP="00E312C6">
      <w:pPr>
        <w:pStyle w:val="Nadpis21"/>
      </w:pPr>
      <w:bookmarkStart w:id="8" w:name="_Toc60316858"/>
      <w:r>
        <w:lastRenderedPageBreak/>
        <w:t>Instalace aplikace GitHub</w:t>
      </w:r>
      <w:bookmarkEnd w:id="8"/>
    </w:p>
    <w:p w14:paraId="0B756314" w14:textId="7C7CD01A" w:rsidR="00E312C6" w:rsidRDefault="00E312C6" w:rsidP="00C00D4E">
      <w:pPr>
        <w:jc w:val="both"/>
        <w:rPr>
          <w:sz w:val="22"/>
          <w:szCs w:val="22"/>
        </w:rPr>
      </w:pPr>
      <w:r w:rsidRPr="00276EF5">
        <w:rPr>
          <w:sz w:val="22"/>
          <w:szCs w:val="22"/>
        </w:rPr>
        <w:t xml:space="preserve">Aplikace GitHub je velmi populární nástroj pro správu a sdílení kódu aplikace. Je vhodné </w:t>
      </w:r>
      <w:r w:rsidR="00276EF5" w:rsidRPr="00276EF5">
        <w:rPr>
          <w:sz w:val="22"/>
          <w:szCs w:val="22"/>
        </w:rPr>
        <w:t xml:space="preserve">kód upravovat na </w:t>
      </w:r>
      <w:r w:rsidR="004848AF">
        <w:rPr>
          <w:sz w:val="22"/>
          <w:szCs w:val="22"/>
        </w:rPr>
        <w:t>G</w:t>
      </w:r>
      <w:r w:rsidR="00276EF5" w:rsidRPr="00276EF5">
        <w:rPr>
          <w:sz w:val="22"/>
          <w:szCs w:val="22"/>
        </w:rPr>
        <w:t xml:space="preserve">itu v projektu: </w:t>
      </w:r>
      <w:hyperlink r:id="rId32" w:history="1">
        <w:r w:rsidR="00276EF5" w:rsidRPr="00276EF5">
          <w:rPr>
            <w:rStyle w:val="Hypertextovodkaz"/>
            <w:sz w:val="22"/>
            <w:szCs w:val="22"/>
          </w:rPr>
          <w:t>https://github.com/RSP-vspj/Seminarka</w:t>
        </w:r>
      </w:hyperlink>
      <w:r w:rsidR="00276EF5" w:rsidRPr="00276EF5">
        <w:rPr>
          <w:sz w:val="22"/>
          <w:szCs w:val="22"/>
        </w:rPr>
        <w:t xml:space="preserve">.  </w:t>
      </w:r>
    </w:p>
    <w:p w14:paraId="5B4880BC" w14:textId="77777777" w:rsidR="00563D26" w:rsidRPr="00276EF5" w:rsidRDefault="00563D26" w:rsidP="00E312C6">
      <w:pPr>
        <w:rPr>
          <w:sz w:val="22"/>
          <w:szCs w:val="22"/>
        </w:rPr>
      </w:pPr>
    </w:p>
    <w:p w14:paraId="3166B07C" w14:textId="72A66476" w:rsidR="00E312C6" w:rsidRDefault="00E312C6" w:rsidP="00E312C6">
      <w:pPr>
        <w:pStyle w:val="Odstavecseseznamem"/>
        <w:numPr>
          <w:ilvl w:val="0"/>
          <w:numId w:val="12"/>
        </w:numPr>
        <w:rPr>
          <w:sz w:val="22"/>
          <w:szCs w:val="22"/>
        </w:rPr>
      </w:pPr>
      <w:r w:rsidRPr="00276EF5">
        <w:rPr>
          <w:sz w:val="22"/>
          <w:szCs w:val="22"/>
        </w:rPr>
        <w:t xml:space="preserve">Stáhni z </w:t>
      </w:r>
      <w:hyperlink r:id="rId33" w:history="1">
        <w:r w:rsidR="00276EF5" w:rsidRPr="00276EF5">
          <w:rPr>
            <w:rStyle w:val="Hypertextovodkaz"/>
            <w:sz w:val="22"/>
            <w:szCs w:val="22"/>
          </w:rPr>
          <w:t>https://desktop.github.com/</w:t>
        </w:r>
      </w:hyperlink>
      <w:r w:rsidR="00276EF5" w:rsidRPr="00276EF5">
        <w:rPr>
          <w:sz w:val="22"/>
          <w:szCs w:val="22"/>
        </w:rPr>
        <w:t xml:space="preserve"> </w:t>
      </w:r>
      <w:r w:rsidR="00276EF5">
        <w:rPr>
          <w:sz w:val="22"/>
          <w:szCs w:val="22"/>
        </w:rPr>
        <w:t>.</w:t>
      </w:r>
    </w:p>
    <w:p w14:paraId="7468EC37" w14:textId="3AB65A5F" w:rsidR="0068470C" w:rsidRDefault="0068470C" w:rsidP="0068470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AD729C7" wp14:editId="119B91D2">
            <wp:extent cx="5204460" cy="1734185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D1F2" w14:textId="77777777" w:rsidR="00563D26" w:rsidRPr="0068470C" w:rsidRDefault="00563D26" w:rsidP="0068470C">
      <w:pPr>
        <w:rPr>
          <w:sz w:val="22"/>
          <w:szCs w:val="22"/>
        </w:rPr>
      </w:pPr>
    </w:p>
    <w:p w14:paraId="4B8D640E" w14:textId="04AE09A6" w:rsidR="00E312C6" w:rsidRPr="00276EF5" w:rsidRDefault="00563D26" w:rsidP="00E312C6">
      <w:pPr>
        <w:pStyle w:val="Odstavecseseznamem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>Spusťte GitHubDesktopSetup.exe a GitHub se nainstaluje</w:t>
      </w:r>
      <w:r w:rsidR="00276EF5">
        <w:rPr>
          <w:sz w:val="22"/>
          <w:szCs w:val="22"/>
        </w:rPr>
        <w:t>.</w:t>
      </w:r>
    </w:p>
    <w:p w14:paraId="09CB1784" w14:textId="77777777" w:rsidR="000071CA" w:rsidRDefault="000071CA" w:rsidP="000071CA">
      <w:pPr>
        <w:pStyle w:val="Odstavecseseznamem"/>
        <w:ind w:left="1440"/>
      </w:pPr>
    </w:p>
    <w:p w14:paraId="0AD0B939" w14:textId="77777777" w:rsidR="000071CA" w:rsidRDefault="000071CA" w:rsidP="000071CA"/>
    <w:p w14:paraId="5D141780" w14:textId="251BADBB" w:rsidR="006A3B2A" w:rsidRDefault="00276EF5" w:rsidP="006E000A">
      <w:pPr>
        <w:pStyle w:val="Nadpis11"/>
        <w:spacing w:before="120"/>
      </w:pPr>
      <w:bookmarkStart w:id="9" w:name="_Toc60316859"/>
      <w:r>
        <w:lastRenderedPageBreak/>
        <w:t>Spuštění webu na školním serveru</w:t>
      </w:r>
      <w:bookmarkEnd w:id="9"/>
    </w:p>
    <w:p w14:paraId="4ECD9031" w14:textId="4B1620CF" w:rsidR="006A3B2A" w:rsidRDefault="006A3B2A" w:rsidP="00276EF5"/>
    <w:p w14:paraId="0CFF342F" w14:textId="6F262FE7" w:rsidR="008A6F1E" w:rsidRPr="008A6F1E" w:rsidRDefault="008A6F1E" w:rsidP="008A6F1E">
      <w:pPr>
        <w:rPr>
          <w:b/>
          <w:bCs/>
          <w:sz w:val="22"/>
          <w:szCs w:val="22"/>
        </w:rPr>
      </w:pPr>
      <w:r w:rsidRPr="008A6F1E">
        <w:rPr>
          <w:b/>
          <w:bCs/>
          <w:sz w:val="22"/>
          <w:szCs w:val="22"/>
        </w:rPr>
        <w:t>1. způsob:</w:t>
      </w:r>
    </w:p>
    <w:p w14:paraId="2AF57227" w14:textId="3DB98F59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Připojte se k vašemu účtu na školním serveru:</w:t>
      </w:r>
    </w:p>
    <w:p w14:paraId="12BD27F8" w14:textId="1653E3BA" w:rsidR="00276EF5" w:rsidRDefault="00276EF5" w:rsidP="00276EF5">
      <w:pPr>
        <w:pStyle w:val="Odstavecseseznamem"/>
        <w:numPr>
          <w:ilvl w:val="1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195.113.207.163</w:t>
      </w:r>
    </w:p>
    <w:p w14:paraId="2B54270B" w14:textId="7D9D6E1C" w:rsidR="001E7FB6" w:rsidRPr="004848AF" w:rsidRDefault="001E7FB6" w:rsidP="001E7FB6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>
        <w:rPr>
          <w:sz w:val="22"/>
          <w:szCs w:val="22"/>
        </w:rPr>
        <w:t>Přesuňte do složky „/home/user/“ projekt Symfony spravovaný na GitHubu pod názvem „Seminárka“.</w:t>
      </w:r>
    </w:p>
    <w:p w14:paraId="6617B146" w14:textId="3B193DB5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Vytvořte v „/home/user/public_html“, který ukazuje do „/home/user/nazev_webu/web“.</w:t>
      </w:r>
    </w:p>
    <w:p w14:paraId="7952DFFC" w14:textId="046D5759" w:rsidR="00276EF5" w:rsidRPr="004848AF" w:rsidRDefault="00276EF5" w:rsidP="00276EF5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Poté ve složce „/home/user/nazev_webu/web/.htaccess“ zakom</w:t>
      </w:r>
      <w:r w:rsidR="00B81736">
        <w:rPr>
          <w:sz w:val="22"/>
          <w:szCs w:val="22"/>
        </w:rPr>
        <w:t>e</w:t>
      </w:r>
      <w:r w:rsidRPr="004848AF">
        <w:rPr>
          <w:sz w:val="22"/>
          <w:szCs w:val="22"/>
        </w:rPr>
        <w:t>ntujte „Options -MultiViews“</w:t>
      </w:r>
    </w:p>
    <w:p w14:paraId="309BD120" w14:textId="77777777" w:rsidR="00276EF5" w:rsidRPr="004848AF" w:rsidRDefault="00276EF5" w:rsidP="00276EF5">
      <w:pPr>
        <w:pStyle w:val="Odstavecseseznamem"/>
        <w:rPr>
          <w:sz w:val="22"/>
          <w:szCs w:val="22"/>
        </w:rPr>
      </w:pPr>
    </w:p>
    <w:p w14:paraId="70C22F36" w14:textId="0472FC56" w:rsidR="00276EF5" w:rsidRPr="004848AF" w:rsidRDefault="00563D26" w:rsidP="00276EF5">
      <w:pPr>
        <w:pStyle w:val="Odstavecseseznamem"/>
        <w:ind w:left="36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6C604B1" wp14:editId="20F6CA49">
                <wp:simplePos x="0" y="0"/>
                <wp:positionH relativeFrom="margin">
                  <wp:align>right</wp:align>
                </wp:positionH>
                <wp:positionV relativeFrom="paragraph">
                  <wp:posOffset>220981</wp:posOffset>
                </wp:positionV>
                <wp:extent cx="5172075" cy="5124450"/>
                <wp:effectExtent l="0" t="0" r="28575" b="19050"/>
                <wp:wrapNone/>
                <wp:docPr id="20" name="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512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B3418" id="Obdélník 20" o:spid="_x0000_s1026" style="position:absolute;margin-left:356.05pt;margin-top:17.4pt;width:407.25pt;height:403.5pt;z-index:251658243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" filled="f" strokecolor="black [3213]" strokeweight="2pt">
                <w10:wrap anchorx="margin"/>
              </v:rect>
            </w:pict>
          </mc:Fallback>
        </mc:AlternateContent>
      </w:r>
      <w:r w:rsidR="00276EF5" w:rsidRPr="004848AF">
        <w:rPr>
          <w:b/>
          <w:sz w:val="22"/>
          <w:szCs w:val="22"/>
        </w:rPr>
        <w:t xml:space="preserve">Zkrácená verze souboru .htaccess  bez komentářů: </w:t>
      </w:r>
    </w:p>
    <w:p w14:paraId="7735E072" w14:textId="53FF4E7D" w:rsidR="006B30B8" w:rsidRPr="004848AF" w:rsidRDefault="006B30B8" w:rsidP="00276EF5">
      <w:pPr>
        <w:pStyle w:val="Odstavecseseznamem"/>
        <w:ind w:left="360"/>
        <w:rPr>
          <w:b/>
          <w:sz w:val="22"/>
          <w:szCs w:val="22"/>
        </w:rPr>
      </w:pPr>
    </w:p>
    <w:p w14:paraId="649A2DBD" w14:textId="77777777" w:rsidR="00276EF5" w:rsidRPr="001E7FB6" w:rsidRDefault="00276EF5" w:rsidP="00276EF5">
      <w:pPr>
        <w:pStyle w:val="Odstavecseseznamem"/>
        <w:ind w:left="360"/>
      </w:pPr>
      <w:r w:rsidRPr="001E7FB6">
        <w:t>DirectoryIndex app.php</w:t>
      </w:r>
    </w:p>
    <w:p w14:paraId="09D9A712" w14:textId="77777777" w:rsidR="00276EF5" w:rsidRPr="001E7FB6" w:rsidRDefault="00276EF5" w:rsidP="00276EF5">
      <w:pPr>
        <w:pStyle w:val="Odstavecseseznamem"/>
        <w:ind w:left="360"/>
      </w:pPr>
      <w:r w:rsidRPr="001E7FB6">
        <w:t>&lt;IfModule mod_negotiation.c&gt;</w:t>
      </w:r>
    </w:p>
    <w:p w14:paraId="7DEB173B" w14:textId="77777777" w:rsidR="00276EF5" w:rsidRPr="001E7FB6" w:rsidRDefault="00276EF5" w:rsidP="00276EF5">
      <w:pPr>
        <w:pStyle w:val="Odstavecseseznamem"/>
        <w:ind w:left="360"/>
      </w:pPr>
      <w:r w:rsidRPr="001E7FB6">
        <w:t>&lt;/IfModule&gt;</w:t>
      </w:r>
    </w:p>
    <w:p w14:paraId="3EE72D64" w14:textId="77777777" w:rsidR="00276EF5" w:rsidRPr="001E7FB6" w:rsidRDefault="00276EF5" w:rsidP="00276EF5">
      <w:pPr>
        <w:pStyle w:val="Odstavecseseznamem"/>
        <w:ind w:left="360"/>
      </w:pPr>
      <w:r w:rsidRPr="001E7FB6">
        <w:t>&lt;IfModule mod_rewrite.c&gt;</w:t>
      </w:r>
    </w:p>
    <w:p w14:paraId="45C53204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RewriteEngine On</w:t>
      </w:r>
    </w:p>
    <w:p w14:paraId="391C916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RewriteCond %{REQUEST_URI}::$1 ^(/.+)/(.*)::\2$</w:t>
      </w:r>
    </w:p>
    <w:p w14:paraId="18020C7C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RewriteRule ^(.*) - [E=BASE:%1]</w:t>
      </w:r>
    </w:p>
    <w:p w14:paraId="21A5A726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RewriteCond %{HTTP:Authorization} .</w:t>
      </w:r>
    </w:p>
    <w:p w14:paraId="6B0A15D3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RewriteRule ^ - [E=HTTP_AUTHORIZATION:%{HTTP:Authorization}]</w:t>
      </w:r>
    </w:p>
    <w:p w14:paraId="7CF4224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RewriteCond %{ENV:REDIRECT_STATUS} ^$</w:t>
      </w:r>
    </w:p>
    <w:p w14:paraId="3CD31951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RewriteRule ^app\.php(?:/(.*)|$) %{ENV:BASE}/$1 [R=301,L]</w:t>
      </w:r>
    </w:p>
    <w:p w14:paraId="097EFC17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RewriteCond %{REQUEST_FILENAME} -f</w:t>
      </w:r>
    </w:p>
    <w:p w14:paraId="6799B2A7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RewriteRule ^ - [L]</w:t>
      </w:r>
    </w:p>
    <w:p w14:paraId="0E67A8A2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RewriteRule ^ %{ENV:BASE}/app.php [L]</w:t>
      </w:r>
    </w:p>
    <w:p w14:paraId="21F28EFE" w14:textId="6677A5BC" w:rsidR="00276EF5" w:rsidRPr="001E7FB6" w:rsidRDefault="00276EF5" w:rsidP="008A6F1E">
      <w:pPr>
        <w:pStyle w:val="Odstavecseseznamem"/>
        <w:ind w:left="360"/>
      </w:pPr>
      <w:r w:rsidRPr="001E7FB6">
        <w:t>&lt;/IfModule&gt;</w:t>
      </w:r>
    </w:p>
    <w:p w14:paraId="716471A6" w14:textId="77777777" w:rsidR="00276EF5" w:rsidRPr="001E7FB6" w:rsidRDefault="00276EF5" w:rsidP="00276EF5">
      <w:pPr>
        <w:pStyle w:val="Odstavecseseznamem"/>
        <w:ind w:left="360"/>
      </w:pPr>
      <w:r w:rsidRPr="001E7FB6">
        <w:t>&lt;IfModule !mod_rewrite.c&gt;</w:t>
      </w:r>
    </w:p>
    <w:p w14:paraId="3568E32B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&lt;IfModule mod_alias.c&gt;</w:t>
      </w:r>
    </w:p>
    <w:p w14:paraId="13DFB7D3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    RedirectMatch 302 ^/$ /app.php/</w:t>
      </w:r>
    </w:p>
    <w:p w14:paraId="089BCCE8" w14:textId="77777777" w:rsidR="00276EF5" w:rsidRPr="001E7FB6" w:rsidRDefault="00276EF5" w:rsidP="00276EF5">
      <w:pPr>
        <w:pStyle w:val="Odstavecseseznamem"/>
        <w:ind w:left="360"/>
      </w:pPr>
      <w:r w:rsidRPr="001E7FB6">
        <w:t xml:space="preserve">    &lt;/IfModule&gt;</w:t>
      </w:r>
    </w:p>
    <w:p w14:paraId="6C215ABD" w14:textId="3C5B1FDF" w:rsidR="006B30B8" w:rsidRPr="001E7FB6" w:rsidRDefault="00276EF5" w:rsidP="00276EF5">
      <w:pPr>
        <w:pStyle w:val="Odstavecseseznamem"/>
        <w:ind w:left="360"/>
      </w:pPr>
      <w:r w:rsidRPr="001E7FB6">
        <w:t>&lt;/IfModule&gt;</w:t>
      </w:r>
    </w:p>
    <w:p w14:paraId="5C109D0C" w14:textId="7AAA2383" w:rsidR="00276EF5" w:rsidRPr="004848AF" w:rsidRDefault="00276EF5" w:rsidP="00276EF5">
      <w:pPr>
        <w:pStyle w:val="Odstavecseseznamem"/>
        <w:ind w:left="360"/>
        <w:rPr>
          <w:sz w:val="22"/>
          <w:szCs w:val="22"/>
        </w:rPr>
      </w:pPr>
      <w:r w:rsidRPr="004848AF">
        <w:rPr>
          <w:sz w:val="22"/>
          <w:szCs w:val="22"/>
        </w:rPr>
        <w:lastRenderedPageBreak/>
        <w:t xml:space="preserve"> </w:t>
      </w:r>
    </w:p>
    <w:p w14:paraId="2F1C3B50" w14:textId="19B37AE3" w:rsidR="00276EF5" w:rsidRPr="004848AF" w:rsidRDefault="006B30B8" w:rsidP="006B30B8">
      <w:pPr>
        <w:pStyle w:val="Odstavecseseznamem"/>
        <w:numPr>
          <w:ilvl w:val="0"/>
          <w:numId w:val="14"/>
        </w:numPr>
        <w:spacing w:after="0" w:line="360" w:lineRule="auto"/>
        <w:rPr>
          <w:sz w:val="22"/>
          <w:szCs w:val="22"/>
        </w:rPr>
      </w:pPr>
      <w:r w:rsidRPr="004848AF">
        <w:rPr>
          <w:sz w:val="22"/>
          <w:szCs w:val="22"/>
        </w:rPr>
        <w:t xml:space="preserve">Pak upravte práva tak, aby Apache mohl zapisovat do </w:t>
      </w:r>
      <w:r w:rsidR="004848AF" w:rsidRPr="004848AF">
        <w:rPr>
          <w:sz w:val="22"/>
          <w:szCs w:val="22"/>
        </w:rPr>
        <w:t>c</w:t>
      </w:r>
      <w:r w:rsidRPr="004848AF">
        <w:rPr>
          <w:sz w:val="22"/>
          <w:szCs w:val="22"/>
        </w:rPr>
        <w:t>ache, logu a sessions – ve složce „/home/user/nazev_webu/var“: „chmod -R o+w logs“, „chmod -R o+w cache“, „chmod -R o+w sessions“, popřípadě je možné to upravit pro celou složku var.</w:t>
      </w:r>
    </w:p>
    <w:p w14:paraId="6B9CD59A" w14:textId="5D9780B2" w:rsidR="006B30B8" w:rsidRPr="004848AF" w:rsidRDefault="006B30B8" w:rsidP="006B30B8">
      <w:pPr>
        <w:pStyle w:val="Odstavecseseznamem"/>
        <w:numPr>
          <w:ilvl w:val="0"/>
          <w:numId w:val="14"/>
        </w:numPr>
        <w:spacing w:after="0" w:line="360" w:lineRule="auto"/>
        <w:rPr>
          <w:sz w:val="22"/>
          <w:szCs w:val="22"/>
        </w:rPr>
      </w:pPr>
      <w:r w:rsidRPr="004848AF">
        <w:rPr>
          <w:sz w:val="22"/>
          <w:szCs w:val="22"/>
        </w:rPr>
        <w:t>Nyní zakom</w:t>
      </w:r>
      <w:r w:rsidR="004848AF" w:rsidRPr="004848AF">
        <w:rPr>
          <w:sz w:val="22"/>
          <w:szCs w:val="22"/>
        </w:rPr>
        <w:t>en</w:t>
      </w:r>
      <w:r w:rsidRPr="004848AF">
        <w:rPr>
          <w:sz w:val="22"/>
          <w:szCs w:val="22"/>
        </w:rPr>
        <w:t>tujte „/home/user/nazev_webu/web/app_dev.php“ ověřování IP adresy, aby se bylo možné dostat i na developerské prostředí.</w:t>
      </w:r>
    </w:p>
    <w:p w14:paraId="169285A5" w14:textId="2A4FB9BB" w:rsidR="006B30B8" w:rsidRPr="004848AF" w:rsidRDefault="006B30B8" w:rsidP="006B30B8">
      <w:pPr>
        <w:spacing w:after="0" w:line="360" w:lineRule="auto"/>
        <w:rPr>
          <w:sz w:val="22"/>
          <w:szCs w:val="22"/>
        </w:rPr>
      </w:pPr>
    </w:p>
    <w:p w14:paraId="4F94F980" w14:textId="77777777" w:rsidR="006B30B8" w:rsidRPr="004848AF" w:rsidRDefault="006B30B8" w:rsidP="006B30B8">
      <w:pPr>
        <w:spacing w:after="0" w:line="360" w:lineRule="auto"/>
        <w:rPr>
          <w:sz w:val="22"/>
          <w:szCs w:val="22"/>
        </w:rPr>
      </w:pPr>
    </w:p>
    <w:p w14:paraId="2DE59EFF" w14:textId="4492308E" w:rsidR="006B30B8" w:rsidRPr="004848AF" w:rsidRDefault="006B30B8" w:rsidP="004848AF">
      <w:pPr>
        <w:pStyle w:val="Odstavecseseznamem"/>
        <w:ind w:left="0"/>
        <w:rPr>
          <w:b/>
          <w:sz w:val="22"/>
          <w:szCs w:val="22"/>
        </w:rPr>
      </w:pPr>
      <w:r w:rsidRPr="004848AF">
        <w:rPr>
          <w:b/>
          <w:sz w:val="22"/>
          <w:szCs w:val="22"/>
        </w:rPr>
        <w:t>Ukázka souboru app_dev.php</w:t>
      </w:r>
    </w:p>
    <w:p w14:paraId="0E63AF3B" w14:textId="375D91A7" w:rsidR="006B30B8" w:rsidRPr="004848AF" w:rsidRDefault="00563D26" w:rsidP="004848AF">
      <w:pPr>
        <w:pStyle w:val="Odstavecseseznamem"/>
        <w:ind w:left="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B52A02A" wp14:editId="74E0B88E">
                <wp:simplePos x="0" y="0"/>
                <wp:positionH relativeFrom="margin">
                  <wp:align>right</wp:align>
                </wp:positionH>
                <wp:positionV relativeFrom="paragraph">
                  <wp:posOffset>116840</wp:posOffset>
                </wp:positionV>
                <wp:extent cx="5305425" cy="5591175"/>
                <wp:effectExtent l="0" t="0" r="28575" b="28575"/>
                <wp:wrapNone/>
                <wp:docPr id="19" name="Obdélník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5591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1BD13" id="Obdélník 19" o:spid="_x0000_s1026" style="position:absolute;margin-left:366.55pt;margin-top:9.2pt;width:417.75pt;height:440.25pt;z-index:25165824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" filled="f" strokecolor="black [3213]" strokeweight="2pt">
                <w10:wrap anchorx="margin"/>
              </v:rect>
            </w:pict>
          </mc:Fallback>
        </mc:AlternateContent>
      </w:r>
    </w:p>
    <w:p w14:paraId="5D11732D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&lt;?php</w:t>
      </w:r>
    </w:p>
    <w:p w14:paraId="017C7DB0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1FEE717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use Symfony\Component\Debug\Debug;</w:t>
      </w:r>
    </w:p>
    <w:p w14:paraId="198413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use Symfony\Component\HttpFoundation\Request;</w:t>
      </w:r>
    </w:p>
    <w:p w14:paraId="7ADC2590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6A99F836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// If you don't want to setup permissions the proper way, just uncomment the following PHP line</w:t>
      </w:r>
    </w:p>
    <w:p w14:paraId="2FD4319E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// read https://symfony.com/doc/current/setup.html#checking-symfony-application-configuration-and-setup</w:t>
      </w:r>
    </w:p>
    <w:p w14:paraId="7A8059DB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// for more information</w:t>
      </w:r>
    </w:p>
    <w:p w14:paraId="29041022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umask(0071);</w:t>
      </w:r>
    </w:p>
    <w:p w14:paraId="1BEBBFA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3E23E7DF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// This check prevents access to debug front controllers that are deployed by accident to production servers.</w:t>
      </w:r>
    </w:p>
    <w:p w14:paraId="028322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// Feel free to remove this, extend it, or make something more sophisticated.</w:t>
      </w:r>
    </w:p>
    <w:p w14:paraId="7BBEA7A9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/*if (isset($_SERVER['HTTP_CLIENT_IP'])</w:t>
      </w:r>
    </w:p>
    <w:p w14:paraId="5C32F528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|| isset($_SERVER['HTTP_X_FORWARDED_FOR'])</w:t>
      </w:r>
    </w:p>
    <w:p w14:paraId="29F3EC8E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|| !(in_array(@$_SERVER['REMOTE_ADDR'], ['127.0.0.1', '::1'], true) || PHP_SAPI === 'cli-server')</w:t>
      </w:r>
    </w:p>
    <w:p w14:paraId="0DC6C21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) {</w:t>
      </w:r>
    </w:p>
    <w:p w14:paraId="1D103F7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header('HTTP/1.0 403 Forbidden');</w:t>
      </w:r>
    </w:p>
    <w:p w14:paraId="135FE65E" w14:textId="1F3E8FC4" w:rsidR="006B30B8" w:rsidRPr="004848AF" w:rsidRDefault="00803E33" w:rsidP="004848AF">
      <w:pPr>
        <w:pStyle w:val="Odstavecseseznamem"/>
        <w:ind w:left="0"/>
        <w:rPr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9D77CFA" wp14:editId="75D1C428">
                <wp:simplePos x="0" y="0"/>
                <wp:positionH relativeFrom="margin">
                  <wp:align>right</wp:align>
                </wp:positionH>
                <wp:positionV relativeFrom="paragraph">
                  <wp:posOffset>-149860</wp:posOffset>
                </wp:positionV>
                <wp:extent cx="5334000" cy="3667125"/>
                <wp:effectExtent l="0" t="0" r="19050" b="28575"/>
                <wp:wrapNone/>
                <wp:docPr id="21" name="Obdélní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3667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19C36" id="Obdélník 21" o:spid="_x0000_s1026" style="position:absolute;margin-left:368.8pt;margin-top:-11.8pt;width:420pt;height:288.7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" filled="f" strokecolor="black [3213]" strokeweight="2pt">
                <w10:wrap anchorx="margin"/>
              </v:rect>
            </w:pict>
          </mc:Fallback>
        </mc:AlternateContent>
      </w:r>
      <w:r w:rsidR="006B30B8" w:rsidRPr="004848AF">
        <w:rPr>
          <w:sz w:val="22"/>
          <w:szCs w:val="22"/>
        </w:rPr>
        <w:t xml:space="preserve">    exit('You are not allowed to access this file. Check '.basename(__FILE__).' for more information.');</w:t>
      </w:r>
    </w:p>
    <w:p w14:paraId="61155CB8" w14:textId="78A9A57C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}*/</w:t>
      </w:r>
    </w:p>
    <w:p w14:paraId="0B92DE02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1C5B9A11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require __DIR__.'/../vendor/autoload.php';</w:t>
      </w:r>
    </w:p>
    <w:p w14:paraId="01323F8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Debug::enable();</w:t>
      </w:r>
    </w:p>
    <w:p w14:paraId="7FBB6D69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</w:p>
    <w:p w14:paraId="546159C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$kernel = new AppKernel('dev', true);</w:t>
      </w:r>
    </w:p>
    <w:p w14:paraId="35BDACE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if (PHP_VERSION_ID &lt; 70000) {</w:t>
      </w:r>
    </w:p>
    <w:p w14:paraId="489F5863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 xml:space="preserve">    $kernel-&gt;loadClassCache();</w:t>
      </w:r>
    </w:p>
    <w:p w14:paraId="240E9D77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}</w:t>
      </w:r>
    </w:p>
    <w:p w14:paraId="5FBBAD5A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$request = Request::createFromGlobals();</w:t>
      </w:r>
    </w:p>
    <w:p w14:paraId="3DF64EB4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$response = $kernel-&gt;handle($request);</w:t>
      </w:r>
    </w:p>
    <w:p w14:paraId="2D3636A5" w14:textId="77777777" w:rsidR="006B30B8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$response-&gt;send();</w:t>
      </w:r>
    </w:p>
    <w:p w14:paraId="6D323352" w14:textId="5F8CED41" w:rsidR="004848AF" w:rsidRPr="004848AF" w:rsidRDefault="006B30B8" w:rsidP="004848AF">
      <w:pPr>
        <w:pStyle w:val="Odstavecseseznamem"/>
        <w:ind w:left="0"/>
        <w:rPr>
          <w:sz w:val="22"/>
          <w:szCs w:val="22"/>
        </w:rPr>
      </w:pPr>
      <w:r w:rsidRPr="004848AF">
        <w:rPr>
          <w:sz w:val="22"/>
          <w:szCs w:val="22"/>
        </w:rPr>
        <w:t>$kernel-&gt;terminate($request, $response);</w:t>
      </w:r>
    </w:p>
    <w:p w14:paraId="3C76C4E9" w14:textId="17D62003" w:rsidR="004848AF" w:rsidRDefault="004848AF" w:rsidP="004848AF">
      <w:pPr>
        <w:pStyle w:val="Odstavecseseznamem"/>
        <w:ind w:left="0"/>
        <w:rPr>
          <w:sz w:val="22"/>
          <w:szCs w:val="22"/>
        </w:rPr>
      </w:pPr>
    </w:p>
    <w:p w14:paraId="0C96CC57" w14:textId="77777777" w:rsidR="00E008C1" w:rsidRPr="004848AF" w:rsidRDefault="00E008C1" w:rsidP="004848AF">
      <w:pPr>
        <w:pStyle w:val="Odstavecseseznamem"/>
        <w:ind w:left="0"/>
        <w:rPr>
          <w:sz w:val="22"/>
          <w:szCs w:val="22"/>
        </w:rPr>
      </w:pPr>
    </w:p>
    <w:p w14:paraId="63A05307" w14:textId="63B15DD2" w:rsidR="004848AF" w:rsidRPr="004848AF" w:rsidRDefault="004848AF" w:rsidP="004848AF">
      <w:pPr>
        <w:pStyle w:val="Odstavecseseznamem"/>
        <w:numPr>
          <w:ilvl w:val="0"/>
          <w:numId w:val="14"/>
        </w:numPr>
        <w:rPr>
          <w:sz w:val="22"/>
          <w:szCs w:val="22"/>
        </w:rPr>
      </w:pPr>
      <w:r w:rsidRPr="004848AF">
        <w:rPr>
          <w:sz w:val="22"/>
          <w:szCs w:val="22"/>
        </w:rPr>
        <w:t>Nyní již naleznete web na adresách:</w:t>
      </w:r>
    </w:p>
    <w:p w14:paraId="266934FB" w14:textId="101266F0" w:rsidR="004848AF" w:rsidRPr="004848AF" w:rsidRDefault="000D0A74" w:rsidP="00E008C1">
      <w:pPr>
        <w:pStyle w:val="Odstavecseseznamem"/>
        <w:ind w:left="1440"/>
        <w:rPr>
          <w:sz w:val="22"/>
          <w:szCs w:val="22"/>
        </w:rPr>
      </w:pPr>
      <w:hyperlink r:id="rId35" w:history="1">
        <w:r w:rsidR="00E008C1" w:rsidRPr="00E772CD">
          <w:rPr>
            <w:rStyle w:val="Hypertextovodkaz"/>
            <w:sz w:val="22"/>
            <w:szCs w:val="22"/>
          </w:rPr>
          <w:t>https://alpha.kei.vspj.cz/~user/nazev_webu/</w:t>
        </w:r>
      </w:hyperlink>
    </w:p>
    <w:p w14:paraId="111AA9BB" w14:textId="7F4DAC8F" w:rsidR="004848AF" w:rsidRPr="004848AF" w:rsidRDefault="000D0A74" w:rsidP="00E008C1">
      <w:pPr>
        <w:pStyle w:val="Odstavecseseznamem"/>
        <w:ind w:left="1440"/>
        <w:rPr>
          <w:sz w:val="22"/>
          <w:szCs w:val="22"/>
        </w:rPr>
      </w:pPr>
      <w:hyperlink r:id="rId36" w:history="1">
        <w:r w:rsidR="00E008C1" w:rsidRPr="00E772CD">
          <w:rPr>
            <w:rStyle w:val="Hypertextovodkaz"/>
            <w:sz w:val="22"/>
            <w:szCs w:val="22"/>
          </w:rPr>
          <w:t>https://alpha.kei.vspj.cz/~user/nazev_webu/app dev.php</w:t>
        </w:r>
      </w:hyperlink>
      <w:r w:rsidR="004848AF" w:rsidRPr="004848AF">
        <w:rPr>
          <w:sz w:val="22"/>
          <w:szCs w:val="22"/>
        </w:rPr>
        <w:t xml:space="preserve"> </w:t>
      </w:r>
    </w:p>
    <w:p w14:paraId="3DA943F9" w14:textId="77777777" w:rsidR="004848AF" w:rsidRDefault="004848AF" w:rsidP="004848AF"/>
    <w:p w14:paraId="5086D0C1" w14:textId="536F6E5B" w:rsidR="00374656" w:rsidRPr="008A6F1E" w:rsidRDefault="008A6F1E" w:rsidP="008A6F1E">
      <w:pPr>
        <w:rPr>
          <w:b/>
          <w:bCs/>
          <w:sz w:val="22"/>
          <w:szCs w:val="22"/>
        </w:rPr>
      </w:pPr>
      <w:r w:rsidRPr="008A6F1E">
        <w:rPr>
          <w:b/>
          <w:bCs/>
          <w:sz w:val="22"/>
          <w:szCs w:val="22"/>
        </w:rPr>
        <w:t>2.</w:t>
      </w:r>
      <w:r>
        <w:rPr>
          <w:b/>
          <w:bCs/>
          <w:sz w:val="22"/>
          <w:szCs w:val="22"/>
        </w:rPr>
        <w:t xml:space="preserve"> </w:t>
      </w:r>
      <w:r w:rsidR="00374656" w:rsidRPr="008A6F1E">
        <w:rPr>
          <w:b/>
          <w:bCs/>
          <w:sz w:val="22"/>
          <w:szCs w:val="22"/>
        </w:rPr>
        <w:t>způsob</w:t>
      </w:r>
      <w:r w:rsidRPr="008A6F1E">
        <w:rPr>
          <w:b/>
          <w:bCs/>
          <w:sz w:val="22"/>
          <w:szCs w:val="22"/>
        </w:rPr>
        <w:t>:</w:t>
      </w:r>
    </w:p>
    <w:p w14:paraId="37F42E61" w14:textId="77777777" w:rsidR="008A6F1E" w:rsidRPr="004848AF" w:rsidRDefault="008A6F1E" w:rsidP="00F37091">
      <w:pPr>
        <w:pStyle w:val="Odstavecseseznamem"/>
        <w:numPr>
          <w:ilvl w:val="0"/>
          <w:numId w:val="19"/>
        </w:numPr>
        <w:spacing w:line="360" w:lineRule="auto"/>
        <w:rPr>
          <w:sz w:val="22"/>
          <w:szCs w:val="22"/>
        </w:rPr>
      </w:pPr>
      <w:r w:rsidRPr="004848AF">
        <w:rPr>
          <w:sz w:val="22"/>
          <w:szCs w:val="22"/>
        </w:rPr>
        <w:t>Připojte se k vašemu účtu na školním serveru:</w:t>
      </w:r>
    </w:p>
    <w:p w14:paraId="2DA40DC4" w14:textId="77777777" w:rsidR="008A6F1E" w:rsidRDefault="008A6F1E" w:rsidP="00F37091">
      <w:pPr>
        <w:pStyle w:val="Odstavecseseznamem"/>
        <w:numPr>
          <w:ilvl w:val="1"/>
          <w:numId w:val="19"/>
        </w:numPr>
        <w:spacing w:line="360" w:lineRule="auto"/>
        <w:rPr>
          <w:sz w:val="22"/>
          <w:szCs w:val="22"/>
        </w:rPr>
      </w:pPr>
      <w:r w:rsidRPr="004848AF">
        <w:rPr>
          <w:sz w:val="22"/>
          <w:szCs w:val="22"/>
        </w:rPr>
        <w:t>195.113.207.163</w:t>
      </w:r>
    </w:p>
    <w:p w14:paraId="09B0D978" w14:textId="77777777" w:rsidR="008A6F1E" w:rsidRDefault="008A6F1E" w:rsidP="00F37091">
      <w:pPr>
        <w:pStyle w:val="Odstavecseseznamem"/>
        <w:numPr>
          <w:ilvl w:val="0"/>
          <w:numId w:val="19"/>
        </w:num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Přesuňte do složky „/home/user/“ projekt Symfony spravovaný na GitHubu pod názvem „Seminárka“.</w:t>
      </w:r>
    </w:p>
    <w:p w14:paraId="4ABF33C4" w14:textId="260D2086" w:rsidR="00D075DC" w:rsidRDefault="0079071A" w:rsidP="00F37091">
      <w:pPr>
        <w:pStyle w:val="Odstavecseseznamem"/>
        <w:numPr>
          <w:ilvl w:val="0"/>
          <w:numId w:val="19"/>
        </w:numPr>
        <w:spacing w:line="360" w:lineRule="auto"/>
        <w:rPr>
          <w:sz w:val="22"/>
          <w:szCs w:val="22"/>
        </w:rPr>
      </w:pPr>
      <w:r w:rsidRPr="0079071A">
        <w:rPr>
          <w:sz w:val="22"/>
          <w:szCs w:val="22"/>
        </w:rPr>
        <w:t>Přepněte se do složky projektu a projekt spusťte</w:t>
      </w:r>
      <w:r w:rsidR="00D075DC">
        <w:rPr>
          <w:sz w:val="22"/>
          <w:szCs w:val="22"/>
        </w:rPr>
        <w:t xml:space="preserve"> pomocí</w:t>
      </w:r>
      <w:r w:rsidRPr="0079071A">
        <w:rPr>
          <w:sz w:val="22"/>
          <w:szCs w:val="22"/>
        </w:rPr>
        <w:t>:</w:t>
      </w:r>
    </w:p>
    <w:p w14:paraId="6CED7EB8" w14:textId="7CE5AA5F" w:rsidR="008A6F1E" w:rsidRDefault="0079071A" w:rsidP="00F37091">
      <w:pPr>
        <w:pStyle w:val="Odstavecseseznamem"/>
        <w:numPr>
          <w:ilvl w:val="1"/>
          <w:numId w:val="19"/>
        </w:numPr>
        <w:spacing w:line="360" w:lineRule="auto"/>
        <w:rPr>
          <w:sz w:val="22"/>
          <w:szCs w:val="22"/>
        </w:rPr>
      </w:pPr>
      <w:r w:rsidRPr="0079071A">
        <w:rPr>
          <w:sz w:val="22"/>
          <w:szCs w:val="22"/>
        </w:rPr>
        <w:t>php bin/console server:start 195.113.207.163:port.</w:t>
      </w:r>
    </w:p>
    <w:p w14:paraId="50A889BB" w14:textId="2111AD32" w:rsidR="00785C7C" w:rsidRDefault="00785C7C" w:rsidP="00F37091">
      <w:pPr>
        <w:pStyle w:val="Odstavecseseznamem"/>
        <w:numPr>
          <w:ilvl w:val="0"/>
          <w:numId w:val="19"/>
        </w:num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Nyní již naleznete web na adrese:</w:t>
      </w:r>
    </w:p>
    <w:p w14:paraId="612F5A92" w14:textId="67B642E1" w:rsidR="00785C7C" w:rsidRPr="00F37091" w:rsidRDefault="00F37091" w:rsidP="00F37091">
      <w:pPr>
        <w:pStyle w:val="Odstavecseseznamem"/>
        <w:spacing w:line="360" w:lineRule="auto"/>
        <w:ind w:left="1440"/>
        <w:rPr>
          <w:sz w:val="24"/>
          <w:szCs w:val="24"/>
          <w:u w:val="single"/>
        </w:rPr>
      </w:pPr>
      <w:r w:rsidRPr="00F37091">
        <w:rPr>
          <w:sz w:val="22"/>
          <w:szCs w:val="22"/>
          <w:u w:val="single"/>
        </w:rPr>
        <w:t>http://alpha.kts.vspj.cz:</w:t>
      </w:r>
      <w:r w:rsidRPr="00F37091">
        <w:rPr>
          <w:sz w:val="22"/>
          <w:szCs w:val="22"/>
          <w:u w:val="single"/>
        </w:rPr>
        <w:t>port</w:t>
      </w:r>
    </w:p>
    <w:p w14:paraId="23484D2A" w14:textId="02DF2A0F" w:rsidR="004848AF" w:rsidRDefault="006B30B8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61199F9" w14:textId="745FA1BD" w:rsidR="00C00D4E" w:rsidRDefault="008500C9" w:rsidP="00C00D4E">
      <w:pPr>
        <w:pStyle w:val="Nadpis11"/>
        <w:pageBreakBefore w:val="0"/>
      </w:pPr>
      <w:bookmarkStart w:id="10" w:name="_Toc60316860"/>
      <w:r>
        <w:lastRenderedPageBreak/>
        <w:t>Konfigurace</w:t>
      </w:r>
      <w:r w:rsidR="00C00D4E">
        <w:t xml:space="preserve"> uživatelských rolí</w:t>
      </w:r>
      <w:bookmarkEnd w:id="10"/>
    </w:p>
    <w:p w14:paraId="560C72D1" w14:textId="77777777" w:rsidR="00C00D4E" w:rsidRPr="00C00D4E" w:rsidRDefault="00C00D4E" w:rsidP="00C00D4E"/>
    <w:p w14:paraId="4DB44EE6" w14:textId="5BEAC223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>Uživatelské role jsou realizovány pomocí frameworku Symfony a jsou nastavny v souboru \app\config\security.yml.</w:t>
      </w:r>
    </w:p>
    <w:p w14:paraId="58269D91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545CB525" w14:textId="21E4BD25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Seznam uživatelů si načítá z tabulky </w:t>
      </w:r>
      <w:r w:rsidRPr="00C00D4E">
        <w:rPr>
          <w:i/>
          <w:sz w:val="22"/>
          <w:szCs w:val="22"/>
        </w:rPr>
        <w:t>uzivatel</w:t>
      </w:r>
      <w:r w:rsidRPr="00C00D4E">
        <w:rPr>
          <w:sz w:val="22"/>
          <w:szCs w:val="22"/>
        </w:rPr>
        <w:t xml:space="preserve"> a k přihlašování slouží atributy </w:t>
      </w:r>
      <w:r w:rsidRPr="00C00D4E">
        <w:rPr>
          <w:i/>
          <w:sz w:val="22"/>
          <w:szCs w:val="22"/>
        </w:rPr>
        <w:t>login</w:t>
      </w:r>
      <w:r w:rsidRPr="00C00D4E">
        <w:rPr>
          <w:sz w:val="22"/>
          <w:szCs w:val="22"/>
        </w:rPr>
        <w:t xml:space="preserve"> a </w:t>
      </w:r>
      <w:r w:rsidRPr="00C00D4E">
        <w:rPr>
          <w:i/>
          <w:sz w:val="22"/>
          <w:szCs w:val="22"/>
        </w:rPr>
        <w:t>heslo</w:t>
      </w:r>
      <w:r w:rsidRPr="00C00D4E">
        <w:rPr>
          <w:sz w:val="22"/>
          <w:szCs w:val="22"/>
        </w:rPr>
        <w:t xml:space="preserve">, uživatelské role jsou definovány atributem </w:t>
      </w:r>
      <w:r w:rsidRPr="00C00D4E">
        <w:rPr>
          <w:i/>
          <w:sz w:val="22"/>
          <w:szCs w:val="22"/>
        </w:rPr>
        <w:t>role.</w:t>
      </w:r>
      <w:r w:rsidRPr="00C00D4E">
        <w:rPr>
          <w:sz w:val="22"/>
          <w:szCs w:val="22"/>
        </w:rPr>
        <w:t xml:space="preserve"> Hesla jsou šifrována pomocí algoritmu</w:t>
      </w:r>
      <w:r>
        <w:rPr>
          <w:sz w:val="22"/>
          <w:szCs w:val="22"/>
        </w:rPr>
        <w:t>.</w:t>
      </w:r>
    </w:p>
    <w:p w14:paraId="5F38F5C7" w14:textId="77777777" w:rsidR="00C00D4E" w:rsidRPr="00C00D4E" w:rsidRDefault="00C00D4E" w:rsidP="00C00D4E">
      <w:pPr>
        <w:spacing w:after="0" w:line="276" w:lineRule="auto"/>
        <w:rPr>
          <w:sz w:val="22"/>
          <w:szCs w:val="22"/>
        </w:rPr>
      </w:pPr>
    </w:p>
    <w:p w14:paraId="039E398A" w14:textId="77777777" w:rsidR="00C00D4E" w:rsidRPr="008500C9" w:rsidRDefault="00C00D4E" w:rsidP="00C00D4E">
      <w:pPr>
        <w:spacing w:after="0" w:line="276" w:lineRule="auto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t xml:space="preserve">Atribut </w:t>
      </w:r>
      <w:r w:rsidRPr="008500C9">
        <w:rPr>
          <w:b/>
          <w:bCs/>
          <w:i/>
          <w:sz w:val="22"/>
          <w:szCs w:val="22"/>
        </w:rPr>
        <w:t>role</w:t>
      </w:r>
      <w:r w:rsidRPr="008500C9">
        <w:rPr>
          <w:b/>
          <w:bCs/>
          <w:sz w:val="22"/>
          <w:szCs w:val="22"/>
        </w:rPr>
        <w:t xml:space="preserve"> může nabývat těchto hodnot:</w:t>
      </w:r>
    </w:p>
    <w:p w14:paraId="68122897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0: ROLE_ADMIN – administrátor</w:t>
      </w:r>
    </w:p>
    <w:p w14:paraId="1BAC114F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1: ROLE_UZIVATEL – uživatel</w:t>
      </w:r>
    </w:p>
    <w:p w14:paraId="3320BF1E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2: ROLE_REDAKTOR – redaktor</w:t>
      </w:r>
    </w:p>
    <w:p w14:paraId="0A50BD51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3: ROLE_RECENZENT – recenzent</w:t>
      </w:r>
    </w:p>
    <w:p w14:paraId="567B709D" w14:textId="77777777" w:rsidR="00C00D4E" w:rsidRP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 xml:space="preserve">4: ROLE_SEFREDAKTOR – šéfredaktor </w:t>
      </w:r>
    </w:p>
    <w:p w14:paraId="7A76228C" w14:textId="07F3C901" w:rsidR="00C00D4E" w:rsidRDefault="00C00D4E" w:rsidP="008500C9">
      <w:pPr>
        <w:spacing w:after="0" w:line="276" w:lineRule="auto"/>
        <w:ind w:left="709"/>
        <w:rPr>
          <w:sz w:val="22"/>
          <w:szCs w:val="22"/>
        </w:rPr>
      </w:pPr>
      <w:r w:rsidRPr="00C00D4E">
        <w:rPr>
          <w:sz w:val="22"/>
          <w:szCs w:val="22"/>
        </w:rPr>
        <w:t>5: ROLE_NEREG_AUTOR – neregistrovaný autor</w:t>
      </w:r>
    </w:p>
    <w:p w14:paraId="2E72D879" w14:textId="77777777" w:rsidR="00C00D4E" w:rsidRPr="00C00D4E" w:rsidRDefault="00C00D4E" w:rsidP="00C00D4E">
      <w:pPr>
        <w:spacing w:after="0" w:line="276" w:lineRule="auto"/>
        <w:rPr>
          <w:sz w:val="22"/>
          <w:szCs w:val="22"/>
        </w:rPr>
      </w:pPr>
    </w:p>
    <w:p w14:paraId="3BD20C03" w14:textId="7D028135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Uživatele mohou registrovat a upravovat pouze uživatelé s oprávněním administrátor, redaktor a šéfredaktor. Formuláře na správu tabulky </w:t>
      </w:r>
      <w:r w:rsidRPr="00C00D4E">
        <w:rPr>
          <w:i/>
          <w:sz w:val="22"/>
          <w:szCs w:val="22"/>
        </w:rPr>
        <w:t xml:space="preserve">uzivatel </w:t>
      </w:r>
      <w:r w:rsidRPr="00C00D4E">
        <w:rPr>
          <w:sz w:val="22"/>
          <w:szCs w:val="22"/>
        </w:rPr>
        <w:t>jsou po přihlášení dostupné na routě /uzivatel.</w:t>
      </w:r>
    </w:p>
    <w:p w14:paraId="6423D20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6848164B" w14:textId="467A064F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tabulka </w:t>
      </w:r>
      <w:r w:rsidRPr="00C00D4E">
        <w:rPr>
          <w:i/>
          <w:sz w:val="22"/>
          <w:szCs w:val="22"/>
        </w:rPr>
        <w:t xml:space="preserve">uzivatel </w:t>
      </w:r>
      <w:r w:rsidRPr="00C00D4E">
        <w:rPr>
          <w:sz w:val="22"/>
          <w:szCs w:val="22"/>
        </w:rPr>
        <w:t xml:space="preserve">prázdná, je nejprve nutné přímo v MySQL vytvořit uživatele s oprávněním administrátor (atribut </w:t>
      </w:r>
      <w:r w:rsidRPr="00C00D4E">
        <w:rPr>
          <w:i/>
          <w:sz w:val="22"/>
          <w:szCs w:val="22"/>
        </w:rPr>
        <w:t>role</w:t>
      </w:r>
      <w:r w:rsidRPr="00C00D4E">
        <w:rPr>
          <w:sz w:val="22"/>
          <w:szCs w:val="22"/>
        </w:rPr>
        <w:t xml:space="preserve"> s hodnotou 0) a do atributu </w:t>
      </w:r>
      <w:r w:rsidRPr="00C00D4E">
        <w:rPr>
          <w:i/>
          <w:sz w:val="22"/>
          <w:szCs w:val="22"/>
        </w:rPr>
        <w:t xml:space="preserve">heslo </w:t>
      </w:r>
      <w:r w:rsidRPr="00C00D4E">
        <w:rPr>
          <w:sz w:val="22"/>
          <w:szCs w:val="22"/>
        </w:rPr>
        <w:t xml:space="preserve">vložit hash zakódovaného hesla pomocí algoritmu bcrypt. Hash je možné získat např. pomocí </w:t>
      </w:r>
      <w:hyperlink r:id="rId37" w:history="1">
        <w:r w:rsidRPr="00C00D4E">
          <w:rPr>
            <w:rStyle w:val="Hypertextovodkaz"/>
            <w:sz w:val="22"/>
            <w:szCs w:val="22"/>
          </w:rPr>
          <w:t>https://bcrypt-generator.com</w:t>
        </w:r>
      </w:hyperlink>
      <w:r w:rsidRPr="00C00D4E">
        <w:rPr>
          <w:sz w:val="22"/>
          <w:szCs w:val="22"/>
        </w:rPr>
        <w:t>.</w:t>
      </w:r>
    </w:p>
    <w:p w14:paraId="5250EC2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0BE8FDF3" w14:textId="6A4C720B" w:rsid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nový uživatel registrován pomocí formuláře </w:t>
      </w:r>
      <w:r w:rsidRPr="00C00D4E">
        <w:rPr>
          <w:i/>
          <w:sz w:val="22"/>
          <w:szCs w:val="22"/>
        </w:rPr>
        <w:t>new</w:t>
      </w:r>
      <w:r w:rsidRPr="00C00D4E">
        <w:rPr>
          <w:sz w:val="22"/>
          <w:szCs w:val="22"/>
        </w:rPr>
        <w:t>, zadává se heslo v nešifrované podobě, do databáze se následně uloží jeho hash.</w:t>
      </w:r>
    </w:p>
    <w:p w14:paraId="11BFF3F4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</w:p>
    <w:p w14:paraId="0462FF7D" w14:textId="77777777" w:rsidR="00C00D4E" w:rsidRPr="00C00D4E" w:rsidRDefault="00C00D4E" w:rsidP="00C00D4E">
      <w:pPr>
        <w:spacing w:after="0" w:line="276" w:lineRule="auto"/>
        <w:jc w:val="both"/>
        <w:rPr>
          <w:sz w:val="22"/>
          <w:szCs w:val="22"/>
        </w:rPr>
      </w:pPr>
      <w:r w:rsidRPr="00C00D4E">
        <w:rPr>
          <w:sz w:val="22"/>
          <w:szCs w:val="22"/>
        </w:rPr>
        <w:t xml:space="preserve">Pokud je uživatel upravován pomocí formáláře </w:t>
      </w:r>
      <w:r w:rsidRPr="00C00D4E">
        <w:rPr>
          <w:i/>
          <w:sz w:val="22"/>
          <w:szCs w:val="22"/>
        </w:rPr>
        <w:t>new</w:t>
      </w:r>
      <w:r w:rsidRPr="00C00D4E">
        <w:rPr>
          <w:sz w:val="22"/>
          <w:szCs w:val="22"/>
        </w:rPr>
        <w:t>, je nutné zadat vždy znovu heslo v nešifrované podobě, v opačném případě dojde při uložení hodnot k zašifrování stávajícího hashe, který tak již nebude původnímu heslu odpovídat.</w:t>
      </w:r>
    </w:p>
    <w:p w14:paraId="5A39DF0F" w14:textId="51C54347" w:rsidR="006A3B2A" w:rsidRDefault="006A3B2A" w:rsidP="00C00D4E">
      <w:pPr>
        <w:pStyle w:val="Texttabulky"/>
      </w:pPr>
    </w:p>
    <w:p w14:paraId="17B2D66F" w14:textId="1B0DB759" w:rsidR="008500C9" w:rsidRDefault="008500C9" w:rsidP="00C00D4E">
      <w:pPr>
        <w:pStyle w:val="Texttabulky"/>
      </w:pPr>
    </w:p>
    <w:p w14:paraId="783F83FB" w14:textId="594DC592" w:rsidR="008500C9" w:rsidRDefault="008500C9" w:rsidP="00C00D4E">
      <w:pPr>
        <w:pStyle w:val="Texttabulky"/>
      </w:pPr>
    </w:p>
    <w:p w14:paraId="17A14690" w14:textId="305B1CFD" w:rsidR="008500C9" w:rsidRDefault="008500C9" w:rsidP="00C00D4E">
      <w:pPr>
        <w:pStyle w:val="Texttabulky"/>
      </w:pPr>
    </w:p>
    <w:p w14:paraId="3273EFC0" w14:textId="54905078" w:rsidR="008500C9" w:rsidRDefault="008500C9" w:rsidP="00C00D4E">
      <w:pPr>
        <w:pStyle w:val="Texttabulky"/>
      </w:pPr>
    </w:p>
    <w:p w14:paraId="3F6BFBB0" w14:textId="7BBDDEC4" w:rsidR="008500C9" w:rsidRDefault="008500C9" w:rsidP="00C00D4E">
      <w:pPr>
        <w:pStyle w:val="Texttabulky"/>
      </w:pPr>
    </w:p>
    <w:p w14:paraId="3E17FC0A" w14:textId="650D6E64" w:rsidR="008500C9" w:rsidRDefault="008500C9" w:rsidP="00C00D4E">
      <w:pPr>
        <w:pStyle w:val="Texttabulky"/>
      </w:pPr>
    </w:p>
    <w:p w14:paraId="095BA169" w14:textId="628A7E18" w:rsidR="008500C9" w:rsidRDefault="008500C9" w:rsidP="008500C9">
      <w:pPr>
        <w:pStyle w:val="Nadpis11"/>
        <w:pageBreakBefore w:val="0"/>
      </w:pPr>
      <w:bookmarkStart w:id="11" w:name="_Toc60316861"/>
      <w:r>
        <w:lastRenderedPageBreak/>
        <w:t>Konfigurace implementace databáze</w:t>
      </w:r>
      <w:bookmarkEnd w:id="11"/>
    </w:p>
    <w:p w14:paraId="3F3716B5" w14:textId="77777777" w:rsid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4F47EC06" w14:textId="09313125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Databáze je implementována v rámci frameworku Symfony pomocí sady PHP knihoven Doctrine. </w:t>
      </w:r>
    </w:p>
    <w:p w14:paraId="153678CD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65C5030C" w14:textId="77777777" w:rsidR="008500C9" w:rsidRPr="008500C9" w:rsidRDefault="008500C9" w:rsidP="008500C9">
      <w:pPr>
        <w:pStyle w:val="Texttabulky"/>
        <w:jc w:val="both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t>Implementace vychází z toho relačního modelu:</w:t>
      </w:r>
    </w:p>
    <w:p w14:paraId="5212D480" w14:textId="24F67D19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  <w:r w:rsidRPr="008500C9">
        <w:rPr>
          <w:noProof/>
          <w:sz w:val="22"/>
          <w:szCs w:val="22"/>
        </w:rPr>
        <w:drawing>
          <wp:inline distT="0" distB="0" distL="0" distR="0" wp14:anchorId="445A1798" wp14:editId="0655CF18">
            <wp:extent cx="5204460" cy="3552825"/>
            <wp:effectExtent l="0" t="0" r="0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16FB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3BD164EA" w14:textId="76ADF2E5" w:rsidR="008500C9" w:rsidRPr="008500C9" w:rsidRDefault="008500C9" w:rsidP="002C1C82">
      <w:pPr>
        <w:pStyle w:val="Texttabulky"/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Z každé tabulky </w:t>
      </w:r>
      <w:r>
        <w:rPr>
          <w:sz w:val="22"/>
          <w:szCs w:val="22"/>
        </w:rPr>
        <w:t>je</w:t>
      </w:r>
      <w:r w:rsidRPr="008500C9">
        <w:rPr>
          <w:sz w:val="22"/>
          <w:szCs w:val="22"/>
        </w:rPr>
        <w:t xml:space="preserve"> za pomoc</w:t>
      </w:r>
      <w:r>
        <w:rPr>
          <w:sz w:val="22"/>
          <w:szCs w:val="22"/>
        </w:rPr>
        <w:t>i</w:t>
      </w:r>
      <w:r w:rsidRPr="008500C9">
        <w:rPr>
          <w:sz w:val="22"/>
          <w:szCs w:val="22"/>
        </w:rPr>
        <w:t xml:space="preserve"> příkazu </w:t>
      </w:r>
      <w:r w:rsidRPr="008500C9">
        <w:rPr>
          <w:i/>
          <w:sz w:val="22"/>
          <w:szCs w:val="22"/>
        </w:rPr>
        <w:t xml:space="preserve"># php app/console doctrine:generate:entity </w:t>
      </w:r>
      <w:r w:rsidRPr="008500C9">
        <w:rPr>
          <w:sz w:val="22"/>
          <w:szCs w:val="22"/>
        </w:rPr>
        <w:t>vygenerován objektový model reprezentovaný těmito soubory v adresáři src/AppBundle/Entity:</w:t>
      </w:r>
    </w:p>
    <w:p w14:paraId="6B1934A7" w14:textId="77777777" w:rsidR="008500C9" w:rsidRPr="008500C9" w:rsidRDefault="008500C9" w:rsidP="002C1C82">
      <w:pPr>
        <w:pStyle w:val="Texttabulky"/>
        <w:numPr>
          <w:ilvl w:val="0"/>
          <w:numId w:val="16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Autori.php</w:t>
      </w:r>
    </w:p>
    <w:p w14:paraId="4105EE18" w14:textId="77777777" w:rsidR="008500C9" w:rsidRPr="008500C9" w:rsidRDefault="008500C9" w:rsidP="002C1C82">
      <w:pPr>
        <w:pStyle w:val="Texttabulky"/>
        <w:numPr>
          <w:ilvl w:val="0"/>
          <w:numId w:val="16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Clanek.php</w:t>
      </w:r>
    </w:p>
    <w:p w14:paraId="1B8BD946" w14:textId="77777777" w:rsidR="008500C9" w:rsidRPr="008500C9" w:rsidRDefault="008500C9" w:rsidP="002C1C82">
      <w:pPr>
        <w:pStyle w:val="Texttabulky"/>
        <w:numPr>
          <w:ilvl w:val="0"/>
          <w:numId w:val="16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Recenzenti.php</w:t>
      </w:r>
    </w:p>
    <w:p w14:paraId="5F1B2201" w14:textId="77777777" w:rsidR="008500C9" w:rsidRPr="008500C9" w:rsidRDefault="008500C9" w:rsidP="002C1C82">
      <w:pPr>
        <w:pStyle w:val="Texttabulky"/>
        <w:numPr>
          <w:ilvl w:val="0"/>
          <w:numId w:val="16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Revize.php</w:t>
      </w:r>
    </w:p>
    <w:p w14:paraId="2EF45675" w14:textId="77777777" w:rsidR="008500C9" w:rsidRPr="008500C9" w:rsidRDefault="008500C9" w:rsidP="002C1C82">
      <w:pPr>
        <w:pStyle w:val="Texttabulky"/>
        <w:numPr>
          <w:ilvl w:val="0"/>
          <w:numId w:val="16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Uzivatel.php</w:t>
      </w:r>
    </w:p>
    <w:p w14:paraId="6EA59507" w14:textId="77777777" w:rsidR="008500C9" w:rsidRPr="008500C9" w:rsidRDefault="008500C9" w:rsidP="002C1C82">
      <w:pPr>
        <w:pStyle w:val="Texttabulky"/>
        <w:spacing w:line="276" w:lineRule="auto"/>
        <w:jc w:val="both"/>
        <w:rPr>
          <w:sz w:val="22"/>
          <w:szCs w:val="22"/>
        </w:rPr>
      </w:pPr>
    </w:p>
    <w:p w14:paraId="6153152B" w14:textId="0949F442" w:rsidR="008500C9" w:rsidRPr="008500C9" w:rsidRDefault="008500C9" w:rsidP="002C1C82">
      <w:pPr>
        <w:pStyle w:val="Texttabulky"/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Následně </w:t>
      </w:r>
      <w:r>
        <w:rPr>
          <w:sz w:val="22"/>
          <w:szCs w:val="22"/>
        </w:rPr>
        <w:t>jsou</w:t>
      </w:r>
      <w:r w:rsidRPr="008500C9">
        <w:rPr>
          <w:sz w:val="22"/>
          <w:szCs w:val="22"/>
        </w:rPr>
        <w:t xml:space="preserve"> za pomoci příkazu </w:t>
      </w:r>
      <w:r w:rsidRPr="008500C9">
        <w:rPr>
          <w:i/>
          <w:sz w:val="22"/>
          <w:szCs w:val="22"/>
        </w:rPr>
        <w:t xml:space="preserve"># php app/console doctrine:schema:update --force </w:t>
      </w:r>
      <w:r w:rsidRPr="008500C9">
        <w:rPr>
          <w:sz w:val="22"/>
          <w:szCs w:val="22"/>
        </w:rPr>
        <w:t>na základě těchto objektových modelů vygenerovány příslušné tabulky v databázi MySQ</w:t>
      </w:r>
      <w:r>
        <w:rPr>
          <w:sz w:val="22"/>
          <w:szCs w:val="22"/>
        </w:rPr>
        <w:t>L.</w:t>
      </w:r>
    </w:p>
    <w:p w14:paraId="4B5FF48D" w14:textId="77777777" w:rsidR="008500C9" w:rsidRPr="008500C9" w:rsidRDefault="008500C9" w:rsidP="008500C9">
      <w:pPr>
        <w:pStyle w:val="Texttabulky"/>
        <w:jc w:val="both"/>
        <w:rPr>
          <w:sz w:val="22"/>
          <w:szCs w:val="22"/>
        </w:rPr>
      </w:pPr>
    </w:p>
    <w:p w14:paraId="3B35AE93" w14:textId="77777777" w:rsidR="008500C9" w:rsidRPr="008500C9" w:rsidRDefault="008500C9" w:rsidP="002C1C82">
      <w:pPr>
        <w:pStyle w:val="Texttabulky"/>
        <w:spacing w:line="276" w:lineRule="auto"/>
        <w:jc w:val="both"/>
        <w:rPr>
          <w:b/>
          <w:bCs/>
          <w:sz w:val="22"/>
          <w:szCs w:val="22"/>
        </w:rPr>
      </w:pPr>
      <w:r w:rsidRPr="008500C9">
        <w:rPr>
          <w:b/>
          <w:bCs/>
          <w:sz w:val="22"/>
          <w:szCs w:val="22"/>
        </w:rPr>
        <w:t>Současný stav implementace:</w:t>
      </w:r>
    </w:p>
    <w:p w14:paraId="1576FFB8" w14:textId="77777777" w:rsidR="008500C9" w:rsidRPr="008500C9" w:rsidRDefault="008500C9" w:rsidP="002C1C82">
      <w:pPr>
        <w:pStyle w:val="Texttabulky"/>
        <w:numPr>
          <w:ilvl w:val="0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Všechny tabulky jsou vygenerovány a vytvořeny v databázi.</w:t>
      </w:r>
    </w:p>
    <w:p w14:paraId="113CDFCF" w14:textId="77777777" w:rsidR="008500C9" w:rsidRPr="008500C9" w:rsidRDefault="008500C9" w:rsidP="002C1C82">
      <w:pPr>
        <w:pStyle w:val="Texttabulky"/>
        <w:numPr>
          <w:ilvl w:val="0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Tabulka Uzivatel současně slouží pro registraci a autentizaci uživatelů pomocí konfiguračního souboru </w:t>
      </w:r>
      <w:r w:rsidRPr="008500C9">
        <w:rPr>
          <w:i/>
          <w:sz w:val="22"/>
          <w:szCs w:val="22"/>
        </w:rPr>
        <w:t>security.yml</w:t>
      </w:r>
      <w:r w:rsidRPr="008500C9">
        <w:rPr>
          <w:sz w:val="22"/>
          <w:szCs w:val="22"/>
        </w:rPr>
        <w:t>.</w:t>
      </w:r>
    </w:p>
    <w:p w14:paraId="6762B0E2" w14:textId="77777777" w:rsidR="008500C9" w:rsidRPr="008500C9" w:rsidRDefault="008500C9" w:rsidP="002C1C82">
      <w:pPr>
        <w:pStyle w:val="Texttabulky"/>
        <w:numPr>
          <w:ilvl w:val="0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Oproti relačnímu modelu je prvním sloupcem každé tabulky automaticky inkrementovaný sloupec </w:t>
      </w:r>
      <w:r w:rsidRPr="008500C9">
        <w:rPr>
          <w:i/>
          <w:sz w:val="22"/>
          <w:szCs w:val="22"/>
        </w:rPr>
        <w:t>id</w:t>
      </w:r>
      <w:r w:rsidRPr="008500C9">
        <w:rPr>
          <w:sz w:val="22"/>
          <w:szCs w:val="22"/>
        </w:rPr>
        <w:t>, které je vždy primárním klíčem. Původně navržené řešení působilo problémy při snaze vytvářet relace. Došlo tak těmto změnám:</w:t>
      </w:r>
    </w:p>
    <w:p w14:paraId="5028C024" w14:textId="77777777" w:rsidR="008500C9" w:rsidRPr="008500C9" w:rsidRDefault="008500C9" w:rsidP="002C1C82">
      <w:pPr>
        <w:pStyle w:val="Texttabulky"/>
        <w:numPr>
          <w:ilvl w:val="0"/>
          <w:numId w:val="18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>Autori</w:t>
      </w:r>
      <w:r w:rsidRPr="008500C9">
        <w:rPr>
          <w:sz w:val="22"/>
          <w:szCs w:val="22"/>
        </w:rPr>
        <w:t xml:space="preserve">: přidán primární klíč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</w:t>
      </w:r>
    </w:p>
    <w:p w14:paraId="46601073" w14:textId="77777777" w:rsidR="008500C9" w:rsidRPr="008500C9" w:rsidRDefault="008500C9" w:rsidP="002C1C82">
      <w:pPr>
        <w:pStyle w:val="Texttabulky"/>
        <w:numPr>
          <w:ilvl w:val="0"/>
          <w:numId w:val="18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 xml:space="preserve">Clanek: </w:t>
      </w:r>
      <w:r w:rsidRPr="008500C9">
        <w:rPr>
          <w:b/>
          <w:sz w:val="22"/>
          <w:szCs w:val="22"/>
        </w:rPr>
        <w:t xml:space="preserve">clanek_ID </w:t>
      </w:r>
      <w:r w:rsidRPr="008500C9">
        <w:rPr>
          <w:sz w:val="22"/>
          <w:szCs w:val="22"/>
        </w:rPr>
        <w:t xml:space="preserve">změněno na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6E63F0C7" w14:textId="77777777" w:rsidR="008500C9" w:rsidRPr="008500C9" w:rsidRDefault="008500C9" w:rsidP="002C1C82">
      <w:pPr>
        <w:pStyle w:val="Texttabulky"/>
        <w:numPr>
          <w:ilvl w:val="0"/>
          <w:numId w:val="18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 xml:space="preserve">Recenzenti: </w:t>
      </w:r>
      <w:r w:rsidRPr="008500C9">
        <w:rPr>
          <w:sz w:val="22"/>
          <w:szCs w:val="22"/>
        </w:rPr>
        <w:t xml:space="preserve">přidán primární klíč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</w:t>
      </w:r>
    </w:p>
    <w:p w14:paraId="0B18FCCE" w14:textId="77777777" w:rsidR="008500C9" w:rsidRPr="008500C9" w:rsidRDefault="008500C9" w:rsidP="002C1C82">
      <w:pPr>
        <w:pStyle w:val="Texttabulky"/>
        <w:numPr>
          <w:ilvl w:val="0"/>
          <w:numId w:val="18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>Revize</w:t>
      </w:r>
      <w:r w:rsidRPr="008500C9">
        <w:rPr>
          <w:sz w:val="22"/>
          <w:szCs w:val="22"/>
        </w:rPr>
        <w:t xml:space="preserve">: </w:t>
      </w:r>
      <w:r w:rsidRPr="008500C9">
        <w:rPr>
          <w:b/>
          <w:sz w:val="22"/>
          <w:szCs w:val="22"/>
        </w:rPr>
        <w:t xml:space="preserve">cislo_revize </w:t>
      </w:r>
      <w:r w:rsidRPr="008500C9">
        <w:rPr>
          <w:sz w:val="22"/>
          <w:szCs w:val="22"/>
        </w:rPr>
        <w:t xml:space="preserve">změněno na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58A71DB6" w14:textId="77777777" w:rsidR="008500C9" w:rsidRPr="008500C9" w:rsidRDefault="008500C9" w:rsidP="002C1C82">
      <w:pPr>
        <w:pStyle w:val="Texttabulky"/>
        <w:numPr>
          <w:ilvl w:val="0"/>
          <w:numId w:val="18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 xml:space="preserve">tab. </w:t>
      </w:r>
      <w:r w:rsidRPr="008500C9">
        <w:rPr>
          <w:b/>
          <w:i/>
          <w:sz w:val="22"/>
          <w:szCs w:val="22"/>
        </w:rPr>
        <w:t>Uzivatel</w:t>
      </w:r>
      <w:r w:rsidRPr="008500C9">
        <w:rPr>
          <w:sz w:val="22"/>
          <w:szCs w:val="22"/>
        </w:rPr>
        <w:t xml:space="preserve">: </w:t>
      </w:r>
      <w:r w:rsidRPr="008500C9">
        <w:rPr>
          <w:b/>
          <w:sz w:val="22"/>
          <w:szCs w:val="22"/>
        </w:rPr>
        <w:t xml:space="preserve">uzivatel_ID </w:t>
      </w:r>
      <w:r w:rsidRPr="008500C9">
        <w:rPr>
          <w:sz w:val="22"/>
          <w:szCs w:val="22"/>
        </w:rPr>
        <w:t xml:space="preserve">změněno </w:t>
      </w:r>
      <w:r w:rsidRPr="008500C9">
        <w:rPr>
          <w:b/>
          <w:sz w:val="22"/>
          <w:szCs w:val="22"/>
        </w:rPr>
        <w:t>id</w:t>
      </w:r>
      <w:r w:rsidRPr="008500C9">
        <w:rPr>
          <w:sz w:val="22"/>
          <w:szCs w:val="22"/>
        </w:rPr>
        <w:t xml:space="preserve"> (primární klíč)</w:t>
      </w:r>
    </w:p>
    <w:p w14:paraId="1E2BB5C5" w14:textId="50A7CD0E" w:rsidR="008500C9" w:rsidRPr="008500C9" w:rsidRDefault="008500C9" w:rsidP="002C1C82">
      <w:pPr>
        <w:pStyle w:val="Texttabulky"/>
        <w:numPr>
          <w:ilvl w:val="0"/>
          <w:numId w:val="17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Zatím</w:t>
      </w:r>
      <w:r w:rsidRPr="008500C9">
        <w:rPr>
          <w:sz w:val="22"/>
          <w:szCs w:val="22"/>
        </w:rPr>
        <w:t xml:space="preserve"> se nepodařilo v objektovém modelu Symfony vytvořit fungující relace se složenými klíči a cizími primárními klíči podle výše uvedeného relačního modelu databáze. Proto v tuto chvíli nejsou složené klíče a cizí primární klíče implementovány.</w:t>
      </w:r>
    </w:p>
    <w:p w14:paraId="0DE91A90" w14:textId="12800FE0" w:rsidR="008500C9" w:rsidRPr="008500C9" w:rsidRDefault="00A14CB1" w:rsidP="002C1C82">
      <w:pPr>
        <w:pStyle w:val="Texttabulky"/>
        <w:numPr>
          <w:ilvl w:val="0"/>
          <w:numId w:val="17"/>
        </w:numPr>
        <w:spacing w:line="276" w:lineRule="auto"/>
        <w:jc w:val="both"/>
        <w:rPr>
          <w:sz w:val="22"/>
          <w:szCs w:val="22"/>
        </w:rPr>
      </w:pPr>
      <w:r>
        <w:rPr>
          <w:sz w:val="22"/>
          <w:szCs w:val="22"/>
        </w:rPr>
        <w:t>Jsou</w:t>
      </w:r>
      <w:r w:rsidR="008500C9" w:rsidRPr="008500C9">
        <w:rPr>
          <w:sz w:val="22"/>
          <w:szCs w:val="22"/>
        </w:rPr>
        <w:t xml:space="preserve"> implementovány tabulky </w:t>
      </w:r>
      <w:r w:rsidR="008500C9" w:rsidRPr="008500C9">
        <w:rPr>
          <w:b/>
          <w:i/>
          <w:sz w:val="22"/>
          <w:szCs w:val="22"/>
        </w:rPr>
        <w:t>Uzivatel</w:t>
      </w:r>
      <w:r w:rsidR="008500C9" w:rsidRPr="008500C9">
        <w:rPr>
          <w:sz w:val="22"/>
          <w:szCs w:val="22"/>
        </w:rPr>
        <w:t xml:space="preserve"> a </w:t>
      </w:r>
      <w:r w:rsidR="008500C9" w:rsidRPr="008500C9">
        <w:rPr>
          <w:b/>
          <w:i/>
          <w:sz w:val="22"/>
          <w:szCs w:val="22"/>
        </w:rPr>
        <w:t>Clanek</w:t>
      </w:r>
      <w:r w:rsidR="008500C9" w:rsidRPr="008500C9">
        <w:rPr>
          <w:sz w:val="22"/>
          <w:szCs w:val="22"/>
        </w:rPr>
        <w:t xml:space="preserve">, aby mohla být zprovozněna alespoň základní funkcionalita zadávání a evidence článků. Tabulky jsou spojeny relací 1:N. Do tabulky </w:t>
      </w:r>
      <w:r w:rsidR="008500C9" w:rsidRPr="008500C9">
        <w:rPr>
          <w:b/>
          <w:i/>
          <w:sz w:val="22"/>
          <w:szCs w:val="22"/>
        </w:rPr>
        <w:t>Clanek</w:t>
      </w:r>
      <w:r w:rsidR="008500C9" w:rsidRPr="008500C9">
        <w:rPr>
          <w:sz w:val="22"/>
          <w:szCs w:val="22"/>
        </w:rPr>
        <w:t xml:space="preserve"> byly přidány tyto atributy:</w:t>
      </w:r>
    </w:p>
    <w:p w14:paraId="42ACD18A" w14:textId="77777777" w:rsidR="008500C9" w:rsidRPr="008500C9" w:rsidRDefault="008500C9" w:rsidP="002C1C82">
      <w:pPr>
        <w:pStyle w:val="Texttabulky"/>
        <w:numPr>
          <w:ilvl w:val="1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jmeno_clanku (VARCHAR)</w:t>
      </w:r>
    </w:p>
    <w:p w14:paraId="7AEF830E" w14:textId="77777777" w:rsidR="008500C9" w:rsidRPr="008500C9" w:rsidRDefault="008500C9" w:rsidP="002C1C82">
      <w:pPr>
        <w:pStyle w:val="Texttabulky"/>
        <w:numPr>
          <w:ilvl w:val="1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cesta_k_souboru (VARCHAR)</w:t>
      </w:r>
    </w:p>
    <w:p w14:paraId="5183ADD1" w14:textId="77777777" w:rsidR="008500C9" w:rsidRPr="008500C9" w:rsidRDefault="008500C9" w:rsidP="002C1C82">
      <w:pPr>
        <w:pStyle w:val="Texttabulky"/>
        <w:numPr>
          <w:ilvl w:val="1"/>
          <w:numId w:val="17"/>
        </w:numPr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uzivatel_ID (FK, Uzivatel, id)</w:t>
      </w:r>
    </w:p>
    <w:p w14:paraId="43AFFCF9" w14:textId="77777777" w:rsidR="008500C9" w:rsidRPr="008500C9" w:rsidRDefault="008500C9" w:rsidP="002C1C82">
      <w:pPr>
        <w:pStyle w:val="Texttabulky"/>
        <w:spacing w:line="276" w:lineRule="auto"/>
        <w:jc w:val="both"/>
        <w:rPr>
          <w:sz w:val="22"/>
          <w:szCs w:val="22"/>
        </w:rPr>
      </w:pPr>
    </w:p>
    <w:p w14:paraId="5188B253" w14:textId="0C9E9DC3" w:rsidR="008500C9" w:rsidRPr="008500C9" w:rsidRDefault="008500C9" w:rsidP="002C1C82">
      <w:pPr>
        <w:pStyle w:val="Texttabulky"/>
        <w:spacing w:line="276" w:lineRule="auto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Pro každou tabulk</w:t>
      </w:r>
      <w:r>
        <w:rPr>
          <w:sz w:val="22"/>
          <w:szCs w:val="22"/>
        </w:rPr>
        <w:t>u</w:t>
      </w:r>
      <w:r w:rsidRPr="008500C9">
        <w:rPr>
          <w:sz w:val="22"/>
          <w:szCs w:val="22"/>
        </w:rPr>
        <w:t xml:space="preserve"> byl pro usnadnění práce s daty vygenerován CRUD pomocí nástroje petkopara. Formuláře pro vkládání, úpravu a mazání dat se nacházejí pod routami:</w:t>
      </w:r>
    </w:p>
    <w:p w14:paraId="042DFA24" w14:textId="77777777" w:rsidR="008500C9" w:rsidRPr="008500C9" w:rsidRDefault="008500C9" w:rsidP="002C1C82">
      <w:pPr>
        <w:pStyle w:val="Texttabulky"/>
        <w:spacing w:line="276" w:lineRule="auto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/autori</w:t>
      </w:r>
    </w:p>
    <w:p w14:paraId="72E1DE56" w14:textId="77777777" w:rsidR="008500C9" w:rsidRPr="008500C9" w:rsidRDefault="008500C9" w:rsidP="002C1C82">
      <w:pPr>
        <w:pStyle w:val="Texttabulky"/>
        <w:spacing w:line="276" w:lineRule="auto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/clanek</w:t>
      </w:r>
    </w:p>
    <w:p w14:paraId="5E1B9056" w14:textId="77777777" w:rsidR="008500C9" w:rsidRPr="008500C9" w:rsidRDefault="008500C9" w:rsidP="002C1C82">
      <w:pPr>
        <w:pStyle w:val="Texttabulky"/>
        <w:spacing w:line="276" w:lineRule="auto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/recenzenti</w:t>
      </w:r>
    </w:p>
    <w:p w14:paraId="627D2043" w14:textId="77777777" w:rsidR="008500C9" w:rsidRPr="008500C9" w:rsidRDefault="008500C9" w:rsidP="002C1C82">
      <w:pPr>
        <w:pStyle w:val="Texttabulky"/>
        <w:spacing w:line="276" w:lineRule="auto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/revize</w:t>
      </w:r>
    </w:p>
    <w:p w14:paraId="754B8F31" w14:textId="77777777" w:rsidR="008500C9" w:rsidRPr="008500C9" w:rsidRDefault="008500C9" w:rsidP="002C1C82">
      <w:pPr>
        <w:pStyle w:val="Texttabulky"/>
        <w:spacing w:line="276" w:lineRule="auto"/>
        <w:ind w:left="709"/>
        <w:jc w:val="both"/>
        <w:rPr>
          <w:sz w:val="22"/>
          <w:szCs w:val="22"/>
        </w:rPr>
      </w:pPr>
      <w:r w:rsidRPr="008500C9">
        <w:rPr>
          <w:sz w:val="22"/>
          <w:szCs w:val="22"/>
        </w:rPr>
        <w:t>/uzivatel</w:t>
      </w:r>
    </w:p>
    <w:p w14:paraId="0F5AE106" w14:textId="1DF6A6B1" w:rsidR="008500C9" w:rsidRDefault="008500C9" w:rsidP="002C1C82">
      <w:pPr>
        <w:pStyle w:val="Texttabulky"/>
        <w:spacing w:line="276" w:lineRule="auto"/>
      </w:pPr>
    </w:p>
    <w:p w14:paraId="4A2B4AC2" w14:textId="53E86617" w:rsidR="008500C9" w:rsidRDefault="008500C9" w:rsidP="00C00D4E">
      <w:pPr>
        <w:pStyle w:val="Texttabulky"/>
      </w:pPr>
    </w:p>
    <w:p w14:paraId="15A175EC" w14:textId="5F9EDF1D" w:rsidR="008500C9" w:rsidRDefault="008500C9" w:rsidP="00C00D4E">
      <w:pPr>
        <w:pStyle w:val="Texttabulky"/>
      </w:pPr>
    </w:p>
    <w:p w14:paraId="6CE2506C" w14:textId="470ED462" w:rsidR="008500C9" w:rsidRDefault="008500C9" w:rsidP="00C00D4E">
      <w:pPr>
        <w:pStyle w:val="Texttabulky"/>
      </w:pPr>
    </w:p>
    <w:p w14:paraId="4184061D" w14:textId="2D20E720" w:rsidR="008500C9" w:rsidRDefault="008500C9" w:rsidP="008500C9">
      <w:pPr>
        <w:pStyle w:val="Nadpis11"/>
        <w:pageBreakBefore w:val="0"/>
      </w:pPr>
      <w:bookmarkStart w:id="12" w:name="_Toc60316862"/>
      <w:r>
        <w:lastRenderedPageBreak/>
        <w:t>Správa</w:t>
      </w:r>
      <w:r w:rsidR="00A14CB1">
        <w:t xml:space="preserve"> na webové stránce</w:t>
      </w:r>
      <w:bookmarkEnd w:id="12"/>
    </w:p>
    <w:p w14:paraId="1017666A" w14:textId="15F57A21" w:rsidR="008500C9" w:rsidRPr="006D62A0" w:rsidRDefault="00B81736" w:rsidP="00A14CB1">
      <w:pPr>
        <w:pStyle w:val="Texttabulky"/>
        <w:jc w:val="both"/>
        <w:rPr>
          <w:i/>
          <w:iCs/>
        </w:rPr>
      </w:pPr>
      <w:r w:rsidRPr="006D62A0">
        <w:rPr>
          <w:i/>
          <w:iCs/>
        </w:rPr>
        <w:t xml:space="preserve">Ukázková verze aplikace je umístěna na adrese </w:t>
      </w:r>
      <w:hyperlink r:id="rId39" w:history="1">
        <w:r w:rsidRPr="006D62A0">
          <w:rPr>
            <w:rStyle w:val="Hypertextovodkaz"/>
            <w:i/>
            <w:iCs/>
          </w:rPr>
          <w:t>http://alpha.kts.vspj.cz:8064/</w:t>
        </w:r>
      </w:hyperlink>
      <w:r w:rsidRPr="006D62A0">
        <w:rPr>
          <w:i/>
          <w:iCs/>
        </w:rPr>
        <w:t xml:space="preserve"> </w:t>
      </w:r>
    </w:p>
    <w:p w14:paraId="16D14858" w14:textId="77777777" w:rsidR="00B81736" w:rsidRDefault="00B81736" w:rsidP="001E7FB6">
      <w:pPr>
        <w:pStyle w:val="Texttabulky"/>
        <w:spacing w:line="360" w:lineRule="auto"/>
        <w:jc w:val="both"/>
        <w:rPr>
          <w:sz w:val="22"/>
          <w:szCs w:val="22"/>
        </w:rPr>
      </w:pPr>
    </w:p>
    <w:p w14:paraId="07D01C81" w14:textId="06F6E1DC" w:rsidR="001E7FB6" w:rsidRPr="00A14CB1" w:rsidRDefault="00A14CB1" w:rsidP="001E7FB6">
      <w:pPr>
        <w:pStyle w:val="Texttabulky"/>
        <w:spacing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Toto je základní uživatelské rozhraní dostupné pro uživatele. Skrze přihlašovací formulář v horní liště vpravo se přihlašuje i samotný administrátor. Získá tím přístup k možnostem, které má administrátorský účet.</w:t>
      </w:r>
    </w:p>
    <w:p w14:paraId="4D43C5B5" w14:textId="0B3DB645" w:rsidR="00A14CB1" w:rsidRDefault="00A14CB1" w:rsidP="00C00D4E">
      <w:pPr>
        <w:pStyle w:val="Texttabulky"/>
      </w:pPr>
      <w:r w:rsidRPr="00A14CB1">
        <w:rPr>
          <w:noProof/>
        </w:rPr>
        <w:drawing>
          <wp:inline distT="0" distB="0" distL="0" distR="0" wp14:anchorId="6AFFE651" wp14:editId="6881B24E">
            <wp:extent cx="5204460" cy="2531745"/>
            <wp:effectExtent l="0" t="0" r="0" b="190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607" w14:textId="0457CF3A" w:rsidR="00A14CB1" w:rsidRDefault="00A14CB1" w:rsidP="00C00D4E">
      <w:pPr>
        <w:pStyle w:val="Texttabulky"/>
      </w:pPr>
    </w:p>
    <w:p w14:paraId="37B59E4A" w14:textId="0F9DE8AF" w:rsidR="00A14CB1" w:rsidRDefault="00A14CB1" w:rsidP="00C00D4E">
      <w:pPr>
        <w:pStyle w:val="Texttabulky"/>
        <w:rPr>
          <w:sz w:val="22"/>
          <w:szCs w:val="22"/>
        </w:rPr>
      </w:pPr>
      <w:r w:rsidRPr="00A14CB1">
        <w:rPr>
          <w:sz w:val="22"/>
          <w:szCs w:val="22"/>
        </w:rPr>
        <w:t>Běžný defaultní přístup</w:t>
      </w:r>
      <w:r>
        <w:rPr>
          <w:sz w:val="22"/>
          <w:szCs w:val="22"/>
        </w:rPr>
        <w:t xml:space="preserve"> je dán konfigurací uživatelských rolí (str. 12). </w:t>
      </w:r>
    </w:p>
    <w:p w14:paraId="5B7F12BA" w14:textId="127C5DB2" w:rsidR="00A14CB1" w:rsidRDefault="00A14CB1" w:rsidP="00C00D4E">
      <w:pPr>
        <w:pStyle w:val="Texttabulky"/>
        <w:rPr>
          <w:sz w:val="22"/>
          <w:szCs w:val="22"/>
        </w:rPr>
      </w:pPr>
      <w:r w:rsidRPr="00A14CB1">
        <w:rPr>
          <w:noProof/>
          <w:sz w:val="22"/>
          <w:szCs w:val="22"/>
        </w:rPr>
        <w:drawing>
          <wp:inline distT="0" distB="0" distL="0" distR="0" wp14:anchorId="4B612ACA" wp14:editId="3EB02756">
            <wp:extent cx="5204460" cy="873125"/>
            <wp:effectExtent l="0" t="0" r="0" b="317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14DF" w14:textId="54DBBA51" w:rsidR="00A14CB1" w:rsidRDefault="001E7FB6" w:rsidP="007156A8">
      <w:pPr>
        <w:pStyle w:val="Texttabulky"/>
        <w:spacing w:line="360" w:lineRule="auto"/>
        <w:jc w:val="both"/>
        <w:rPr>
          <w:sz w:val="22"/>
          <w:szCs w:val="22"/>
        </w:rPr>
      </w:pPr>
      <w:r w:rsidRPr="001E7FB6">
        <w:rPr>
          <w:noProof/>
          <w:sz w:val="22"/>
          <w:szCs w:val="22"/>
        </w:rPr>
        <w:drawing>
          <wp:anchor distT="0" distB="0" distL="114300" distR="114300" simplePos="0" relativeHeight="251658245" behindDoc="0" locked="0" layoutInCell="1" allowOverlap="1" wp14:anchorId="3ADC2532" wp14:editId="3782F715">
            <wp:simplePos x="0" y="0"/>
            <wp:positionH relativeFrom="column">
              <wp:posOffset>3612515</wp:posOffset>
            </wp:positionH>
            <wp:positionV relativeFrom="paragraph">
              <wp:posOffset>11430</wp:posOffset>
            </wp:positionV>
            <wp:extent cx="1285240" cy="2162175"/>
            <wp:effectExtent l="0" t="0" r="0" b="9525"/>
            <wp:wrapSquare wrapText="bothSides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</w:rPr>
        <w:t>Po přihlášení na administrátorský účet se zpřístupní dvě další možnost v levém Menu. Jde o „Seznam článků“ a „Uživatelé“. V</w:t>
      </w:r>
      <w:r w:rsidR="007156A8">
        <w:rPr>
          <w:sz w:val="22"/>
          <w:szCs w:val="22"/>
        </w:rPr>
        <w:t> menu je po kliknutí na „Se</w:t>
      </w:r>
      <w:r>
        <w:rPr>
          <w:sz w:val="22"/>
          <w:szCs w:val="22"/>
        </w:rPr>
        <w:t>znam článků</w:t>
      </w:r>
      <w:r w:rsidR="007156A8">
        <w:rPr>
          <w:sz w:val="22"/>
          <w:szCs w:val="22"/>
        </w:rPr>
        <w:t>“</w:t>
      </w:r>
      <w:r>
        <w:rPr>
          <w:sz w:val="22"/>
          <w:szCs w:val="22"/>
        </w:rPr>
        <w:t xml:space="preserve"> možné články editovat a odstraňovat, případně pouze ukázat jejich aktuální stav co se týče např. stanovení recenzentů, přijetí článku apod. Je také možné přidat nový článek. Skrze </w:t>
      </w:r>
      <w:r w:rsidR="007156A8">
        <w:rPr>
          <w:sz w:val="22"/>
          <w:szCs w:val="22"/>
        </w:rPr>
        <w:t>kliknutí v menu na „Uživatelé“</w:t>
      </w:r>
      <w:r>
        <w:rPr>
          <w:sz w:val="22"/>
          <w:szCs w:val="22"/>
        </w:rPr>
        <w:t xml:space="preserve"> </w:t>
      </w:r>
      <w:r w:rsidR="007156A8">
        <w:rPr>
          <w:sz w:val="22"/>
          <w:szCs w:val="22"/>
        </w:rPr>
        <w:t>je možné taktéž uživatele editovat, odstraňovat, kontrolovat a přidávat uživatele nové.</w:t>
      </w:r>
    </w:p>
    <w:p w14:paraId="355434BC" w14:textId="7AB34A3C" w:rsidR="007156A8" w:rsidRPr="007156A8" w:rsidRDefault="007156A8" w:rsidP="007156A8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  <w:r w:rsidRPr="007156A8">
        <w:rPr>
          <w:b/>
          <w:bCs/>
          <w:sz w:val="22"/>
          <w:szCs w:val="22"/>
        </w:rPr>
        <w:lastRenderedPageBreak/>
        <w:t>Zde je vidět správa všech článků</w:t>
      </w:r>
      <w:r>
        <w:rPr>
          <w:b/>
          <w:bCs/>
          <w:sz w:val="22"/>
          <w:szCs w:val="22"/>
        </w:rPr>
        <w:t xml:space="preserve"> z pohledu administr</w:t>
      </w:r>
      <w:r w:rsidR="007D59DB">
        <w:rPr>
          <w:b/>
          <w:bCs/>
          <w:sz w:val="22"/>
          <w:szCs w:val="22"/>
        </w:rPr>
        <w:t>á</w:t>
      </w:r>
      <w:r>
        <w:rPr>
          <w:b/>
          <w:bCs/>
          <w:sz w:val="22"/>
          <w:szCs w:val="22"/>
        </w:rPr>
        <w:t>tora</w:t>
      </w:r>
      <w:r w:rsidRPr="007156A8">
        <w:rPr>
          <w:b/>
          <w:bCs/>
          <w:sz w:val="22"/>
          <w:szCs w:val="22"/>
        </w:rPr>
        <w:t>:</w:t>
      </w:r>
    </w:p>
    <w:p w14:paraId="17BB8057" w14:textId="4D39CD6F" w:rsidR="001E7FB6" w:rsidRDefault="007156A8" w:rsidP="00C00D4E">
      <w:pPr>
        <w:pStyle w:val="Texttabulky"/>
        <w:rPr>
          <w:sz w:val="22"/>
          <w:szCs w:val="22"/>
        </w:rPr>
      </w:pPr>
      <w:r w:rsidRPr="007156A8">
        <w:rPr>
          <w:noProof/>
          <w:sz w:val="22"/>
          <w:szCs w:val="22"/>
        </w:rPr>
        <w:drawing>
          <wp:inline distT="0" distB="0" distL="0" distR="0" wp14:anchorId="43A40E65" wp14:editId="743689EE">
            <wp:extent cx="5404479" cy="2590800"/>
            <wp:effectExtent l="0" t="0" r="635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707" cy="2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9390" w14:textId="161AAC4C" w:rsidR="007156A8" w:rsidRDefault="007156A8" w:rsidP="00C00D4E">
      <w:pPr>
        <w:pStyle w:val="Texttabulky"/>
        <w:rPr>
          <w:sz w:val="22"/>
          <w:szCs w:val="22"/>
        </w:rPr>
      </w:pPr>
    </w:p>
    <w:p w14:paraId="45FA01AC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EB936F8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8509F60" w14:textId="28BBE9F3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sz w:val="22"/>
          <w:szCs w:val="22"/>
        </w:rPr>
        <w:t xml:space="preserve">Články je možné editovat pomocí kliknutí na tlačítko </w:t>
      </w:r>
      <w:r>
        <w:rPr>
          <w:b/>
          <w:bCs/>
          <w:sz w:val="22"/>
          <w:szCs w:val="22"/>
        </w:rPr>
        <w:t>„</w:t>
      </w:r>
      <w:r w:rsidRPr="007156A8">
        <w:rPr>
          <w:b/>
          <w:bCs/>
          <w:sz w:val="22"/>
          <w:szCs w:val="22"/>
        </w:rPr>
        <w:t>Edit</w:t>
      </w:r>
      <w:r>
        <w:rPr>
          <w:b/>
          <w:bCs/>
          <w:sz w:val="22"/>
          <w:szCs w:val="22"/>
        </w:rPr>
        <w:t>“</w:t>
      </w:r>
      <w:r w:rsidRPr="007156A8">
        <w:rPr>
          <w:b/>
          <w:bCs/>
          <w:sz w:val="22"/>
          <w:szCs w:val="22"/>
        </w:rPr>
        <w:t xml:space="preserve"> u článku:</w:t>
      </w:r>
    </w:p>
    <w:p w14:paraId="5C19166C" w14:textId="04808E56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7BE3FFE8" wp14:editId="312AB723">
            <wp:extent cx="5337744" cy="261937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673" cy="26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3B1A" w14:textId="7268236B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7786A30C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3694119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555D293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550A881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FEF0831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023A806" w14:textId="61876475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Pomocí tlačítka „New“ je možnost přidávat nové články:</w:t>
      </w:r>
    </w:p>
    <w:p w14:paraId="4EB80C39" w14:textId="2CFE066B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34997BC3" wp14:editId="3A63D87F">
            <wp:extent cx="4714875" cy="2314868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1803" cy="23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AD5" w14:textId="0E882B8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8FA81AF" w14:textId="03B99F9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032C0AAC" w14:textId="326E556C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DCFE248" w14:textId="77777777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2DC76736" w14:textId="2C73EA9E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Na stránce „Uživatelé“ je vidět administrátorská správa všech uživatelů:</w:t>
      </w:r>
    </w:p>
    <w:p w14:paraId="34CF12B7" w14:textId="2A0B4FAE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3BFFF334" wp14:editId="7C5BC0D4">
            <wp:extent cx="5204460" cy="255397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812F" w14:textId="160E3D4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3B516525" w14:textId="7AFFF9A4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4918F9B8" w14:textId="2B11E8A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691703B7" w14:textId="25964BA9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11E155C2" w14:textId="2310BB16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53E5FA3B" w14:textId="1302E5E1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7139AF3E" w14:textId="12C5FE32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379E996D" w14:textId="6A342ED9" w:rsidR="007156A8" w:rsidRDefault="007156A8" w:rsidP="00C00D4E">
      <w:pPr>
        <w:pStyle w:val="Texttabulky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Je možné uživatele upravovat pomocí tlačítka „Edit“:</w:t>
      </w:r>
    </w:p>
    <w:p w14:paraId="75142614" w14:textId="4ED67523" w:rsidR="007156A8" w:rsidRDefault="007156A8" w:rsidP="00C00D4E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7F7E9E72" wp14:editId="1BFF94A1">
            <wp:extent cx="5204460" cy="2551430"/>
            <wp:effectExtent l="0" t="0" r="0" b="127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9BF4" w14:textId="4022B8CC" w:rsidR="007156A8" w:rsidRDefault="007156A8" w:rsidP="00C00D4E">
      <w:pPr>
        <w:pStyle w:val="Texttabulky"/>
        <w:rPr>
          <w:b/>
          <w:bCs/>
          <w:sz w:val="22"/>
          <w:szCs w:val="22"/>
        </w:rPr>
      </w:pPr>
    </w:p>
    <w:p w14:paraId="0F184274" w14:textId="79AA8011" w:rsidR="007156A8" w:rsidRDefault="007156A8" w:rsidP="00841305">
      <w:pPr>
        <w:pStyle w:val="Texttabulky"/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Zde je důležité připomenout, že heslo je zde zadáváno pomocí hashe</w:t>
      </w:r>
      <w:r w:rsidR="00841305">
        <w:rPr>
          <w:sz w:val="22"/>
          <w:szCs w:val="22"/>
        </w:rPr>
        <w:t xml:space="preserve"> vysvětleným podrobněji na straně 12.</w:t>
      </w:r>
    </w:p>
    <w:p w14:paraId="1D0016B8" w14:textId="6B9914C4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</w:p>
    <w:p w14:paraId="6ABE9637" w14:textId="6BE52ADA" w:rsidR="00841305" w:rsidRPr="00841305" w:rsidRDefault="00841305" w:rsidP="00841305">
      <w:pPr>
        <w:pStyle w:val="Texttabulky"/>
        <w:spacing w:line="360" w:lineRule="auto"/>
        <w:rPr>
          <w:b/>
          <w:bCs/>
          <w:sz w:val="22"/>
          <w:szCs w:val="22"/>
        </w:rPr>
      </w:pPr>
      <w:r w:rsidRPr="00841305">
        <w:rPr>
          <w:b/>
          <w:bCs/>
          <w:sz w:val="22"/>
          <w:szCs w:val="22"/>
        </w:rPr>
        <w:t>Lze také uživatele přidávat</w:t>
      </w:r>
      <w:r>
        <w:rPr>
          <w:b/>
          <w:bCs/>
          <w:sz w:val="22"/>
          <w:szCs w:val="22"/>
        </w:rPr>
        <w:t xml:space="preserve"> skrze tlačítko „Nový“</w:t>
      </w:r>
      <w:r w:rsidRPr="00841305">
        <w:rPr>
          <w:b/>
          <w:bCs/>
          <w:sz w:val="22"/>
          <w:szCs w:val="22"/>
        </w:rPr>
        <w:t>:</w:t>
      </w:r>
    </w:p>
    <w:p w14:paraId="21286322" w14:textId="7D3B63A0" w:rsidR="00841305" w:rsidRDefault="00841305" w:rsidP="00841305">
      <w:pPr>
        <w:pStyle w:val="Texttabulky"/>
        <w:spacing w:line="360" w:lineRule="auto"/>
        <w:rPr>
          <w:sz w:val="22"/>
          <w:szCs w:val="22"/>
        </w:rPr>
      </w:pPr>
      <w:r w:rsidRPr="00841305">
        <w:rPr>
          <w:noProof/>
          <w:sz w:val="22"/>
          <w:szCs w:val="22"/>
        </w:rPr>
        <w:drawing>
          <wp:inline distT="0" distB="0" distL="0" distR="0" wp14:anchorId="376A91C0" wp14:editId="28CD299C">
            <wp:extent cx="5204460" cy="2550160"/>
            <wp:effectExtent l="0" t="0" r="0" b="254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322E" w14:textId="77777777" w:rsidR="00D9433E" w:rsidRDefault="00D9433E">
      <w:pPr>
        <w:rPr>
          <w:rFonts w:asciiTheme="majorHAnsi" w:eastAsiaTheme="majorEastAsia" w:hAnsiTheme="majorHAnsi" w:cstheme="majorBidi"/>
          <w:b/>
          <w:bCs/>
          <w:color w:val="000000" w:themeColor="text1"/>
          <w:sz w:val="40"/>
        </w:rPr>
      </w:pPr>
      <w:bookmarkStart w:id="13" w:name="_Toc60316863"/>
      <w:r>
        <w:br w:type="page"/>
      </w:r>
    </w:p>
    <w:p w14:paraId="426323F2" w14:textId="61DCA1B3" w:rsidR="00841305" w:rsidRDefault="00841305" w:rsidP="00841305">
      <w:pPr>
        <w:pStyle w:val="Nadpis11"/>
        <w:pageBreakBefore w:val="0"/>
      </w:pPr>
      <w:r>
        <w:lastRenderedPageBreak/>
        <w:t>Podpora</w:t>
      </w:r>
      <w:bookmarkEnd w:id="13"/>
    </w:p>
    <w:p w14:paraId="5890FC30" w14:textId="4590D21C" w:rsidR="00841305" w:rsidRDefault="00841305" w:rsidP="00841305"/>
    <w:p w14:paraId="09C1610A" w14:textId="77777777" w:rsidR="00732B6E" w:rsidRDefault="00732B6E" w:rsidP="00841305">
      <w:pPr>
        <w:pStyle w:val="Organizace"/>
      </w:pPr>
      <w:r>
        <w:t>Poskytovatel</w:t>
      </w:r>
    </w:p>
    <w:p w14:paraId="2BE9D5C3" w14:textId="136E4E5F" w:rsidR="00841305" w:rsidRDefault="00841305" w:rsidP="00841305">
      <w:pPr>
        <w:pStyle w:val="Organizace"/>
      </w:pPr>
      <w:r>
        <w:t>Team Tarzani</w:t>
      </w:r>
    </w:p>
    <w:p w14:paraId="232D9A8E" w14:textId="37E748AF" w:rsidR="00841305" w:rsidRDefault="00841305" w:rsidP="00841305">
      <w:pPr>
        <w:pStyle w:val="Organizace"/>
      </w:pPr>
    </w:p>
    <w:p w14:paraId="3EDC210A" w14:textId="1CFDA181" w:rsidR="00841305" w:rsidRPr="00135A12" w:rsidRDefault="00841305" w:rsidP="00135A12">
      <w:pPr>
        <w:pStyle w:val="Informannadpis"/>
        <w:jc w:val="left"/>
        <w:rPr>
          <w:rStyle w:val="Nzevknihy"/>
        </w:rPr>
      </w:pPr>
      <w:r w:rsidRPr="00135A12">
        <w:rPr>
          <w:rStyle w:val="Nzevknihy"/>
        </w:rPr>
        <w:t>Pavel Kincl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Product Owner</w:t>
      </w:r>
    </w:p>
    <w:p w14:paraId="78671717" w14:textId="64AE3BAE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Václav Seidler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Scrum Master</w:t>
      </w:r>
    </w:p>
    <w:p w14:paraId="4BB0FDC4" w14:textId="6E88DDA6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Štefan Pilát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Team Member</w:t>
      </w:r>
    </w:p>
    <w:p w14:paraId="3647D7E7" w14:textId="2B08B148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Jan Přibyl</w:t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Team Member</w:t>
      </w:r>
    </w:p>
    <w:p w14:paraId="76B11B28" w14:textId="7DA9FDB9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Jakub Štulíř</w:t>
      </w:r>
      <w:r w:rsidR="00135A12" w:rsidRPr="00135A12">
        <w:rPr>
          <w:rStyle w:val="Nzevknihy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Team Member</w:t>
      </w:r>
    </w:p>
    <w:p w14:paraId="5DA5456B" w14:textId="3C180F5A" w:rsidR="00841305" w:rsidRPr="00135A12" w:rsidRDefault="00841305" w:rsidP="00135A12">
      <w:pPr>
        <w:pStyle w:val="Informannadpis"/>
        <w:jc w:val="left"/>
        <w:rPr>
          <w:rStyle w:val="Nzevknihy"/>
          <w:sz w:val="32"/>
          <w:szCs w:val="18"/>
        </w:rPr>
      </w:pPr>
      <w:r w:rsidRPr="00135A12">
        <w:rPr>
          <w:rStyle w:val="Nzevknihy"/>
        </w:rPr>
        <w:t>Jan Karas</w:t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sz w:val="32"/>
          <w:szCs w:val="18"/>
        </w:rPr>
        <w:tab/>
      </w:r>
      <w:r w:rsidR="00135A12" w:rsidRPr="00135A12">
        <w:rPr>
          <w:rStyle w:val="Nzevknihy"/>
          <w:color w:val="auto"/>
          <w:sz w:val="32"/>
          <w:szCs w:val="18"/>
        </w:rPr>
        <w:t>Team Member</w:t>
      </w:r>
    </w:p>
    <w:p w14:paraId="0211B29C" w14:textId="6521D151" w:rsidR="00135A12" w:rsidRDefault="00135A12" w:rsidP="00135A12">
      <w:pPr>
        <w:pStyle w:val="Informannadpis"/>
        <w:jc w:val="left"/>
        <w:rPr>
          <w:rStyle w:val="Nzevknihy"/>
        </w:rPr>
      </w:pPr>
    </w:p>
    <w:p w14:paraId="5D6800E4" w14:textId="4EE96CDE" w:rsidR="00A62A30" w:rsidRDefault="00A62A30" w:rsidP="00135A12">
      <w:pPr>
        <w:pStyle w:val="Informannadpis"/>
        <w:jc w:val="left"/>
        <w:rPr>
          <w:rStyle w:val="Nzevknihy"/>
        </w:rPr>
      </w:pPr>
    </w:p>
    <w:p w14:paraId="36646E1B" w14:textId="482272BC" w:rsidR="00135A12" w:rsidRDefault="00135A12" w:rsidP="00135A12">
      <w:pPr>
        <w:rPr>
          <w:rStyle w:val="Nzevknihy"/>
        </w:rPr>
      </w:pPr>
    </w:p>
    <w:p w14:paraId="3A48B4B9" w14:textId="5649C0A5" w:rsidR="00135A12" w:rsidRDefault="00135A12" w:rsidP="00A62A30">
      <w:pPr>
        <w:jc w:val="right"/>
        <w:rPr>
          <w:rStyle w:val="Nzevknihy"/>
          <w:sz w:val="22"/>
          <w:szCs w:val="22"/>
        </w:rPr>
      </w:pPr>
      <w:r w:rsidRPr="00135A12">
        <w:rPr>
          <w:rStyle w:val="Nzevknihy"/>
          <w:sz w:val="22"/>
          <w:szCs w:val="22"/>
        </w:rPr>
        <w:tab/>
      </w:r>
      <w:r w:rsidRPr="00135A12">
        <w:rPr>
          <w:rStyle w:val="Nzevknihy"/>
          <w:sz w:val="22"/>
          <w:szCs w:val="22"/>
        </w:rPr>
        <w:tab/>
      </w:r>
      <w:r w:rsidRPr="00135A12">
        <w:rPr>
          <w:rStyle w:val="Nzevknihy"/>
          <w:sz w:val="22"/>
          <w:szCs w:val="22"/>
        </w:rPr>
        <w:tab/>
      </w:r>
    </w:p>
    <w:p w14:paraId="2BC80F3D" w14:textId="77777777" w:rsidR="00803E33" w:rsidRDefault="00135A12" w:rsidP="00135A12">
      <w:pPr>
        <w:jc w:val="right"/>
        <w:rPr>
          <w:rStyle w:val="Nzevknihy"/>
          <w:sz w:val="24"/>
          <w:szCs w:val="24"/>
        </w:rPr>
      </w:pPr>
      <w:r w:rsidRPr="00135A12">
        <w:rPr>
          <w:rStyle w:val="Nzevknihy"/>
          <w:sz w:val="24"/>
          <w:szCs w:val="24"/>
        </w:rPr>
        <w:tab/>
      </w:r>
    </w:p>
    <w:p w14:paraId="1D013584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572CF3A5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7EA5ADCC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1270AAEC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037332D1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61F937BA" w14:textId="77777777" w:rsidR="00803E33" w:rsidRDefault="00803E33" w:rsidP="00135A12">
      <w:pPr>
        <w:jc w:val="right"/>
        <w:rPr>
          <w:rStyle w:val="Nzevknihy"/>
          <w:sz w:val="24"/>
          <w:szCs w:val="24"/>
        </w:rPr>
      </w:pPr>
    </w:p>
    <w:p w14:paraId="6C987AD9" w14:textId="5A14BCF8" w:rsidR="00135A12" w:rsidRPr="00135A12" w:rsidRDefault="00135A12" w:rsidP="00135A12">
      <w:pPr>
        <w:jc w:val="right"/>
        <w:rPr>
          <w:rStyle w:val="Nzevknihy"/>
          <w:sz w:val="24"/>
          <w:szCs w:val="24"/>
        </w:rPr>
      </w:pP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>© Team Tarzani 2021</w:t>
      </w: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ab/>
      </w:r>
      <w:r w:rsidRPr="00135A12">
        <w:rPr>
          <w:rFonts w:ascii="Segoe UI" w:hAnsi="Segoe UI" w:cs="Segoe UI"/>
          <w:color w:val="586069"/>
          <w:sz w:val="22"/>
          <w:szCs w:val="22"/>
          <w:shd w:val="clear" w:color="auto" w:fill="FFFFFF"/>
        </w:rPr>
        <w:tab/>
      </w:r>
    </w:p>
    <w:sectPr w:rsidR="00135A12" w:rsidRPr="00135A12" w:rsidSect="00BA7DFB">
      <w:headerReference w:type="default" r:id="rId49"/>
      <w:pgSz w:w="11907" w:h="16839" w:code="9"/>
      <w:pgMar w:top="1148" w:right="700" w:bottom="2296" w:left="3011" w:header="1148" w:footer="70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E09472" w14:textId="77777777" w:rsidR="00A075B6" w:rsidRDefault="00A075B6">
      <w:pPr>
        <w:spacing w:after="0" w:line="240" w:lineRule="auto"/>
      </w:pPr>
      <w:r>
        <w:separator/>
      </w:r>
    </w:p>
    <w:p w14:paraId="17ABBA99" w14:textId="77777777" w:rsidR="00A075B6" w:rsidRDefault="00A075B6"/>
    <w:p w14:paraId="3222499D" w14:textId="77777777" w:rsidR="00A075B6" w:rsidRDefault="00A075B6"/>
  </w:endnote>
  <w:endnote w:type="continuationSeparator" w:id="0">
    <w:p w14:paraId="7E5C37BD" w14:textId="77777777" w:rsidR="00A075B6" w:rsidRDefault="00A075B6">
      <w:pPr>
        <w:spacing w:after="0" w:line="240" w:lineRule="auto"/>
      </w:pPr>
      <w:r>
        <w:continuationSeparator/>
      </w:r>
    </w:p>
    <w:p w14:paraId="32D33FED" w14:textId="77777777" w:rsidR="00A075B6" w:rsidRDefault="00A075B6"/>
    <w:p w14:paraId="6D484116" w14:textId="77777777" w:rsidR="00A075B6" w:rsidRDefault="00A075B6"/>
  </w:endnote>
  <w:endnote w:type="continuationNotice" w:id="1">
    <w:p w14:paraId="0BB3823D" w14:textId="77777777" w:rsidR="00D23F3C" w:rsidRDefault="00D23F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ED9474" w14:textId="77777777" w:rsidR="00A075B6" w:rsidRDefault="00A075B6">
      <w:pPr>
        <w:spacing w:after="0" w:line="240" w:lineRule="auto"/>
      </w:pPr>
      <w:r>
        <w:separator/>
      </w:r>
    </w:p>
    <w:p w14:paraId="7864E05B" w14:textId="77777777" w:rsidR="00A075B6" w:rsidRDefault="00A075B6"/>
    <w:p w14:paraId="5100086E" w14:textId="77777777" w:rsidR="00A075B6" w:rsidRDefault="00A075B6"/>
  </w:footnote>
  <w:footnote w:type="continuationSeparator" w:id="0">
    <w:p w14:paraId="68371DEF" w14:textId="77777777" w:rsidR="00A075B6" w:rsidRDefault="00A075B6">
      <w:pPr>
        <w:spacing w:after="0" w:line="240" w:lineRule="auto"/>
      </w:pPr>
      <w:r>
        <w:continuationSeparator/>
      </w:r>
    </w:p>
    <w:p w14:paraId="258441E7" w14:textId="77777777" w:rsidR="00A075B6" w:rsidRDefault="00A075B6"/>
    <w:p w14:paraId="5DE0F9DB" w14:textId="77777777" w:rsidR="00A075B6" w:rsidRDefault="00A075B6"/>
  </w:footnote>
  <w:footnote w:type="continuationNotice" w:id="1">
    <w:p w14:paraId="4EBED79F" w14:textId="77777777" w:rsidR="00D23F3C" w:rsidRDefault="00D23F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6410" w:type="pct"/>
      <w:jc w:val="righ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Table of Contents Header"/>
    </w:tblPr>
    <w:tblGrid>
      <w:gridCol w:w="2025"/>
      <w:gridCol w:w="279"/>
      <w:gridCol w:w="8203"/>
    </w:tblGrid>
    <w:tr w:rsidR="007156A8" w14:paraId="679AADDB" w14:textId="77777777">
      <w:trPr>
        <w:trHeight w:hRule="exact" w:val="720"/>
        <w:jc w:val="right"/>
      </w:trPr>
      <w:tc>
        <w:tcPr>
          <w:tcW w:w="2088" w:type="dxa"/>
          <w:vAlign w:val="bottom"/>
        </w:tcPr>
        <w:p w14:paraId="5F36F7E8" w14:textId="77777777" w:rsidR="007156A8" w:rsidRDefault="007156A8">
          <w:pPr>
            <w:pStyle w:val="Strnka"/>
          </w:pPr>
        </w:p>
      </w:tc>
      <w:tc>
        <w:tcPr>
          <w:tcW w:w="288" w:type="dxa"/>
          <w:shd w:val="clear" w:color="auto" w:fill="auto"/>
          <w:vAlign w:val="bottom"/>
        </w:tcPr>
        <w:p w14:paraId="5AD15CCA" w14:textId="77777777" w:rsidR="007156A8" w:rsidRDefault="007156A8"/>
      </w:tc>
      <w:tc>
        <w:tcPr>
          <w:tcW w:w="8424" w:type="dxa"/>
          <w:vAlign w:val="bottom"/>
        </w:tcPr>
        <w:p w14:paraId="2CE1A599" w14:textId="77777777" w:rsidR="007156A8" w:rsidRDefault="007156A8">
          <w:pPr>
            <w:pStyle w:val="Informannadpis"/>
          </w:pPr>
          <w:r>
            <w:t>Obsah</w:t>
          </w:r>
        </w:p>
      </w:tc>
    </w:tr>
    <w:tr w:rsidR="007156A8" w14:paraId="32C1B3D8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340C8B24" w14:textId="77777777" w:rsidR="007156A8" w:rsidRDefault="007156A8">
          <w:pPr>
            <w:pStyle w:val="Zhlav1"/>
          </w:pPr>
        </w:p>
      </w:tc>
      <w:tc>
        <w:tcPr>
          <w:tcW w:w="288" w:type="dxa"/>
          <w:shd w:val="clear" w:color="auto" w:fill="auto"/>
        </w:tcPr>
        <w:p w14:paraId="6042C316" w14:textId="77777777" w:rsidR="007156A8" w:rsidRDefault="007156A8">
          <w:pPr>
            <w:pStyle w:val="Zhlav1"/>
          </w:pPr>
        </w:p>
      </w:tc>
      <w:tc>
        <w:tcPr>
          <w:tcW w:w="8424" w:type="dxa"/>
          <w:shd w:val="clear" w:color="auto" w:fill="000000" w:themeFill="text1"/>
        </w:tcPr>
        <w:p w14:paraId="7C43091E" w14:textId="77777777" w:rsidR="007156A8" w:rsidRDefault="007156A8">
          <w:pPr>
            <w:pStyle w:val="Zhlav1"/>
          </w:pPr>
        </w:p>
      </w:tc>
    </w:tr>
  </w:tbl>
  <w:p w14:paraId="4C1D2755" w14:textId="77777777" w:rsidR="007156A8" w:rsidRDefault="007156A8">
    <w:pPr>
      <w:pStyle w:val="Zhlav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31"/>
      <w:gridCol w:w="281"/>
      <w:gridCol w:w="8195"/>
    </w:tblGrid>
    <w:tr w:rsidR="007156A8" w14:paraId="65CBF327" w14:textId="77777777">
      <w:trPr>
        <w:trHeight w:hRule="exact" w:val="720"/>
        <w:jc w:val="right"/>
      </w:trPr>
      <w:tc>
        <w:tcPr>
          <w:tcW w:w="2088" w:type="dxa"/>
          <w:vAlign w:val="bottom"/>
        </w:tcPr>
        <w:p w14:paraId="1F7537E4" w14:textId="7A761E02" w:rsidR="007156A8" w:rsidRDefault="007156A8">
          <w:pPr>
            <w:pStyle w:val="Strnka"/>
          </w:pPr>
          <w:r>
            <w:t xml:space="preserve">Str. </w:t>
          </w:r>
          <w:r>
            <w:fldChar w:fldCharType="begin"/>
          </w:r>
          <w:r>
            <w:instrText xml:space="preserve"> Page \# 0# </w:instrText>
          </w:r>
          <w:r>
            <w:fldChar w:fldCharType="separate"/>
          </w:r>
          <w:r w:rsidR="002E7000">
            <w:rPr>
              <w:noProof/>
            </w:rPr>
            <w:t>02</w:t>
          </w:r>
          <w:r>
            <w:fldChar w:fldCharType="end"/>
          </w:r>
        </w:p>
      </w:tc>
      <w:tc>
        <w:tcPr>
          <w:tcW w:w="288" w:type="dxa"/>
          <w:vAlign w:val="bottom"/>
        </w:tcPr>
        <w:p w14:paraId="6EEDEF41" w14:textId="77777777" w:rsidR="007156A8" w:rsidRDefault="007156A8"/>
      </w:tc>
      <w:tc>
        <w:tcPr>
          <w:tcW w:w="8424" w:type="dxa"/>
          <w:vAlign w:val="bottom"/>
        </w:tcPr>
        <w:p w14:paraId="3900911E" w14:textId="19AB6947" w:rsidR="007156A8" w:rsidRDefault="007156A8" w:rsidP="00E750EF">
          <w:pPr>
            <w:pStyle w:val="Informannadpis"/>
          </w:pPr>
          <w:r>
            <w:fldChar w:fldCharType="begin"/>
          </w:r>
          <w:r>
            <w:instrText xml:space="preserve"> If </w:instrText>
          </w:r>
          <w:r>
            <w:fldChar w:fldCharType="begin"/>
          </w:r>
          <w:r>
            <w:instrText>STYLEREF  "Nadpis 11"</w:instrText>
          </w:r>
          <w:r>
            <w:fldChar w:fldCharType="separate"/>
          </w:r>
          <w:r w:rsidR="000D0A74">
            <w:rPr>
              <w:noProof/>
            </w:rPr>
            <w:instrText>Podpora</w:instrText>
          </w:r>
          <w:r>
            <w:fldChar w:fldCharType="end"/>
          </w:r>
          <w:r>
            <w:instrText>&lt;&gt; “Error*” “</w:instrText>
          </w:r>
          <w:r>
            <w:fldChar w:fldCharType="begin"/>
          </w:r>
          <w:r>
            <w:instrText>STYLEREF  "Nadpis 11"</w:instrText>
          </w:r>
          <w:r>
            <w:fldChar w:fldCharType="separate"/>
          </w:r>
          <w:r w:rsidR="000D0A74">
            <w:rPr>
              <w:noProof/>
            </w:rPr>
            <w:instrText>Podpora</w:instrText>
          </w:r>
          <w:r>
            <w:fldChar w:fldCharType="end"/>
          </w:r>
          <w:r>
            <w:instrText xml:space="preserve"> </w:instrText>
          </w:r>
          <w:r>
            <w:fldChar w:fldCharType="separate"/>
          </w:r>
          <w:r w:rsidR="000D0A74">
            <w:rPr>
              <w:noProof/>
            </w:rPr>
            <w:t xml:space="preserve">Podpora </w:t>
          </w:r>
          <w:r>
            <w:fldChar w:fldCharType="end"/>
          </w:r>
        </w:p>
      </w:tc>
    </w:tr>
    <w:tr w:rsidR="007156A8" w14:paraId="3483657D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5C3C1567" w14:textId="77777777" w:rsidR="007156A8" w:rsidRDefault="007156A8">
          <w:pPr>
            <w:rPr>
              <w:sz w:val="10"/>
            </w:rPr>
          </w:pPr>
        </w:p>
      </w:tc>
      <w:tc>
        <w:tcPr>
          <w:tcW w:w="288" w:type="dxa"/>
        </w:tcPr>
        <w:p w14:paraId="080E0263" w14:textId="77777777" w:rsidR="007156A8" w:rsidRDefault="007156A8">
          <w:pPr>
            <w:rPr>
              <w:sz w:val="10"/>
            </w:rPr>
          </w:pPr>
        </w:p>
      </w:tc>
      <w:tc>
        <w:tcPr>
          <w:tcW w:w="8424" w:type="dxa"/>
          <w:shd w:val="clear" w:color="auto" w:fill="000000" w:themeFill="text1"/>
        </w:tcPr>
        <w:p w14:paraId="1C7E4E02" w14:textId="77777777" w:rsidR="007156A8" w:rsidRDefault="007156A8">
          <w:pPr>
            <w:rPr>
              <w:sz w:val="10"/>
            </w:rPr>
          </w:pPr>
        </w:p>
      </w:tc>
    </w:tr>
  </w:tbl>
  <w:p w14:paraId="2FD9402E" w14:textId="77777777" w:rsidR="007156A8" w:rsidRDefault="007156A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60E6EB78"/>
    <w:lvl w:ilvl="0">
      <w:start w:val="1"/>
      <w:numFmt w:val="bullet"/>
      <w:pStyle w:val="Seznamsodrkami"/>
      <w:lvlText w:val="•"/>
      <w:lvlJc w:val="left"/>
      <w:pPr>
        <w:ind w:left="576" w:hanging="288"/>
      </w:pPr>
      <w:rPr>
        <w:rFonts w:ascii="Cambria" w:hAnsi="Cambria" w:hint="default"/>
        <w:color w:val="EF4623" w:themeColor="accent1"/>
      </w:rPr>
    </w:lvl>
  </w:abstractNum>
  <w:abstractNum w:abstractNumId="1" w15:restartNumberingAfterBreak="0">
    <w:nsid w:val="0A447A38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40BF8"/>
    <w:multiLevelType w:val="hybridMultilevel"/>
    <w:tmpl w:val="17903E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656DB"/>
    <w:multiLevelType w:val="hybridMultilevel"/>
    <w:tmpl w:val="CE32E160"/>
    <w:lvl w:ilvl="0" w:tplc="0405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7204D0F"/>
    <w:multiLevelType w:val="hybridMultilevel"/>
    <w:tmpl w:val="1C1EEEA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4D5C51"/>
    <w:multiLevelType w:val="hybridMultilevel"/>
    <w:tmpl w:val="17903E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254A32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9498A"/>
    <w:multiLevelType w:val="hybridMultilevel"/>
    <w:tmpl w:val="D278E37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7C5051"/>
    <w:multiLevelType w:val="hybridMultilevel"/>
    <w:tmpl w:val="E132E78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897A98"/>
    <w:multiLevelType w:val="hybridMultilevel"/>
    <w:tmpl w:val="17903E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7F6A45"/>
    <w:multiLevelType w:val="multilevel"/>
    <w:tmpl w:val="0436C7FE"/>
    <w:lvl w:ilvl="0">
      <w:start w:val="1"/>
      <w:numFmt w:val="decimal"/>
      <w:pStyle w:val="slovanseznam1"/>
      <w:lvlText w:val="%1."/>
      <w:lvlJc w:val="left"/>
      <w:pPr>
        <w:ind w:left="360" w:hanging="360"/>
      </w:pPr>
      <w:rPr>
        <w:rFonts w:hint="default"/>
        <w:color w:val="EF4623" w:themeColor="accent1"/>
      </w:rPr>
    </w:lvl>
    <w:lvl w:ilvl="1">
      <w:start w:val="1"/>
      <w:numFmt w:val="decimal"/>
      <w:pStyle w:val="slovanseznam21"/>
      <w:suff w:val="space"/>
      <w:lvlText w:val="%1.%2"/>
      <w:lvlJc w:val="left"/>
      <w:pPr>
        <w:ind w:left="936" w:hanging="576"/>
      </w:pPr>
      <w:rPr>
        <w:rFonts w:hint="default"/>
        <w:color w:val="EF4623" w:themeColor="accent1"/>
      </w:rPr>
    </w:lvl>
    <w:lvl w:ilvl="2">
      <w:start w:val="1"/>
      <w:numFmt w:val="lowerLetter"/>
      <w:pStyle w:val="slovanseznam31"/>
      <w:lvlText w:val="%3."/>
      <w:lvlJc w:val="left"/>
      <w:pPr>
        <w:ind w:left="720" w:hanging="360"/>
      </w:pPr>
      <w:rPr>
        <w:rFonts w:hint="default"/>
        <w:color w:val="EF4623" w:themeColor="accent1"/>
      </w:rPr>
    </w:lvl>
    <w:lvl w:ilvl="3">
      <w:start w:val="1"/>
      <w:numFmt w:val="lowerRoman"/>
      <w:pStyle w:val="slovanseznam41"/>
      <w:lvlText w:val="%4."/>
      <w:lvlJc w:val="left"/>
      <w:pPr>
        <w:ind w:left="1080" w:hanging="360"/>
      </w:pPr>
      <w:rPr>
        <w:rFonts w:hint="default"/>
        <w:color w:val="EF4623" w:themeColor="accent1"/>
      </w:rPr>
    </w:lvl>
    <w:lvl w:ilvl="4">
      <w:start w:val="1"/>
      <w:numFmt w:val="lowerLetter"/>
      <w:pStyle w:val="slovanseznam51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B184295"/>
    <w:multiLevelType w:val="hybridMultilevel"/>
    <w:tmpl w:val="307C83C2"/>
    <w:lvl w:ilvl="0" w:tplc="04050019">
      <w:start w:val="1"/>
      <w:numFmt w:val="lowerLetter"/>
      <w:lvlText w:val="%1."/>
      <w:lvlJc w:val="left"/>
      <w:pPr>
        <w:ind w:left="1440" w:hanging="360"/>
      </w:pPr>
    </w:lvl>
    <w:lvl w:ilvl="1" w:tplc="04050019">
      <w:start w:val="1"/>
      <w:numFmt w:val="lowerLetter"/>
      <w:lvlText w:val="%2."/>
      <w:lvlJc w:val="left"/>
      <w:pPr>
        <w:ind w:left="2160" w:hanging="360"/>
      </w:pPr>
    </w:lvl>
    <w:lvl w:ilvl="2" w:tplc="0405001B">
      <w:start w:val="1"/>
      <w:numFmt w:val="lowerRoman"/>
      <w:lvlText w:val="%3."/>
      <w:lvlJc w:val="right"/>
      <w:pPr>
        <w:ind w:left="2880" w:hanging="180"/>
      </w:pPr>
    </w:lvl>
    <w:lvl w:ilvl="3" w:tplc="0405000F">
      <w:start w:val="1"/>
      <w:numFmt w:val="decimal"/>
      <w:lvlText w:val="%4."/>
      <w:lvlJc w:val="left"/>
      <w:pPr>
        <w:ind w:left="3600" w:hanging="360"/>
      </w:pPr>
    </w:lvl>
    <w:lvl w:ilvl="4" w:tplc="04050019">
      <w:start w:val="1"/>
      <w:numFmt w:val="lowerLetter"/>
      <w:lvlText w:val="%5."/>
      <w:lvlJc w:val="left"/>
      <w:pPr>
        <w:ind w:left="4320" w:hanging="360"/>
      </w:pPr>
    </w:lvl>
    <w:lvl w:ilvl="5" w:tplc="0405001B">
      <w:start w:val="1"/>
      <w:numFmt w:val="lowerRoman"/>
      <w:lvlText w:val="%6."/>
      <w:lvlJc w:val="right"/>
      <w:pPr>
        <w:ind w:left="5040" w:hanging="180"/>
      </w:pPr>
    </w:lvl>
    <w:lvl w:ilvl="6" w:tplc="0405000F">
      <w:start w:val="1"/>
      <w:numFmt w:val="decimal"/>
      <w:lvlText w:val="%7."/>
      <w:lvlJc w:val="left"/>
      <w:pPr>
        <w:ind w:left="5760" w:hanging="360"/>
      </w:pPr>
    </w:lvl>
    <w:lvl w:ilvl="7" w:tplc="04050019">
      <w:start w:val="1"/>
      <w:numFmt w:val="lowerLetter"/>
      <w:lvlText w:val="%8."/>
      <w:lvlJc w:val="left"/>
      <w:pPr>
        <w:ind w:left="6480" w:hanging="360"/>
      </w:pPr>
    </w:lvl>
    <w:lvl w:ilvl="8" w:tplc="0405001B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3513A3C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3723F8"/>
    <w:multiLevelType w:val="hybridMultilevel"/>
    <w:tmpl w:val="BA9C6D4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183721"/>
    <w:multiLevelType w:val="hybridMultilevel"/>
    <w:tmpl w:val="5DD4E3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66620B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611251"/>
    <w:multiLevelType w:val="hybridMultilevel"/>
    <w:tmpl w:val="227E9F9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0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4"/>
  </w:num>
  <w:num w:numId="7">
    <w:abstractNumId w:val="16"/>
  </w:num>
  <w:num w:numId="8">
    <w:abstractNumId w:val="13"/>
  </w:num>
  <w:num w:numId="9">
    <w:abstractNumId w:val="12"/>
  </w:num>
  <w:num w:numId="10">
    <w:abstractNumId w:val="6"/>
  </w:num>
  <w:num w:numId="11">
    <w:abstractNumId w:val="15"/>
  </w:num>
  <w:num w:numId="12">
    <w:abstractNumId w:val="1"/>
  </w:num>
  <w:num w:numId="13">
    <w:abstractNumId w:val="7"/>
  </w:num>
  <w:num w:numId="14">
    <w:abstractNumId w:val="5"/>
  </w:num>
  <w:num w:numId="1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09"/>
  <w:hyphenationZone w:val="4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6E0A"/>
    <w:rsid w:val="000071CA"/>
    <w:rsid w:val="00035494"/>
    <w:rsid w:val="00074A7A"/>
    <w:rsid w:val="00076F6F"/>
    <w:rsid w:val="000D0A74"/>
    <w:rsid w:val="000F7121"/>
    <w:rsid w:val="00135A12"/>
    <w:rsid w:val="00173D8E"/>
    <w:rsid w:val="001E7FB6"/>
    <w:rsid w:val="002177E8"/>
    <w:rsid w:val="00267251"/>
    <w:rsid w:val="00276EF5"/>
    <w:rsid w:val="00277CD5"/>
    <w:rsid w:val="002C0BF3"/>
    <w:rsid w:val="002C1C82"/>
    <w:rsid w:val="002E7000"/>
    <w:rsid w:val="002F0C2F"/>
    <w:rsid w:val="003509BE"/>
    <w:rsid w:val="00374656"/>
    <w:rsid w:val="00393F43"/>
    <w:rsid w:val="00395BF3"/>
    <w:rsid w:val="003A59B5"/>
    <w:rsid w:val="003B3744"/>
    <w:rsid w:val="00482074"/>
    <w:rsid w:val="004848AF"/>
    <w:rsid w:val="004A2FC6"/>
    <w:rsid w:val="0050736A"/>
    <w:rsid w:val="00562E3A"/>
    <w:rsid w:val="00563D26"/>
    <w:rsid w:val="0068470C"/>
    <w:rsid w:val="006A29B4"/>
    <w:rsid w:val="006A3B2A"/>
    <w:rsid w:val="006B30B8"/>
    <w:rsid w:val="006D62A0"/>
    <w:rsid w:val="006E000A"/>
    <w:rsid w:val="007156A8"/>
    <w:rsid w:val="00727E62"/>
    <w:rsid w:val="00732B6E"/>
    <w:rsid w:val="00785C7C"/>
    <w:rsid w:val="0079071A"/>
    <w:rsid w:val="007A25CD"/>
    <w:rsid w:val="007D59DB"/>
    <w:rsid w:val="007F5811"/>
    <w:rsid w:val="00803E33"/>
    <w:rsid w:val="00840D36"/>
    <w:rsid w:val="00841305"/>
    <w:rsid w:val="00846E0A"/>
    <w:rsid w:val="008500C9"/>
    <w:rsid w:val="008820DC"/>
    <w:rsid w:val="008821D5"/>
    <w:rsid w:val="008A6F1E"/>
    <w:rsid w:val="008D44A6"/>
    <w:rsid w:val="00983E47"/>
    <w:rsid w:val="00A075B6"/>
    <w:rsid w:val="00A14CB1"/>
    <w:rsid w:val="00A5405B"/>
    <w:rsid w:val="00A62A30"/>
    <w:rsid w:val="00AA4C74"/>
    <w:rsid w:val="00AA6481"/>
    <w:rsid w:val="00B62064"/>
    <w:rsid w:val="00B81736"/>
    <w:rsid w:val="00B95081"/>
    <w:rsid w:val="00BA7DFB"/>
    <w:rsid w:val="00C00D4E"/>
    <w:rsid w:val="00C63F40"/>
    <w:rsid w:val="00D075DC"/>
    <w:rsid w:val="00D23F3C"/>
    <w:rsid w:val="00D51675"/>
    <w:rsid w:val="00D6595D"/>
    <w:rsid w:val="00D83639"/>
    <w:rsid w:val="00D9433E"/>
    <w:rsid w:val="00E008C1"/>
    <w:rsid w:val="00E06E40"/>
    <w:rsid w:val="00E25AD1"/>
    <w:rsid w:val="00E312C6"/>
    <w:rsid w:val="00E66D02"/>
    <w:rsid w:val="00E750EF"/>
    <w:rsid w:val="00ED5A7B"/>
    <w:rsid w:val="00F37091"/>
    <w:rsid w:val="00FB4A2A"/>
    <w:rsid w:val="00FC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64F05B50"/>
  <w15:docId w15:val="{EB558A63-F3F6-4B7C-BAF0-6C38CC275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04040" w:themeColor="text1" w:themeTint="BF"/>
        <w:lang w:val="cs-CZ" w:eastAsia="cs-CZ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562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F2B0E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8413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F2B0E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adpis11">
    <w:name w:val="Nadpis 11"/>
    <w:basedOn w:val="Normln"/>
    <w:next w:val="Normln"/>
    <w:link w:val="Znaknadpisu1"/>
    <w:uiPriority w:val="1"/>
    <w:qFormat/>
    <w:pPr>
      <w:pageBreakBefore/>
      <w:pBdr>
        <w:bottom w:val="single" w:sz="8" w:space="1" w:color="auto"/>
      </w:pBd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customStyle="1" w:styleId="Nadpis21">
    <w:name w:val="Nadpis 21"/>
    <w:basedOn w:val="Normln"/>
    <w:next w:val="Normln"/>
    <w:link w:val="Znaknadpisu2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customStyle="1" w:styleId="Zpat1">
    <w:name w:val="Zápatí1"/>
    <w:basedOn w:val="Normln"/>
    <w:link w:val="Znakzpat"/>
    <w:uiPriority w:val="99"/>
    <w:unhideWhenUsed/>
    <w:qFormat/>
    <w:pPr>
      <w:spacing w:after="0" w:line="240" w:lineRule="auto"/>
      <w:ind w:left="29" w:right="144"/>
    </w:pPr>
    <w:rPr>
      <w:color w:val="EF4623" w:themeColor="accent1"/>
    </w:rPr>
  </w:style>
  <w:style w:type="character" w:customStyle="1" w:styleId="Znakzpat">
    <w:name w:val="Znak zápatí"/>
    <w:basedOn w:val="Standardnpsmoodstavce"/>
    <w:link w:val="Zpat1"/>
    <w:uiPriority w:val="99"/>
    <w:rPr>
      <w:color w:val="EF4623" w:themeColor="accent1"/>
    </w:rPr>
  </w:style>
  <w:style w:type="paragraph" w:customStyle="1" w:styleId="Podtitul1">
    <w:name w:val="Podtitul1"/>
    <w:basedOn w:val="Normln"/>
    <w:next w:val="Normln"/>
    <w:link w:val="Znakpodtitulu"/>
    <w:uiPriority w:val="3"/>
    <w:unhideWhenUsed/>
    <w:qFormat/>
    <w:pPr>
      <w:numPr>
        <w:ilvl w:val="1"/>
      </w:numPr>
      <w:spacing w:before="40" w:after="160" w:line="288" w:lineRule="auto"/>
      <w:ind w:left="72"/>
    </w:pPr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Grafika">
    <w:name w:val="Grafika"/>
    <w:basedOn w:val="Normln"/>
    <w:uiPriority w:val="99"/>
    <w:pPr>
      <w:spacing w:after="80" w:line="240" w:lineRule="auto"/>
      <w:jc w:val="center"/>
    </w:pPr>
  </w:style>
  <w:style w:type="paragraph" w:customStyle="1" w:styleId="Zhlav1">
    <w:name w:val="Záhlaví1"/>
    <w:basedOn w:val="Normln"/>
    <w:link w:val="Znakzhlav"/>
    <w:uiPriority w:val="99"/>
    <w:qFormat/>
    <w:pPr>
      <w:spacing w:after="380" w:line="240" w:lineRule="auto"/>
    </w:pPr>
  </w:style>
  <w:style w:type="character" w:customStyle="1" w:styleId="Znakzhlav">
    <w:name w:val="Znak záhlaví"/>
    <w:basedOn w:val="Standardnpsmoodstavce"/>
    <w:link w:val="Zhlav1"/>
    <w:uiPriority w:val="99"/>
    <w:rPr>
      <w:color w:val="404040" w:themeColor="text1" w:themeTint="BF"/>
      <w:sz w:val="20"/>
    </w:rPr>
  </w:style>
  <w:style w:type="table" w:customStyle="1" w:styleId="Mkatabulky1">
    <w:name w:val="Mřížka tabulky1"/>
    <w:basedOn w:val="Normlntabulka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Informannadpis">
    <w:name w:val="Informační nadpis"/>
    <w:basedOn w:val="Normln"/>
    <w:uiPriority w:val="2"/>
    <w:qFormat/>
    <w:pPr>
      <w:spacing w:after="60" w:line="240" w:lineRule="auto"/>
      <w:ind w:left="29" w:right="29"/>
      <w:jc w:val="right"/>
    </w:pPr>
    <w:rPr>
      <w:b/>
      <w:bCs/>
      <w:color w:val="EF4623" w:themeColor="accent1"/>
      <w:sz w:val="36"/>
    </w:rPr>
  </w:style>
  <w:style w:type="paragraph" w:customStyle="1" w:styleId="Strnka">
    <w:name w:val="Stránka"/>
    <w:basedOn w:val="Normln"/>
    <w:next w:val="Normln"/>
    <w:uiPriority w:val="99"/>
    <w:unhideWhenUsed/>
    <w:qFormat/>
    <w:pPr>
      <w:spacing w:after="40" w:line="240" w:lineRule="auto"/>
    </w:pPr>
    <w:rPr>
      <w:color w:val="000000" w:themeColor="text1"/>
      <w:sz w:val="36"/>
    </w:rPr>
  </w:style>
  <w:style w:type="paragraph" w:customStyle="1" w:styleId="Titul">
    <w:name w:val="Titul"/>
    <w:basedOn w:val="Normln"/>
    <w:next w:val="Normln"/>
    <w:link w:val="Znaktitulu"/>
    <w:uiPriority w:val="2"/>
    <w:qFormat/>
    <w:pPr>
      <w:spacing w:after="40" w:line="240" w:lineRule="auto"/>
    </w:pPr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Znaktitulu">
    <w:name w:val="Znak titulu"/>
    <w:basedOn w:val="Standardnpsmoodstavce"/>
    <w:link w:val="Titul"/>
    <w:uiPriority w:val="2"/>
    <w:rPr>
      <w:rFonts w:asciiTheme="majorHAnsi" w:eastAsiaTheme="majorEastAsia" w:hAnsiTheme="majorHAnsi" w:cstheme="majorBidi"/>
      <w:b/>
      <w:bCs/>
      <w:color w:val="EF4623" w:themeColor="accent1"/>
      <w:sz w:val="200"/>
    </w:rPr>
  </w:style>
  <w:style w:type="character" w:customStyle="1" w:styleId="Zstupntext1">
    <w:name w:val="Zástupný text1"/>
    <w:basedOn w:val="Standardnpsmoodstavce"/>
    <w:uiPriority w:val="99"/>
    <w:semiHidden/>
    <w:rPr>
      <w:color w:val="808080"/>
    </w:rPr>
  </w:style>
  <w:style w:type="paragraph" w:customStyle="1" w:styleId="Textbubliny1">
    <w:name w:val="Text bubliny1"/>
    <w:basedOn w:val="Normln"/>
    <w:link w:val="Znaktextububliny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Znaktextububliny">
    <w:name w:val="Znak textu bubliny"/>
    <w:basedOn w:val="Standardnpsmoodstavce"/>
    <w:link w:val="Textbubliny1"/>
    <w:uiPriority w:val="99"/>
    <w:semiHidden/>
    <w:rPr>
      <w:rFonts w:ascii="Tahoma" w:hAnsi="Tahoma" w:cs="Tahoma"/>
      <w:sz w:val="16"/>
    </w:rPr>
  </w:style>
  <w:style w:type="character" w:customStyle="1" w:styleId="Siln1">
    <w:name w:val="Silné1"/>
    <w:basedOn w:val="Standardnpsmoodstavce"/>
    <w:uiPriority w:val="10"/>
    <w:qFormat/>
    <w:rPr>
      <w:b/>
      <w:bCs/>
    </w:rPr>
  </w:style>
  <w:style w:type="character" w:customStyle="1" w:styleId="Znakpodtitulu">
    <w:name w:val="Znak podtitulu"/>
    <w:basedOn w:val="Standardnpsmoodstavce"/>
    <w:link w:val="Podtitul1"/>
    <w:uiPriority w:val="3"/>
    <w:rPr>
      <w:rFonts w:asciiTheme="majorHAnsi" w:eastAsiaTheme="majorEastAsia" w:hAnsiTheme="majorHAnsi" w:cstheme="majorBidi"/>
      <w:b/>
      <w:bCs/>
      <w:caps/>
      <w:color w:val="000000" w:themeColor="text1"/>
      <w:kern w:val="20"/>
      <w:sz w:val="60"/>
    </w:rPr>
  </w:style>
  <w:style w:type="paragraph" w:customStyle="1" w:styleId="Resum">
    <w:name w:val="Resumé"/>
    <w:basedOn w:val="Normln"/>
    <w:uiPriority w:val="3"/>
    <w:qFormat/>
    <w:pPr>
      <w:spacing w:before="360" w:after="480" w:line="360" w:lineRule="auto"/>
    </w:pPr>
    <w:rPr>
      <w:i/>
      <w:iCs/>
      <w:color w:val="EF4623" w:themeColor="accent1"/>
      <w:kern w:val="20"/>
      <w:sz w:val="28"/>
    </w:rPr>
  </w:style>
  <w:style w:type="paragraph" w:customStyle="1" w:styleId="Bezmezer1">
    <w:name w:val="Bez mezer1"/>
    <w:link w:val="Znakbezmezer"/>
    <w:uiPriority w:val="1"/>
    <w:unhideWhenUsed/>
    <w:qFormat/>
    <w:pPr>
      <w:spacing w:after="0" w:line="240" w:lineRule="auto"/>
    </w:pPr>
  </w:style>
  <w:style w:type="character" w:customStyle="1" w:styleId="Hypertextovodkaz1">
    <w:name w:val="Hypertextový odkaz1"/>
    <w:basedOn w:val="Standardnpsmoodstavce"/>
    <w:uiPriority w:val="99"/>
    <w:unhideWhenUsed/>
    <w:rPr>
      <w:color w:val="5F5F5F" w:themeColor="hyperlink"/>
      <w:u w:val="single"/>
    </w:rPr>
  </w:style>
  <w:style w:type="paragraph" w:customStyle="1" w:styleId="Obsah11">
    <w:name w:val="Obsah 11"/>
    <w:basedOn w:val="Normln"/>
    <w:next w:val="Normln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kern w:val="20"/>
    </w:rPr>
  </w:style>
  <w:style w:type="character" w:customStyle="1" w:styleId="Znaknadpisu1">
    <w:name w:val="Znak nadpisu 1"/>
    <w:basedOn w:val="Standardnpsmoodstavce"/>
    <w:link w:val="Nadpis11"/>
    <w:uiPriority w:val="1"/>
    <w:rPr>
      <w:rFonts w:asciiTheme="majorHAnsi" w:eastAsiaTheme="majorEastAsia" w:hAnsiTheme="majorHAnsi" w:cstheme="majorBidi"/>
      <w:b/>
      <w:bCs/>
      <w:color w:val="000000" w:themeColor="text1"/>
      <w:sz w:val="40"/>
    </w:rPr>
  </w:style>
  <w:style w:type="paragraph" w:customStyle="1" w:styleId="Nadpisobsahu1">
    <w:name w:val="Nadpis obsahu1"/>
    <w:basedOn w:val="Nadpis11"/>
    <w:next w:val="Normln"/>
    <w:uiPriority w:val="39"/>
    <w:unhideWhenUsed/>
    <w:qFormat/>
    <w:pPr>
      <w:pBdr>
        <w:bottom w:val="none" w:sz="0" w:space="0" w:color="auto"/>
      </w:pBdr>
      <w:spacing w:before="0" w:after="360"/>
      <w:outlineLvl w:val="9"/>
    </w:pPr>
    <w:rPr>
      <w:color w:val="EF4623" w:themeColor="accent1"/>
      <w:kern w:val="20"/>
      <w:sz w:val="44"/>
    </w:rPr>
  </w:style>
  <w:style w:type="character" w:customStyle="1" w:styleId="Znaknadpisu2">
    <w:name w:val="Znak nadpisu 2"/>
    <w:basedOn w:val="Standardnpsmoodstavce"/>
    <w:link w:val="Nadpis21"/>
    <w:uiPriority w:val="1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paragraph" w:customStyle="1" w:styleId="Citt1">
    <w:name w:val="Citát1"/>
    <w:basedOn w:val="Normln"/>
    <w:next w:val="Normln"/>
    <w:link w:val="Znakcittu"/>
    <w:uiPriority w:val="1"/>
    <w:unhideWhenUsed/>
    <w:qFormat/>
    <w:pPr>
      <w:spacing w:before="240" w:after="240" w:line="288" w:lineRule="auto"/>
    </w:pPr>
    <w:rPr>
      <w:i/>
      <w:iCs/>
      <w:color w:val="EF4623" w:themeColor="accent1"/>
      <w:kern w:val="20"/>
      <w:sz w:val="24"/>
    </w:rPr>
  </w:style>
  <w:style w:type="character" w:customStyle="1" w:styleId="Znakcittu">
    <w:name w:val="Znak citátu"/>
    <w:basedOn w:val="Standardnpsmoodstavce"/>
    <w:link w:val="Citt1"/>
    <w:uiPriority w:val="1"/>
    <w:rPr>
      <w:i/>
      <w:iCs/>
      <w:color w:val="EF4623" w:themeColor="accent1"/>
      <w:kern w:val="20"/>
      <w:sz w:val="24"/>
    </w:rPr>
  </w:style>
  <w:style w:type="paragraph" w:customStyle="1" w:styleId="Podpis1">
    <w:name w:val="Podpis1"/>
    <w:basedOn w:val="Normln"/>
    <w:link w:val="Znakpodpisu"/>
    <w:uiPriority w:val="9"/>
    <w:unhideWhenUsed/>
    <w:qFormat/>
    <w:pPr>
      <w:spacing w:before="720" w:after="0" w:line="312" w:lineRule="auto"/>
      <w:contextualSpacing/>
    </w:pPr>
    <w:rPr>
      <w:color w:val="595959" w:themeColor="text1" w:themeTint="A6"/>
      <w:kern w:val="20"/>
    </w:rPr>
  </w:style>
  <w:style w:type="character" w:customStyle="1" w:styleId="Znakpodpisu">
    <w:name w:val="Znak podpisu"/>
    <w:basedOn w:val="Standardnpsmoodstavce"/>
    <w:link w:val="Podpis1"/>
    <w:uiPriority w:val="9"/>
    <w:rPr>
      <w:color w:val="595959" w:themeColor="text1" w:themeTint="A6"/>
      <w:kern w:val="20"/>
    </w:rPr>
  </w:style>
  <w:style w:type="character" w:customStyle="1" w:styleId="Znakbezmezer">
    <w:name w:val="Znak bez mezer"/>
    <w:basedOn w:val="Standardnpsmoodstavce"/>
    <w:link w:val="Bezmezer1"/>
    <w:uiPriority w:val="1"/>
  </w:style>
  <w:style w:type="paragraph" w:customStyle="1" w:styleId="Seznamsodrkami">
    <w:name w:val="Seznam s odrážkami"/>
    <w:basedOn w:val="Normln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</w:rPr>
  </w:style>
  <w:style w:type="paragraph" w:customStyle="1" w:styleId="slovanseznam1">
    <w:name w:val="Číslovaný seznam1"/>
    <w:basedOn w:val="Normln"/>
    <w:uiPriority w:val="1"/>
    <w:unhideWhenUsed/>
    <w:qFormat/>
    <w:pPr>
      <w:numPr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21">
    <w:name w:val="Číslovaný seznam 21"/>
    <w:basedOn w:val="Normln"/>
    <w:uiPriority w:val="1"/>
    <w:unhideWhenUsed/>
    <w:qFormat/>
    <w:pPr>
      <w:numPr>
        <w:ilvl w:val="1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31">
    <w:name w:val="Číslovaný seznam 31"/>
    <w:basedOn w:val="Normln"/>
    <w:uiPriority w:val="18"/>
    <w:unhideWhenUsed/>
    <w:pPr>
      <w:numPr>
        <w:ilvl w:val="2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41">
    <w:name w:val="Číslovaný seznam 41"/>
    <w:basedOn w:val="Normln"/>
    <w:uiPriority w:val="18"/>
    <w:unhideWhenUsed/>
    <w:pPr>
      <w:numPr>
        <w:ilvl w:val="3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paragraph" w:customStyle="1" w:styleId="slovanseznam51">
    <w:name w:val="Číslovaný seznam 51"/>
    <w:basedOn w:val="Normln"/>
    <w:uiPriority w:val="18"/>
    <w:unhideWhenUsed/>
    <w:pPr>
      <w:numPr>
        <w:ilvl w:val="4"/>
        <w:numId w:val="3"/>
      </w:numPr>
      <w:spacing w:before="40" w:after="160" w:line="288" w:lineRule="auto"/>
      <w:contextualSpacing/>
    </w:pPr>
    <w:rPr>
      <w:color w:val="595959" w:themeColor="text1" w:themeTint="A6"/>
      <w:kern w:val="20"/>
    </w:rPr>
  </w:style>
  <w:style w:type="table" w:customStyle="1" w:styleId="Finanntabulka">
    <w:name w:val="Finanční tabulka"/>
    <w:basedOn w:val="Normlntabulka"/>
    <w:uiPriority w:val="99"/>
    <w:pPr>
      <w:spacing w:before="60" w:after="60" w:line="240" w:lineRule="auto"/>
    </w:pPr>
    <w:tblPr>
      <w:tblBorders>
        <w:top w:val="single" w:sz="8" w:space="0" w:color="000000" w:themeColor="text1"/>
        <w:left w:val="single" w:sz="8" w:space="0" w:color="000000" w:themeColor="text1"/>
        <w:bottom w:val="single" w:sz="24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left w:w="72" w:type="dxa"/>
        <w:right w:w="72" w:type="dxa"/>
      </w:tblCellMar>
    </w:tblPr>
    <w:tblStylePr w:type="firstRow">
      <w:pPr>
        <w:wordWrap/>
        <w:spacing w:beforeLines="0" w:before="40" w:beforeAutospacing="0" w:afterLines="0" w:after="40" w:afterAutospacing="0"/>
        <w:jc w:val="left"/>
      </w:pPr>
      <w:rPr>
        <w:rFonts w:asciiTheme="majorHAnsi" w:hAnsiTheme="majorHAnsi"/>
        <w:b/>
        <w:i w:val="0"/>
        <w:caps w:val="0"/>
        <w:smallCaps w:val="0"/>
        <w:color w:val="000000" w:themeColor="text1"/>
        <w:sz w:val="22"/>
      </w:rPr>
    </w:tblStylePr>
    <w:tblStylePr w:type="firstCol">
      <w:rPr>
        <w:b/>
        <w:color w:val="000000" w:themeColor="text1"/>
      </w:rPr>
    </w:tblStylePr>
  </w:style>
  <w:style w:type="character" w:customStyle="1" w:styleId="Odkaznapoznmku">
    <w:name w:val="Odkaz na poznámku"/>
    <w:basedOn w:val="Standardnpsmoodstavce"/>
    <w:uiPriority w:val="99"/>
    <w:semiHidden/>
    <w:unhideWhenUsed/>
    <w:rPr>
      <w:sz w:val="16"/>
    </w:rPr>
  </w:style>
  <w:style w:type="paragraph" w:customStyle="1" w:styleId="Textpoznmky">
    <w:name w:val="Text poznámky"/>
    <w:basedOn w:val="Normln"/>
    <w:link w:val="Znaktextukomente"/>
    <w:uiPriority w:val="99"/>
    <w:semiHidden/>
    <w:unhideWhenUsed/>
    <w:pPr>
      <w:spacing w:line="240" w:lineRule="auto"/>
    </w:pPr>
  </w:style>
  <w:style w:type="character" w:customStyle="1" w:styleId="Znaktextukomente">
    <w:name w:val="Znak textu komentáře"/>
    <w:basedOn w:val="Standardnpsmoodstavce"/>
    <w:link w:val="Textpoznmky"/>
    <w:uiPriority w:val="99"/>
    <w:semiHidden/>
  </w:style>
  <w:style w:type="paragraph" w:customStyle="1" w:styleId="Pedmtpoznmky">
    <w:name w:val="Předmět poznámky"/>
    <w:basedOn w:val="Textpoznmky"/>
    <w:next w:val="Textpoznmky"/>
    <w:link w:val="Znakpedmtukomente"/>
    <w:uiPriority w:val="99"/>
    <w:semiHidden/>
    <w:unhideWhenUsed/>
    <w:rPr>
      <w:b/>
      <w:bCs/>
    </w:rPr>
  </w:style>
  <w:style w:type="character" w:customStyle="1" w:styleId="Znakpedmtukomente">
    <w:name w:val="Znak předmětu komentáře"/>
    <w:basedOn w:val="Znaktextukomente"/>
    <w:link w:val="Pedmtpoznmky"/>
    <w:uiPriority w:val="99"/>
    <w:semiHidden/>
    <w:rPr>
      <w:b/>
      <w:bCs/>
    </w:rPr>
  </w:style>
  <w:style w:type="table" w:customStyle="1" w:styleId="Svtlstnovn1">
    <w:name w:val="Světlé stínování1"/>
    <w:basedOn w:val="Normlntabulka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Texttabulkydestkovslo">
    <w:name w:val="Text tabulky – desítkové číslo"/>
    <w:basedOn w:val="Normln"/>
    <w:uiPriority w:val="1"/>
    <w:qFormat/>
    <w:pPr>
      <w:tabs>
        <w:tab w:val="decimal" w:pos="869"/>
      </w:tabs>
      <w:spacing w:before="60" w:after="60" w:line="240" w:lineRule="auto"/>
    </w:pPr>
  </w:style>
  <w:style w:type="paragraph" w:customStyle="1" w:styleId="Texttabulky">
    <w:name w:val="Text tabulky"/>
    <w:basedOn w:val="Normln"/>
    <w:uiPriority w:val="1"/>
    <w:qFormat/>
    <w:pPr>
      <w:spacing w:before="60" w:after="60" w:line="240" w:lineRule="auto"/>
    </w:pPr>
  </w:style>
  <w:style w:type="paragraph" w:customStyle="1" w:styleId="Organizace">
    <w:name w:val="Organizace"/>
    <w:basedOn w:val="Normln"/>
    <w:uiPriority w:val="2"/>
    <w:qFormat/>
    <w:pPr>
      <w:spacing w:after="60" w:line="240" w:lineRule="auto"/>
      <w:ind w:left="29" w:right="29"/>
    </w:pPr>
    <w:rPr>
      <w:b/>
      <w:bCs/>
      <w:color w:val="EF4623" w:themeColor="accent1"/>
      <w:sz w:val="3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983E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983E47"/>
    <w:rPr>
      <w:rFonts w:ascii="Tahoma" w:hAnsi="Tahoma" w:cs="Tahoma"/>
      <w:sz w:val="16"/>
      <w:szCs w:val="16"/>
    </w:rPr>
  </w:style>
  <w:style w:type="character" w:customStyle="1" w:styleId="Nadpis1Char">
    <w:name w:val="Nadpis 1 Char"/>
    <w:basedOn w:val="Standardnpsmoodstavce"/>
    <w:link w:val="Nadpis1"/>
    <w:uiPriority w:val="9"/>
    <w:rsid w:val="00562E3A"/>
    <w:rPr>
      <w:rFonts w:asciiTheme="majorHAnsi" w:eastAsiaTheme="majorEastAsia" w:hAnsiTheme="majorHAnsi" w:cstheme="majorBidi"/>
      <w:color w:val="BF2B0E" w:themeColor="accent1" w:themeShade="BF"/>
      <w:sz w:val="32"/>
      <w:szCs w:val="32"/>
    </w:rPr>
  </w:style>
  <w:style w:type="paragraph" w:styleId="Nadpisobsahu">
    <w:name w:val="TOC Heading"/>
    <w:aliases w:val="Nadpis poznámky v textu"/>
    <w:basedOn w:val="Nadpis1"/>
    <w:next w:val="Normln"/>
    <w:uiPriority w:val="39"/>
    <w:unhideWhenUsed/>
    <w:qFormat/>
    <w:rsid w:val="00562E3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Obsah1">
    <w:name w:val="toc 1"/>
    <w:basedOn w:val="Normln"/>
    <w:next w:val="Normln"/>
    <w:autoRedefine/>
    <w:uiPriority w:val="39"/>
    <w:unhideWhenUsed/>
    <w:rsid w:val="00562E3A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562E3A"/>
    <w:pPr>
      <w:spacing w:after="100"/>
      <w:ind w:left="200"/>
    </w:pPr>
  </w:style>
  <w:style w:type="character" w:styleId="Hypertextovodkaz">
    <w:name w:val="Hyperlink"/>
    <w:basedOn w:val="Standardnpsmoodstavce"/>
    <w:uiPriority w:val="99"/>
    <w:unhideWhenUsed/>
    <w:rsid w:val="00562E3A"/>
    <w:rPr>
      <w:color w:val="5F5F5F" w:themeColor="hyperlink"/>
      <w:u w:val="single"/>
    </w:rPr>
  </w:style>
  <w:style w:type="character" w:styleId="Zstupntext">
    <w:name w:val="Placeholder Text"/>
    <w:basedOn w:val="Standardnpsmoodstavce"/>
    <w:uiPriority w:val="99"/>
    <w:semiHidden/>
    <w:rsid w:val="00277CD5"/>
    <w:rPr>
      <w:color w:val="808080"/>
    </w:rPr>
  </w:style>
  <w:style w:type="paragraph" w:styleId="Zhlav">
    <w:name w:val="header"/>
    <w:basedOn w:val="Normln"/>
    <w:link w:val="ZhlavChar"/>
    <w:uiPriority w:val="99"/>
    <w:unhideWhenUsed/>
    <w:qFormat/>
    <w:rsid w:val="00E750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E750EF"/>
  </w:style>
  <w:style w:type="paragraph" w:styleId="Zpat">
    <w:name w:val="footer"/>
    <w:basedOn w:val="Normln"/>
    <w:link w:val="ZpatChar"/>
    <w:uiPriority w:val="99"/>
    <w:unhideWhenUsed/>
    <w:qFormat/>
    <w:rsid w:val="00E750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E750EF"/>
  </w:style>
  <w:style w:type="paragraph" w:styleId="Odstavecseseznamem">
    <w:name w:val="List Paragraph"/>
    <w:basedOn w:val="Normln"/>
    <w:uiPriority w:val="34"/>
    <w:qFormat/>
    <w:rsid w:val="00D51675"/>
    <w:pPr>
      <w:ind w:left="720"/>
      <w:contextualSpacing/>
    </w:pPr>
  </w:style>
  <w:style w:type="character" w:styleId="Sledovanodkaz">
    <w:name w:val="FollowedHyperlink"/>
    <w:basedOn w:val="Standardnpsmoodstavce"/>
    <w:uiPriority w:val="99"/>
    <w:semiHidden/>
    <w:unhideWhenUsed/>
    <w:rsid w:val="00B62064"/>
    <w:rPr>
      <w:color w:val="919191" w:themeColor="followed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C00D4E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</w:rPr>
  </w:style>
  <w:style w:type="character" w:customStyle="1" w:styleId="Nadpis2Char">
    <w:name w:val="Nadpis 2 Char"/>
    <w:basedOn w:val="Standardnpsmoodstavce"/>
    <w:link w:val="Nadpis2"/>
    <w:uiPriority w:val="9"/>
    <w:rsid w:val="00841305"/>
    <w:rPr>
      <w:rFonts w:asciiTheme="majorHAnsi" w:eastAsiaTheme="majorEastAsia" w:hAnsiTheme="majorHAnsi" w:cstheme="majorBidi"/>
      <w:color w:val="BF2B0E" w:themeColor="accent1" w:themeShade="BF"/>
      <w:sz w:val="26"/>
      <w:szCs w:val="26"/>
    </w:rPr>
  </w:style>
  <w:style w:type="character" w:styleId="Nzevknihy">
    <w:name w:val="Book Title"/>
    <w:basedOn w:val="Standardnpsmoodstavce"/>
    <w:uiPriority w:val="33"/>
    <w:qFormat/>
    <w:rsid w:val="00135A12"/>
    <w:rPr>
      <w:b/>
      <w:bCs/>
      <w:i/>
      <w:iCs/>
      <w:spacing w:val="5"/>
    </w:rPr>
  </w:style>
  <w:style w:type="character" w:customStyle="1" w:styleId="UnresolvedMention1">
    <w:name w:val="Unresolved Mention1"/>
    <w:basedOn w:val="Standardnpsmoodstavce"/>
    <w:uiPriority w:val="99"/>
    <w:semiHidden/>
    <w:unhideWhenUsed/>
    <w:rsid w:val="00D23F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67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lpha.kts.vspj.cz:8064" TargetMode="External"/><Relationship Id="rId18" Type="http://schemas.openxmlformats.org/officeDocument/2006/relationships/hyperlink" Target="https://curl.haxx.se/docs/caextract.html" TargetMode="External"/><Relationship Id="rId26" Type="http://schemas.openxmlformats.org/officeDocument/2006/relationships/image" Target="media/image9.jpg"/><Relationship Id="rId39" Type="http://schemas.openxmlformats.org/officeDocument/2006/relationships/hyperlink" Target="http://alpha.kts.vspj.cz:8064/" TargetMode="External"/><Relationship Id="rId21" Type="http://schemas.openxmlformats.org/officeDocument/2006/relationships/image" Target="media/image5.jpg"/><Relationship Id="rId34" Type="http://schemas.openxmlformats.org/officeDocument/2006/relationships/image" Target="media/image14.jpg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1.jpg"/><Relationship Id="rId29" Type="http://schemas.openxmlformats.org/officeDocument/2006/relationships/hyperlink" Target="https://winscp.net/eng/download.php" TargetMode="External"/><Relationship Id="rId11" Type="http://schemas.openxmlformats.org/officeDocument/2006/relationships/endnotes" Target="endnotes.xml"/><Relationship Id="rId24" Type="http://schemas.openxmlformats.org/officeDocument/2006/relationships/image" Target="media/image7.jpg"/><Relationship Id="rId32" Type="http://schemas.openxmlformats.org/officeDocument/2006/relationships/hyperlink" Target="https://github.com/RSP-vspj/Seminarka" TargetMode="External"/><Relationship Id="rId37" Type="http://schemas.openxmlformats.org/officeDocument/2006/relationships/hyperlink" Target="https://bcrypt-generator.com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" Type="http://schemas.openxmlformats.org/officeDocument/2006/relationships/customXml" Target="../customXml/item5.xml"/><Relationship Id="rId15" Type="http://schemas.openxmlformats.org/officeDocument/2006/relationships/hyperlink" Target="https://www.apachefriends.org/download.html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1.jpg"/><Relationship Id="rId36" Type="http://schemas.openxmlformats.org/officeDocument/2006/relationships/hyperlink" Target="https://alpha.kei.vspj.cz/~user/nazev_webu/app%20dev.php" TargetMode="External"/><Relationship Id="rId49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3.jpg"/><Relationship Id="rId31" Type="http://schemas.openxmlformats.org/officeDocument/2006/relationships/image" Target="media/image13.jpg"/><Relationship Id="rId44" Type="http://schemas.openxmlformats.org/officeDocument/2006/relationships/image" Target="media/image20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Relationship Id="rId22" Type="http://schemas.openxmlformats.org/officeDocument/2006/relationships/hyperlink" Target="https://getcomposer.org/download/" TargetMode="External"/><Relationship Id="rId27" Type="http://schemas.openxmlformats.org/officeDocument/2006/relationships/image" Target="media/image10.jpg"/><Relationship Id="rId30" Type="http://schemas.openxmlformats.org/officeDocument/2006/relationships/image" Target="media/image12.jpg"/><Relationship Id="rId35" Type="http://schemas.openxmlformats.org/officeDocument/2006/relationships/hyperlink" Target="https://alpha.kei.vspj.cz/~user/nazev_webu/" TargetMode="Externa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8" Type="http://schemas.openxmlformats.org/officeDocument/2006/relationships/settings" Target="settings.xml"/><Relationship Id="rId51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hyperlink" Target="http://alpha.kts.vspj.cz:8064" TargetMode="External"/><Relationship Id="rId17" Type="http://schemas.openxmlformats.org/officeDocument/2006/relationships/image" Target="media/image2.jpg"/><Relationship Id="rId25" Type="http://schemas.openxmlformats.org/officeDocument/2006/relationships/image" Target="media/image8.jpg"/><Relationship Id="rId33" Type="http://schemas.openxmlformats.org/officeDocument/2006/relationships/hyperlink" Target="https://desktop.github.com/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2.png"/><Relationship Id="rId20" Type="http://schemas.openxmlformats.org/officeDocument/2006/relationships/image" Target="media/image4.jpg"/><Relationship Id="rId41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ras\AppData\Roaming\Microsoft\Templates\V&#253;ro&#269;n&#237;%20zpr&#225;va%20(&#269;erveno-&#269;ern&#253;%20n&#225;vrh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A3BBDF240264930AAC86A0ACEDBF349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F7AA43B6-16AE-4FCC-BBA1-56BEFD0476DA}"/>
      </w:docPartPr>
      <w:docPartBody>
        <w:p w:rsidR="00824EE4" w:rsidRDefault="00382D31">
          <w:pPr>
            <w:pStyle w:val="0A3BBDF240264930AAC86A0ACEDBF349"/>
          </w:pPr>
          <w:r>
            <w:t>Výroční zpráva</w:t>
          </w:r>
        </w:p>
      </w:docPartBody>
    </w:docPart>
    <w:docPart>
      <w:docPartPr>
        <w:name w:val="D6835524AD564823A41254B0574ECE5C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16B58A02-FE0E-4D1A-911E-13753E158924}"/>
      </w:docPartPr>
      <w:docPartBody>
        <w:p w:rsidR="00824EE4" w:rsidRDefault="00382D31">
          <w:pPr>
            <w:pStyle w:val="D6835524AD564823A41254B0574ECE5C"/>
          </w:pPr>
          <w:r>
            <w:t>[Sem vložte citát některého z vedoucích pracovníků společnosti nebo stručný přehled obsahu dokumentu.]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60E6EB78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2D31"/>
    <w:rsid w:val="001C37BA"/>
    <w:rsid w:val="00382D31"/>
    <w:rsid w:val="0082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0A3BBDF240264930AAC86A0ACEDBF349">
    <w:name w:val="0A3BBDF240264930AAC86A0ACEDBF349"/>
  </w:style>
  <w:style w:type="paragraph" w:customStyle="1" w:styleId="D6835524AD564823A41254B0574ECE5C">
    <w:name w:val="D6835524AD564823A41254B0574ECE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Dokumentace určená ke správě školního internetového časopisu Vysoké školy polytechnické v Jihlavě s názvem Logos polytechnikos od týmu Tarzani</Abstract>
  <CompanyAddress>586 01 Jihlava</CompanyAddress>
  <CompanyPhone>567 141 111</CompanyPhone>
  <CompanyFax>vspj@vspj.cz</CompanyFax>
  <CompanyEmail>Team Tarzani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F7B6DC845F01641AC1819E233C32348" ma:contentTypeVersion="8" ma:contentTypeDescription="Vytvoří nový dokument" ma:contentTypeScope="" ma:versionID="ea649852ca58afff26d940f6271f98d2">
  <xsd:schema xmlns:xsd="http://www.w3.org/2001/XMLSchema" xmlns:xs="http://www.w3.org/2001/XMLSchema" xmlns:p="http://schemas.microsoft.com/office/2006/metadata/properties" xmlns:ns2="257ed0fd-0c01-4892-a7d0-e889d1c5a7c5" targetNamespace="http://schemas.microsoft.com/office/2006/metadata/properties" ma:root="true" ma:fieldsID="1587bca39939c66542c64872bb9417da" ns2:_="">
    <xsd:import namespace="257ed0fd-0c01-4892-a7d0-e889d1c5a7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7ed0fd-0c01-4892-a7d0-e889d1c5a7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B68764-7325-4931-8998-9F498185251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ECBF257-C8A4-484F-8AD5-BCF5EDE5E8E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C0D71C7-3ACF-414F-A7DD-A12483A39B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7ed0fd-0c01-4892-a7d0-e889d1c5a7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F2EACD2-B140-45EF-B449-EE909D6EBF3A}">
  <ds:schemaRefs>
    <ds:schemaRef ds:uri="http://purl.org/dc/dcmitype/"/>
    <ds:schemaRef ds:uri="http://purl.org/dc/terms/"/>
    <ds:schemaRef ds:uri="http://purl.org/dc/elements/1.1/"/>
    <ds:schemaRef ds:uri="http://schemas.microsoft.com/office/2006/documentManagement/types"/>
    <ds:schemaRef ds:uri="257ed0fd-0c01-4892-a7d0-e889d1c5a7c5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Výroční zpráva (červeno-černý návrh).dotx</Template>
  <TotalTime>1</TotalTime>
  <Pages>21</Pages>
  <Words>1746</Words>
  <Characters>10302</Characters>
  <Application>Microsoft Office Word</Application>
  <DocSecurity>0</DocSecurity>
  <Lines>85</Lines>
  <Paragraphs>24</Paragraphs>
  <ScaleCrop>false</ScaleCrop>
  <Company/>
  <LinksUpToDate>false</LinksUpToDate>
  <CharactersWithSpaces>12024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Administrátorská dokumentace</dc:title>
  <dc:creator>Jan Karas</dc:creator>
  <cp:keywords>Final</cp:keywords>
  <cp:lastModifiedBy>Štefan Pilát</cp:lastModifiedBy>
  <cp:revision>2</cp:revision>
  <dcterms:created xsi:type="dcterms:W3CDTF">2020-12-31T17:17:00Z</dcterms:created>
  <dcterms:modified xsi:type="dcterms:W3CDTF">2020-12-31T17:17:00Z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0x0101004F7B6DC845F01641AC1819E233C32348</vt:lpwstr>
  </property>
</Properties>
</file>