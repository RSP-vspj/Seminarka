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8"/>
        </w:rPr>
        <w:id w:val="-1605262125"/>
        <w:docPartObj>
          <w:docPartGallery w:val="Cover Pages"/>
          <w:docPartUnique/>
        </w:docPartObj>
      </w:sdtPr>
      <w:sdtEndPr/>
      <w:sdtContent>
        <w:p w14:paraId="70D52324" w14:textId="099E7BB0" w:rsidR="00C5163C" w:rsidRPr="00844A43" w:rsidRDefault="00C5163C" w:rsidP="002821E5">
          <w:pPr>
            <w:pStyle w:val="Nzevkoly"/>
            <w:spacing w:line="240" w:lineRule="auto"/>
          </w:pPr>
        </w:p>
        <w:p w14:paraId="3BB209B3" w14:textId="101ED357" w:rsidR="000B289D" w:rsidRPr="00844A43" w:rsidRDefault="00B02264" w:rsidP="002821E5">
          <w:pPr>
            <w:pStyle w:val="Nzevkatedry"/>
            <w:spacing w:line="240" w:lineRule="auto"/>
          </w:pPr>
        </w:p>
      </w:sdtContent>
    </w:sdt>
    <w:p w14:paraId="382AE7FA" w14:textId="2BD9916F" w:rsidR="00844A43" w:rsidRDefault="00A94658" w:rsidP="002821E5">
      <w:pPr>
        <w:pStyle w:val="Nzevprce"/>
        <w:spacing w:line="240" w:lineRule="auto"/>
      </w:pPr>
      <w:r>
        <w:t>ZÁKLADNÍ TECHNICKÁ DOKUMENTACE</w:t>
      </w:r>
      <w:r w:rsidR="005D6C7E">
        <w:t xml:space="preserve"> PROJEKTU TÝMU TARZANI</w:t>
      </w:r>
    </w:p>
    <w:p w14:paraId="0882E660" w14:textId="07AFFFA9" w:rsidR="005D6C7E" w:rsidRPr="005D6C7E" w:rsidRDefault="005D6C7E" w:rsidP="005D6C7E">
      <w:pPr>
        <w:pStyle w:val="Podtitulprce"/>
        <w:rPr>
          <w:sz w:val="24"/>
          <w:szCs w:val="24"/>
        </w:rPr>
      </w:pPr>
      <w:r w:rsidRPr="005D6C7E">
        <w:rPr>
          <w:sz w:val="24"/>
          <w:szCs w:val="24"/>
        </w:rPr>
        <w:t>WEBOVÉ PROSTŘEDÍ ODBORNÉHO ČASOPISU LOGOS POLYTECHNIKOS</w:t>
      </w:r>
    </w:p>
    <w:p w14:paraId="61123464" w14:textId="77777777" w:rsidR="006C23E8" w:rsidRDefault="006C23E8" w:rsidP="002821E5">
      <w:pPr>
        <w:pStyle w:val="Druhprce"/>
        <w:spacing w:line="240" w:lineRule="auto"/>
      </w:pPr>
    </w:p>
    <w:p w14:paraId="1270C09D" w14:textId="77777777" w:rsidR="00F23754" w:rsidRDefault="00F23754" w:rsidP="002821E5">
      <w:pPr>
        <w:pStyle w:val="Druhprce"/>
        <w:spacing w:line="240" w:lineRule="auto"/>
      </w:pPr>
    </w:p>
    <w:p w14:paraId="0A9A0A2D" w14:textId="77777777" w:rsidR="00F23754" w:rsidRDefault="00F23754" w:rsidP="002821E5">
      <w:pPr>
        <w:pStyle w:val="Druhprce"/>
        <w:spacing w:line="240" w:lineRule="auto"/>
      </w:pPr>
    </w:p>
    <w:p w14:paraId="52850A3B" w14:textId="77777777" w:rsidR="00F23754" w:rsidRDefault="00F23754" w:rsidP="002821E5">
      <w:pPr>
        <w:pStyle w:val="Druhprce"/>
        <w:spacing w:line="240" w:lineRule="auto"/>
      </w:pPr>
    </w:p>
    <w:p w14:paraId="6567B3BA" w14:textId="05EFA408" w:rsidR="00FD3CAF" w:rsidRPr="002821E5" w:rsidRDefault="002821E5" w:rsidP="002821E5">
      <w:pPr>
        <w:tabs>
          <w:tab w:val="right" w:pos="9071"/>
        </w:tabs>
        <w:spacing w:before="1680" w:after="0"/>
        <w:ind w:left="709"/>
        <w:jc w:val="left"/>
        <w:rPr>
          <w:b/>
        </w:rPr>
      </w:pPr>
      <w:bookmarkStart w:id="0" w:name="_gjdgxs" w:colFirst="0" w:colLast="0"/>
      <w:bookmarkEnd w:id="0"/>
      <w:r>
        <w:rPr>
          <w:b/>
        </w:rPr>
        <w:tab/>
      </w:r>
    </w:p>
    <w:p w14:paraId="5666CF65" w14:textId="77777777" w:rsidR="00F23754" w:rsidRDefault="00F23754">
      <w:pPr>
        <w:spacing w:after="160" w:line="259" w:lineRule="auto"/>
        <w:jc w:val="left"/>
        <w:rPr>
          <w:b/>
        </w:rPr>
      </w:pPr>
      <w:bookmarkStart w:id="1" w:name="_Toc534796738"/>
      <w:bookmarkStart w:id="2" w:name="_Toc534796764"/>
      <w:r>
        <w:rPr>
          <w:b/>
        </w:rPr>
        <w:br w:type="page"/>
      </w:r>
    </w:p>
    <w:p w14:paraId="412F33F4" w14:textId="77777777" w:rsidR="00AA17AE" w:rsidRDefault="00AA17AE" w:rsidP="0022335E">
      <w:pPr>
        <w:sectPr w:rsidR="00AA17AE" w:rsidSect="00AA17AE">
          <w:pgSz w:w="11906" w:h="16838" w:code="9"/>
          <w:pgMar w:top="1418" w:right="1134" w:bottom="1418" w:left="1701" w:header="709" w:footer="680" w:gutter="0"/>
          <w:pgNumType w:start="0"/>
          <w:cols w:space="708"/>
          <w:titlePg/>
          <w:docGrid w:linePitch="360"/>
        </w:sectPr>
      </w:pPr>
    </w:p>
    <w:bookmarkEnd w:id="2" w:displacedByCustomXml="next"/>
    <w:bookmarkEnd w:id="1" w:displacedByCustomXml="next"/>
    <w:sdt>
      <w:sdtPr>
        <w:rPr>
          <w:rFonts w:eastAsiaTheme="minorHAnsi" w:cstheme="minorBidi"/>
          <w:color w:val="auto"/>
          <w:sz w:val="24"/>
          <w:szCs w:val="22"/>
          <w:lang w:eastAsia="en-US"/>
        </w:rPr>
        <w:id w:val="20534175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7ED7DB" w14:textId="12C73EA4" w:rsidR="009A4B00" w:rsidRPr="009A4B00" w:rsidRDefault="009A4B00" w:rsidP="009A4B00">
          <w:pPr>
            <w:pStyle w:val="Nadpisobsahu"/>
            <w:numPr>
              <w:ilvl w:val="0"/>
              <w:numId w:val="0"/>
            </w:numPr>
            <w:ind w:left="567" w:hanging="567"/>
            <w:rPr>
              <w:b/>
              <w:bCs/>
              <w:color w:val="auto"/>
            </w:rPr>
          </w:pPr>
          <w:r w:rsidRPr="009A4B00">
            <w:rPr>
              <w:b/>
              <w:bCs/>
              <w:color w:val="auto"/>
            </w:rPr>
            <w:t>Obsah</w:t>
          </w:r>
        </w:p>
        <w:p w14:paraId="59C13D3E" w14:textId="77E5FC2E" w:rsidR="00A003E7" w:rsidRDefault="009A4B00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594914" w:history="1">
            <w:r w:rsidR="00A003E7" w:rsidRPr="00AE443F">
              <w:rPr>
                <w:rStyle w:val="Hypertextovodkaz"/>
                <w:noProof/>
                <w:lang w:eastAsia="cs-CZ"/>
              </w:rPr>
              <w:t>Úvod k základní technické dokumentaci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_Toc61594914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3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65574FAF" w14:textId="26928A6D" w:rsidR="00A003E7" w:rsidRDefault="00B02264">
          <w:pPr>
            <w:pStyle w:val="Obsah1"/>
            <w:tabs>
              <w:tab w:val="left" w:pos="480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15" w:history="1">
            <w:r w:rsidR="00A003E7" w:rsidRPr="00AE443F">
              <w:rPr>
                <w:rStyle w:val="Hypertextovodkaz"/>
                <w:noProof/>
              </w:rPr>
              <w:t>1</w:t>
            </w:r>
            <w:r w:rsid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Kontaktní údaje technické podpory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_Toc61594915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3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6198D672" w14:textId="7107BBE3" w:rsidR="00A003E7" w:rsidRDefault="00B02264">
          <w:pPr>
            <w:pStyle w:val="Obsah1"/>
            <w:tabs>
              <w:tab w:val="left" w:pos="480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16" w:history="1">
            <w:r w:rsidR="00A003E7" w:rsidRPr="00AE443F">
              <w:rPr>
                <w:rStyle w:val="Hypertextovodkaz"/>
                <w:noProof/>
                <w:lang w:eastAsia="cs-CZ"/>
              </w:rPr>
              <w:t>2</w:t>
            </w:r>
            <w:r w:rsid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  <w:lang w:eastAsia="cs-CZ"/>
              </w:rPr>
              <w:t>USER STORIES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_Toc61594916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4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3F67C681" w14:textId="13D8A649" w:rsidR="00A003E7" w:rsidRDefault="00B02264">
          <w:pPr>
            <w:pStyle w:val="Obsah1"/>
            <w:tabs>
              <w:tab w:val="left" w:pos="480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17" w:history="1">
            <w:r w:rsidR="00A003E7" w:rsidRPr="00AE443F">
              <w:rPr>
                <w:rStyle w:val="Hypertextovodkaz"/>
                <w:noProof/>
                <w:lang w:eastAsia="cs-CZ"/>
              </w:rPr>
              <w:t>3</w:t>
            </w:r>
            <w:r w:rsid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  <w:lang w:eastAsia="cs-CZ"/>
              </w:rPr>
              <w:t>Administrace webové aplikace časopisu LOGOS POLYTECHNIKOS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_Toc61594917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6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0B371CB5" w14:textId="65E80B31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18" w:history="1">
            <w:r w:rsidR="00A003E7" w:rsidRPr="00AE443F">
              <w:rPr>
                <w:rStyle w:val="Hypertextovodkaz"/>
                <w:noProof/>
              </w:rPr>
              <w:t>3.1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Instalace programů pro vývojové prostředí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_Toc61594918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6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5C54F710" w14:textId="65DD4713" w:rsidR="00A003E7" w:rsidRPr="00A003E7" w:rsidRDefault="00B02264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19" w:history="1">
            <w:r w:rsidR="00A003E7" w:rsidRPr="00A003E7">
              <w:rPr>
                <w:rStyle w:val="Hypertextovodkaz"/>
                <w:noProof/>
                <w:sz w:val="22"/>
              </w:rPr>
              <w:t>3.1.1</w:t>
            </w:r>
            <w:r w:rsidR="00A003E7" w:rsidRP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003E7">
              <w:rPr>
                <w:rStyle w:val="Hypertextovodkaz"/>
                <w:noProof/>
                <w:sz w:val="22"/>
              </w:rPr>
              <w:t>Instalace XAMPP s PHP</w:t>
            </w:r>
            <w:r w:rsidR="00A003E7" w:rsidRPr="00A003E7">
              <w:rPr>
                <w:noProof/>
                <w:webHidden/>
                <w:sz w:val="22"/>
              </w:rPr>
              <w:tab/>
            </w:r>
            <w:r w:rsidR="00A003E7" w:rsidRPr="00A003E7">
              <w:rPr>
                <w:noProof/>
                <w:webHidden/>
                <w:sz w:val="22"/>
              </w:rPr>
              <w:fldChar w:fldCharType="begin"/>
            </w:r>
            <w:r w:rsidR="00A003E7" w:rsidRPr="00A003E7">
              <w:rPr>
                <w:noProof/>
                <w:webHidden/>
                <w:sz w:val="22"/>
              </w:rPr>
              <w:instrText xml:space="preserve"> PAGEREF _Toc61594919 \h </w:instrText>
            </w:r>
            <w:r w:rsidR="00A003E7" w:rsidRPr="00A003E7">
              <w:rPr>
                <w:noProof/>
                <w:webHidden/>
                <w:sz w:val="22"/>
              </w:rPr>
            </w:r>
            <w:r w:rsidR="00A003E7" w:rsidRPr="00A003E7">
              <w:rPr>
                <w:noProof/>
                <w:webHidden/>
                <w:sz w:val="22"/>
              </w:rPr>
              <w:fldChar w:fldCharType="separate"/>
            </w:r>
            <w:r w:rsidR="002577D8">
              <w:rPr>
                <w:noProof/>
                <w:webHidden/>
                <w:sz w:val="22"/>
              </w:rPr>
              <w:t>6</w:t>
            </w:r>
            <w:r w:rsidR="00A003E7" w:rsidRPr="00A003E7">
              <w:rPr>
                <w:noProof/>
                <w:webHidden/>
                <w:sz w:val="22"/>
              </w:rPr>
              <w:fldChar w:fldCharType="end"/>
            </w:r>
          </w:hyperlink>
        </w:p>
        <w:p w14:paraId="4296FA34" w14:textId="44C66346" w:rsidR="00A003E7" w:rsidRPr="00A003E7" w:rsidRDefault="00B02264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20" w:history="1">
            <w:r w:rsidR="00A003E7" w:rsidRPr="00A003E7">
              <w:rPr>
                <w:rStyle w:val="Hypertextovodkaz"/>
                <w:noProof/>
                <w:sz w:val="22"/>
              </w:rPr>
              <w:t>3.1.2</w:t>
            </w:r>
            <w:r w:rsidR="00A003E7" w:rsidRP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003E7">
              <w:rPr>
                <w:rStyle w:val="Hypertextovodkaz"/>
                <w:noProof/>
                <w:sz w:val="22"/>
              </w:rPr>
              <w:t>Instalace CA certifikátu</w:t>
            </w:r>
            <w:r w:rsidR="00A003E7" w:rsidRPr="00A003E7">
              <w:rPr>
                <w:noProof/>
                <w:webHidden/>
                <w:sz w:val="22"/>
              </w:rPr>
              <w:tab/>
            </w:r>
            <w:r w:rsidR="00A003E7" w:rsidRPr="00A003E7">
              <w:rPr>
                <w:noProof/>
                <w:webHidden/>
                <w:sz w:val="22"/>
              </w:rPr>
              <w:fldChar w:fldCharType="begin"/>
            </w:r>
            <w:r w:rsidR="00A003E7" w:rsidRPr="00A003E7">
              <w:rPr>
                <w:noProof/>
                <w:webHidden/>
                <w:sz w:val="22"/>
              </w:rPr>
              <w:instrText xml:space="preserve"> PAGEREF _Toc61594920 \h </w:instrText>
            </w:r>
            <w:r w:rsidR="00A003E7" w:rsidRPr="00A003E7">
              <w:rPr>
                <w:noProof/>
                <w:webHidden/>
                <w:sz w:val="22"/>
              </w:rPr>
            </w:r>
            <w:r w:rsidR="00A003E7" w:rsidRPr="00A003E7">
              <w:rPr>
                <w:noProof/>
                <w:webHidden/>
                <w:sz w:val="22"/>
              </w:rPr>
              <w:fldChar w:fldCharType="separate"/>
            </w:r>
            <w:r w:rsidR="002577D8">
              <w:rPr>
                <w:noProof/>
                <w:webHidden/>
                <w:sz w:val="22"/>
              </w:rPr>
              <w:t>7</w:t>
            </w:r>
            <w:r w:rsidR="00A003E7" w:rsidRPr="00A003E7">
              <w:rPr>
                <w:noProof/>
                <w:webHidden/>
                <w:sz w:val="22"/>
              </w:rPr>
              <w:fldChar w:fldCharType="end"/>
            </w:r>
          </w:hyperlink>
        </w:p>
        <w:p w14:paraId="35096B1E" w14:textId="34B362F7" w:rsidR="00A003E7" w:rsidRPr="00A003E7" w:rsidRDefault="00B02264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21" w:history="1">
            <w:r w:rsidR="00A003E7" w:rsidRPr="00A003E7">
              <w:rPr>
                <w:rStyle w:val="Hypertextovodkaz"/>
                <w:noProof/>
                <w:sz w:val="22"/>
              </w:rPr>
              <w:t>3.1.3</w:t>
            </w:r>
            <w:r w:rsidR="00A003E7" w:rsidRP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003E7">
              <w:rPr>
                <w:rStyle w:val="Hypertextovodkaz"/>
                <w:noProof/>
                <w:sz w:val="22"/>
              </w:rPr>
              <w:t>Instalace Composeru pro PHP</w:t>
            </w:r>
            <w:r w:rsidR="00A003E7" w:rsidRPr="00A003E7">
              <w:rPr>
                <w:noProof/>
                <w:webHidden/>
                <w:sz w:val="22"/>
              </w:rPr>
              <w:tab/>
            </w:r>
            <w:r w:rsidR="00A003E7" w:rsidRPr="00A003E7">
              <w:rPr>
                <w:noProof/>
                <w:webHidden/>
                <w:sz w:val="22"/>
              </w:rPr>
              <w:fldChar w:fldCharType="begin"/>
            </w:r>
            <w:r w:rsidR="00A003E7" w:rsidRPr="00A003E7">
              <w:rPr>
                <w:noProof/>
                <w:webHidden/>
                <w:sz w:val="22"/>
              </w:rPr>
              <w:instrText xml:space="preserve"> PAGEREF _Toc61594921 \h </w:instrText>
            </w:r>
            <w:r w:rsidR="00A003E7" w:rsidRPr="00A003E7">
              <w:rPr>
                <w:noProof/>
                <w:webHidden/>
                <w:sz w:val="22"/>
              </w:rPr>
            </w:r>
            <w:r w:rsidR="00A003E7" w:rsidRPr="00A003E7">
              <w:rPr>
                <w:noProof/>
                <w:webHidden/>
                <w:sz w:val="22"/>
              </w:rPr>
              <w:fldChar w:fldCharType="separate"/>
            </w:r>
            <w:r w:rsidR="002577D8">
              <w:rPr>
                <w:noProof/>
                <w:webHidden/>
                <w:sz w:val="22"/>
              </w:rPr>
              <w:t>8</w:t>
            </w:r>
            <w:r w:rsidR="00A003E7" w:rsidRPr="00A003E7">
              <w:rPr>
                <w:noProof/>
                <w:webHidden/>
                <w:sz w:val="22"/>
              </w:rPr>
              <w:fldChar w:fldCharType="end"/>
            </w:r>
          </w:hyperlink>
        </w:p>
        <w:p w14:paraId="455F29A7" w14:textId="55A8E011" w:rsidR="00A003E7" w:rsidRPr="00A003E7" w:rsidRDefault="00B02264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22" w:history="1">
            <w:r w:rsidR="00A003E7" w:rsidRPr="00A003E7">
              <w:rPr>
                <w:rStyle w:val="Hypertextovodkaz"/>
                <w:noProof/>
                <w:sz w:val="22"/>
              </w:rPr>
              <w:t>3.1.4</w:t>
            </w:r>
            <w:r w:rsidR="00A003E7" w:rsidRP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003E7">
              <w:rPr>
                <w:rStyle w:val="Hypertextovodkaz"/>
                <w:noProof/>
                <w:sz w:val="22"/>
              </w:rPr>
              <w:t>Instalace Symfony</w:t>
            </w:r>
            <w:r w:rsidR="00A003E7" w:rsidRPr="00A003E7">
              <w:rPr>
                <w:noProof/>
                <w:webHidden/>
                <w:sz w:val="22"/>
              </w:rPr>
              <w:tab/>
            </w:r>
            <w:r w:rsidR="00A003E7" w:rsidRPr="00A003E7">
              <w:rPr>
                <w:noProof/>
                <w:webHidden/>
                <w:sz w:val="22"/>
              </w:rPr>
              <w:fldChar w:fldCharType="begin"/>
            </w:r>
            <w:r w:rsidR="00A003E7" w:rsidRPr="00A003E7">
              <w:rPr>
                <w:noProof/>
                <w:webHidden/>
                <w:sz w:val="22"/>
              </w:rPr>
              <w:instrText xml:space="preserve"> PAGEREF _Toc61594922 \h </w:instrText>
            </w:r>
            <w:r w:rsidR="00A003E7" w:rsidRPr="00A003E7">
              <w:rPr>
                <w:noProof/>
                <w:webHidden/>
                <w:sz w:val="22"/>
              </w:rPr>
            </w:r>
            <w:r w:rsidR="00A003E7" w:rsidRPr="00A003E7">
              <w:rPr>
                <w:noProof/>
                <w:webHidden/>
                <w:sz w:val="22"/>
              </w:rPr>
              <w:fldChar w:fldCharType="separate"/>
            </w:r>
            <w:r w:rsidR="002577D8">
              <w:rPr>
                <w:noProof/>
                <w:webHidden/>
                <w:sz w:val="22"/>
              </w:rPr>
              <w:t>10</w:t>
            </w:r>
            <w:r w:rsidR="00A003E7" w:rsidRPr="00A003E7">
              <w:rPr>
                <w:noProof/>
                <w:webHidden/>
                <w:sz w:val="22"/>
              </w:rPr>
              <w:fldChar w:fldCharType="end"/>
            </w:r>
          </w:hyperlink>
        </w:p>
        <w:p w14:paraId="6ECDB7A5" w14:textId="4536EACB" w:rsidR="00A003E7" w:rsidRPr="00A003E7" w:rsidRDefault="00B02264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23" w:history="1">
            <w:r w:rsidR="00A003E7" w:rsidRPr="00A003E7">
              <w:rPr>
                <w:rStyle w:val="Hypertextovodkaz"/>
                <w:noProof/>
                <w:sz w:val="22"/>
              </w:rPr>
              <w:t>3.1.5</w:t>
            </w:r>
            <w:r w:rsidR="00A003E7" w:rsidRP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003E7">
              <w:rPr>
                <w:rStyle w:val="Hypertextovodkaz"/>
                <w:noProof/>
                <w:sz w:val="22"/>
              </w:rPr>
              <w:t>Instalace WinSCP</w:t>
            </w:r>
            <w:r w:rsidR="00A003E7" w:rsidRPr="00A003E7">
              <w:rPr>
                <w:noProof/>
                <w:webHidden/>
                <w:sz w:val="22"/>
              </w:rPr>
              <w:tab/>
            </w:r>
            <w:r w:rsidR="00A003E7" w:rsidRPr="00A003E7">
              <w:rPr>
                <w:noProof/>
                <w:webHidden/>
                <w:sz w:val="22"/>
              </w:rPr>
              <w:fldChar w:fldCharType="begin"/>
            </w:r>
            <w:r w:rsidR="00A003E7" w:rsidRPr="00A003E7">
              <w:rPr>
                <w:noProof/>
                <w:webHidden/>
                <w:sz w:val="22"/>
              </w:rPr>
              <w:instrText xml:space="preserve"> PAGEREF _Toc61594923 \h </w:instrText>
            </w:r>
            <w:r w:rsidR="00A003E7" w:rsidRPr="00A003E7">
              <w:rPr>
                <w:noProof/>
                <w:webHidden/>
                <w:sz w:val="22"/>
              </w:rPr>
            </w:r>
            <w:r w:rsidR="00A003E7" w:rsidRPr="00A003E7">
              <w:rPr>
                <w:noProof/>
                <w:webHidden/>
                <w:sz w:val="22"/>
              </w:rPr>
              <w:fldChar w:fldCharType="separate"/>
            </w:r>
            <w:r w:rsidR="002577D8">
              <w:rPr>
                <w:noProof/>
                <w:webHidden/>
                <w:sz w:val="22"/>
              </w:rPr>
              <w:t>11</w:t>
            </w:r>
            <w:r w:rsidR="00A003E7" w:rsidRPr="00A003E7">
              <w:rPr>
                <w:noProof/>
                <w:webHidden/>
                <w:sz w:val="22"/>
              </w:rPr>
              <w:fldChar w:fldCharType="end"/>
            </w:r>
          </w:hyperlink>
        </w:p>
        <w:p w14:paraId="650B15D2" w14:textId="2656BE70" w:rsidR="00A003E7" w:rsidRPr="00A003E7" w:rsidRDefault="00B02264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24" w:history="1">
            <w:r w:rsidR="00A003E7" w:rsidRPr="00A003E7">
              <w:rPr>
                <w:rStyle w:val="Hypertextovodkaz"/>
                <w:noProof/>
                <w:sz w:val="22"/>
              </w:rPr>
              <w:t>3.1.6</w:t>
            </w:r>
            <w:r w:rsidR="00A003E7" w:rsidRP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003E7">
              <w:rPr>
                <w:rStyle w:val="Hypertextovodkaz"/>
                <w:noProof/>
                <w:sz w:val="22"/>
              </w:rPr>
              <w:t>Instalace aplikace GitHub</w:t>
            </w:r>
            <w:r w:rsidR="00A003E7" w:rsidRPr="00A003E7">
              <w:rPr>
                <w:noProof/>
                <w:webHidden/>
                <w:sz w:val="22"/>
              </w:rPr>
              <w:tab/>
            </w:r>
            <w:r w:rsidR="00A003E7" w:rsidRPr="00A003E7">
              <w:rPr>
                <w:noProof/>
                <w:webHidden/>
                <w:sz w:val="22"/>
              </w:rPr>
              <w:fldChar w:fldCharType="begin"/>
            </w:r>
            <w:r w:rsidR="00A003E7" w:rsidRPr="00A003E7">
              <w:rPr>
                <w:noProof/>
                <w:webHidden/>
                <w:sz w:val="22"/>
              </w:rPr>
              <w:instrText xml:space="preserve"> PAGEREF _Toc61594924 \h </w:instrText>
            </w:r>
            <w:r w:rsidR="00A003E7" w:rsidRPr="00A003E7">
              <w:rPr>
                <w:noProof/>
                <w:webHidden/>
                <w:sz w:val="22"/>
              </w:rPr>
            </w:r>
            <w:r w:rsidR="00A003E7" w:rsidRPr="00A003E7">
              <w:rPr>
                <w:noProof/>
                <w:webHidden/>
                <w:sz w:val="22"/>
              </w:rPr>
              <w:fldChar w:fldCharType="separate"/>
            </w:r>
            <w:r w:rsidR="002577D8">
              <w:rPr>
                <w:noProof/>
                <w:webHidden/>
                <w:sz w:val="22"/>
              </w:rPr>
              <w:t>12</w:t>
            </w:r>
            <w:r w:rsidR="00A003E7" w:rsidRPr="00A003E7">
              <w:rPr>
                <w:noProof/>
                <w:webHidden/>
                <w:sz w:val="22"/>
              </w:rPr>
              <w:fldChar w:fldCharType="end"/>
            </w:r>
          </w:hyperlink>
        </w:p>
        <w:p w14:paraId="7551143E" w14:textId="7D7516B8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25" w:history="1">
            <w:r w:rsidR="00A003E7" w:rsidRPr="00AE443F">
              <w:rPr>
                <w:rStyle w:val="Hypertextovodkaz"/>
                <w:noProof/>
              </w:rPr>
              <w:t>3.2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Spuštění webu na školním serveru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_Toc61594925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13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42829180" w14:textId="4D475E69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26" w:history="1">
            <w:r w:rsidR="00A003E7" w:rsidRPr="00AE443F">
              <w:rPr>
                <w:rStyle w:val="Hypertextovodkaz"/>
                <w:noProof/>
              </w:rPr>
              <w:t>3.3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Konfigurace uživatelských rolí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_Toc61594926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16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2614A276" w14:textId="5CB2E4F3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27" w:history="1">
            <w:r w:rsidR="00A003E7" w:rsidRPr="00AE443F">
              <w:rPr>
                <w:rStyle w:val="Hypertextovodkaz"/>
                <w:noProof/>
              </w:rPr>
              <w:t>3.4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Implementace databáze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_Toc61594927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17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00A93CDF" w14:textId="163ACD7B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28" w:history="1">
            <w:r w:rsidR="00A003E7" w:rsidRPr="00AE443F">
              <w:rPr>
                <w:rStyle w:val="Hypertextovodkaz"/>
                <w:noProof/>
              </w:rPr>
              <w:t>3.5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Správa na webové stránce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_Toc61594928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19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7790ECBB" w14:textId="1FE35F41" w:rsidR="00A003E7" w:rsidRDefault="00B02264">
          <w:pPr>
            <w:pStyle w:val="Obsah1"/>
            <w:tabs>
              <w:tab w:val="left" w:pos="480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29" w:history="1">
            <w:r w:rsidR="00A003E7" w:rsidRPr="00AE443F">
              <w:rPr>
                <w:rStyle w:val="Hypertextovodkaz"/>
                <w:noProof/>
                <w:lang w:eastAsia="cs-CZ"/>
              </w:rPr>
              <w:t>4</w:t>
            </w:r>
            <w:r w:rsidR="00A003E7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  <w:lang w:eastAsia="cs-CZ"/>
              </w:rPr>
              <w:t>Uživatelské rozhraní webu časopisu LOGOS POLYTECHNIKOS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_Toc61594929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23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0DD6CB35" w14:textId="42737BE8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30" w:history="1">
            <w:r w:rsidR="00A003E7" w:rsidRPr="00AE443F">
              <w:rPr>
                <w:rStyle w:val="Hypertextovodkaz"/>
                <w:noProof/>
              </w:rPr>
              <w:t>4.1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Přihlášení uživatele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_Toc61594930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24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043E6648" w14:textId="082B4D76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31" w:history="1">
            <w:r w:rsidR="00A003E7" w:rsidRPr="00AE443F">
              <w:rPr>
                <w:rStyle w:val="Hypertextovodkaz"/>
                <w:noProof/>
              </w:rPr>
              <w:t>4.2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Pokyny pro přispěvatele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_Toc61594931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25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68E68A35" w14:textId="58572116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32" w:history="1">
            <w:r w:rsidR="00A003E7" w:rsidRPr="00AE443F">
              <w:rPr>
                <w:rStyle w:val="Hypertextovodkaz"/>
                <w:noProof/>
              </w:rPr>
              <w:t>4.3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Šablona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_Toc61594932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27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6F50F9FA" w14:textId="1F9F79B3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33" w:history="1">
            <w:r w:rsidR="00A003E7" w:rsidRPr="00AE443F">
              <w:rPr>
                <w:rStyle w:val="Hypertextovodkaz"/>
                <w:noProof/>
              </w:rPr>
              <w:t>4.4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Recenzní řízení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_Toc61594933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28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1092ED26" w14:textId="03827A02" w:rsidR="00A003E7" w:rsidRDefault="00B02264">
          <w:pPr>
            <w:pStyle w:val="Obsah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61594934" w:history="1">
            <w:r w:rsidR="00A003E7" w:rsidRPr="00AE443F">
              <w:rPr>
                <w:rStyle w:val="Hypertextovodkaz"/>
                <w:noProof/>
              </w:rPr>
              <w:t>4.5</w:t>
            </w:r>
            <w:r w:rsidR="00A003E7">
              <w:rPr>
                <w:rFonts w:asciiTheme="minorHAnsi" w:eastAsiaTheme="minorEastAsia" w:hAnsiTheme="minorHAnsi"/>
                <w:noProof/>
                <w:lang w:eastAsia="cs-CZ"/>
              </w:rPr>
              <w:tab/>
            </w:r>
            <w:r w:rsidR="00A003E7" w:rsidRPr="00AE443F">
              <w:rPr>
                <w:rStyle w:val="Hypertextovodkaz"/>
                <w:noProof/>
              </w:rPr>
              <w:t>Zadání článku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_Toc61594934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29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6FA0920F" w14:textId="7978F5DF" w:rsidR="00A003E7" w:rsidRDefault="00B02264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61594935" w:history="1">
            <w:r w:rsidR="00A003E7" w:rsidRPr="00AE443F">
              <w:rPr>
                <w:rStyle w:val="Hypertextovodkaz"/>
                <w:noProof/>
                <w:lang w:eastAsia="cs-CZ"/>
              </w:rPr>
              <w:t>Seznam využitých zdrojů</w:t>
            </w:r>
            <w:r w:rsidR="00A003E7">
              <w:rPr>
                <w:noProof/>
                <w:webHidden/>
              </w:rPr>
              <w:tab/>
            </w:r>
            <w:r w:rsidR="00A003E7">
              <w:rPr>
                <w:noProof/>
                <w:webHidden/>
              </w:rPr>
              <w:fldChar w:fldCharType="begin"/>
            </w:r>
            <w:r w:rsidR="00A003E7">
              <w:rPr>
                <w:noProof/>
                <w:webHidden/>
              </w:rPr>
              <w:instrText xml:space="preserve"> PAGEREF _Toc61594935 \h </w:instrText>
            </w:r>
            <w:r w:rsidR="00A003E7">
              <w:rPr>
                <w:noProof/>
                <w:webHidden/>
              </w:rPr>
            </w:r>
            <w:r w:rsidR="00A003E7">
              <w:rPr>
                <w:noProof/>
                <w:webHidden/>
              </w:rPr>
              <w:fldChar w:fldCharType="separate"/>
            </w:r>
            <w:r w:rsidR="002577D8">
              <w:rPr>
                <w:noProof/>
                <w:webHidden/>
              </w:rPr>
              <w:t>30</w:t>
            </w:r>
            <w:r w:rsidR="00A003E7">
              <w:rPr>
                <w:noProof/>
                <w:webHidden/>
              </w:rPr>
              <w:fldChar w:fldCharType="end"/>
            </w:r>
          </w:hyperlink>
        </w:p>
        <w:p w14:paraId="0B2BD563" w14:textId="7E103FAF" w:rsidR="009A4B00" w:rsidRDefault="009A4B00">
          <w:r>
            <w:rPr>
              <w:b/>
              <w:bCs/>
            </w:rPr>
            <w:fldChar w:fldCharType="end"/>
          </w:r>
        </w:p>
      </w:sdtContent>
    </w:sdt>
    <w:p w14:paraId="635F9312" w14:textId="77777777" w:rsidR="009A4B00" w:rsidRDefault="009A4B00">
      <w:pPr>
        <w:spacing w:after="160" w:line="259" w:lineRule="auto"/>
        <w:jc w:val="left"/>
        <w:rPr>
          <w:lang w:eastAsia="cs-CZ"/>
        </w:rPr>
      </w:pPr>
    </w:p>
    <w:p w14:paraId="5D38E5D1" w14:textId="5AAE14C4" w:rsidR="009A4B00" w:rsidRDefault="009A4B00">
      <w:pPr>
        <w:spacing w:after="160" w:line="259" w:lineRule="auto"/>
        <w:jc w:val="left"/>
        <w:rPr>
          <w:rFonts w:eastAsiaTheme="minorEastAsia" w:cstheme="majorBidi"/>
          <w:b/>
          <w:sz w:val="40"/>
          <w:szCs w:val="32"/>
          <w:lang w:eastAsia="cs-CZ"/>
        </w:rPr>
      </w:pPr>
      <w:r>
        <w:rPr>
          <w:lang w:eastAsia="cs-CZ"/>
        </w:rPr>
        <w:br w:type="page"/>
      </w:r>
    </w:p>
    <w:p w14:paraId="15E1A2B3" w14:textId="2E8DEBB5" w:rsidR="00F23754" w:rsidRPr="00F23754" w:rsidRDefault="005D6C7E" w:rsidP="00A94658">
      <w:pPr>
        <w:pStyle w:val="Nadpis1"/>
        <w:numPr>
          <w:ilvl w:val="0"/>
          <w:numId w:val="0"/>
        </w:numPr>
        <w:ind w:left="567" w:hanging="567"/>
        <w:jc w:val="both"/>
        <w:rPr>
          <w:lang w:eastAsia="cs-CZ"/>
        </w:rPr>
      </w:pPr>
      <w:bookmarkStart w:id="3" w:name="_Toc61594914"/>
      <w:r>
        <w:rPr>
          <w:lang w:eastAsia="cs-CZ"/>
        </w:rPr>
        <w:lastRenderedPageBreak/>
        <w:t>Úvod k</w:t>
      </w:r>
      <w:r w:rsidR="00A94658">
        <w:rPr>
          <w:lang w:eastAsia="cs-CZ"/>
        </w:rPr>
        <w:t xml:space="preserve"> základní technické </w:t>
      </w:r>
      <w:r>
        <w:rPr>
          <w:lang w:eastAsia="cs-CZ"/>
        </w:rPr>
        <w:t>dokumentaci</w:t>
      </w:r>
      <w:bookmarkEnd w:id="3"/>
    </w:p>
    <w:p w14:paraId="5DD0380A" w14:textId="1E6D31E1" w:rsidR="00751CD6" w:rsidRDefault="001662A6" w:rsidP="001662A6">
      <w:pPr>
        <w:rPr>
          <w:lang w:eastAsia="cs-CZ"/>
        </w:rPr>
      </w:pPr>
      <w:r w:rsidRPr="001662A6">
        <w:rPr>
          <w:lang w:eastAsia="cs-CZ"/>
        </w:rPr>
        <w:t xml:space="preserve">LOGOS POLYTECHNIKOS je vysokoškolský odborný recenzovaný časopis, který slouží pro publikační aktivity akademických pracovníků Vysoké školy polytechnické Jihlava i jiných vysokých škol, univerzit a výzkumných organizací. Je veden na seznamu recenzovaných odborných a vědeckých časopisů ERIH PLUS </w:t>
      </w:r>
      <w:r w:rsidR="00E32649">
        <w:rPr>
          <w:lang w:eastAsia="cs-CZ"/>
        </w:rPr>
        <w:t>–</w:t>
      </w:r>
      <w:r w:rsidRPr="001662A6">
        <w:rPr>
          <w:lang w:eastAsia="cs-CZ"/>
        </w:rPr>
        <w:t xml:space="preserve"> </w:t>
      </w:r>
      <w:proofErr w:type="spellStart"/>
      <w:r w:rsidRPr="001662A6">
        <w:rPr>
          <w:lang w:eastAsia="cs-CZ"/>
        </w:rPr>
        <w:t>European</w:t>
      </w:r>
      <w:proofErr w:type="spellEnd"/>
      <w:r w:rsidRPr="001662A6">
        <w:rPr>
          <w:lang w:eastAsia="cs-CZ"/>
        </w:rPr>
        <w:t xml:space="preserve"> Reference Index </w:t>
      </w:r>
      <w:proofErr w:type="spellStart"/>
      <w:r w:rsidRPr="001662A6">
        <w:rPr>
          <w:lang w:eastAsia="cs-CZ"/>
        </w:rPr>
        <w:t>for</w:t>
      </w:r>
      <w:proofErr w:type="spellEnd"/>
      <w:r w:rsidRPr="001662A6">
        <w:rPr>
          <w:lang w:eastAsia="cs-CZ"/>
        </w:rPr>
        <w:t xml:space="preserve"> </w:t>
      </w:r>
      <w:proofErr w:type="spellStart"/>
      <w:r w:rsidRPr="001662A6">
        <w:rPr>
          <w:lang w:eastAsia="cs-CZ"/>
        </w:rPr>
        <w:t>the</w:t>
      </w:r>
      <w:proofErr w:type="spellEnd"/>
      <w:r w:rsidRPr="001662A6">
        <w:rPr>
          <w:lang w:eastAsia="cs-CZ"/>
        </w:rPr>
        <w:t xml:space="preserve"> </w:t>
      </w:r>
      <w:proofErr w:type="spellStart"/>
      <w:r w:rsidRPr="001662A6">
        <w:rPr>
          <w:lang w:eastAsia="cs-CZ"/>
        </w:rPr>
        <w:t>Humanities</w:t>
      </w:r>
      <w:proofErr w:type="spellEnd"/>
      <w:r w:rsidRPr="001662A6">
        <w:rPr>
          <w:lang w:eastAsia="cs-CZ"/>
        </w:rPr>
        <w:t xml:space="preserve"> and </w:t>
      </w:r>
      <w:proofErr w:type="spellStart"/>
      <w:r w:rsidRPr="001662A6">
        <w:rPr>
          <w:lang w:eastAsia="cs-CZ"/>
        </w:rPr>
        <w:t>the</w:t>
      </w:r>
      <w:proofErr w:type="spellEnd"/>
      <w:r w:rsidRPr="001662A6">
        <w:rPr>
          <w:lang w:eastAsia="cs-CZ"/>
        </w:rPr>
        <w:t xml:space="preserve"> </w:t>
      </w:r>
      <w:proofErr w:type="spellStart"/>
      <w:r w:rsidRPr="001662A6">
        <w:rPr>
          <w:lang w:eastAsia="cs-CZ"/>
        </w:rPr>
        <w:t>Social</w:t>
      </w:r>
      <w:proofErr w:type="spellEnd"/>
      <w:r w:rsidRPr="001662A6">
        <w:rPr>
          <w:lang w:eastAsia="cs-CZ"/>
        </w:rPr>
        <w:t xml:space="preserve"> </w:t>
      </w:r>
      <w:proofErr w:type="spellStart"/>
      <w:r w:rsidRPr="001662A6">
        <w:rPr>
          <w:lang w:eastAsia="cs-CZ"/>
        </w:rPr>
        <w:t>Sciences</w:t>
      </w:r>
      <w:proofErr w:type="spellEnd"/>
      <w:r w:rsidR="00596AEF">
        <w:rPr>
          <w:lang w:eastAsia="cs-CZ"/>
        </w:rPr>
        <w:t xml:space="preserve"> [1]</w:t>
      </w:r>
      <w:r>
        <w:rPr>
          <w:lang w:eastAsia="cs-CZ"/>
        </w:rPr>
        <w:t>.</w:t>
      </w:r>
    </w:p>
    <w:p w14:paraId="3DE01848" w14:textId="39EEE562" w:rsidR="00751CD6" w:rsidRDefault="00751CD6" w:rsidP="00CD7A74">
      <w:pPr>
        <w:pStyle w:val="Nadpis1"/>
        <w:jc w:val="both"/>
      </w:pPr>
      <w:bookmarkStart w:id="4" w:name="_Toc61594915"/>
      <w:r w:rsidRPr="00751CD6">
        <w:t>Kontaktní údaje</w:t>
      </w:r>
      <w:r>
        <w:t xml:space="preserve"> technické podpory</w:t>
      </w:r>
      <w:bookmarkEnd w:id="4"/>
      <w:r w:rsidR="00022B3A">
        <w:t xml:space="preserve"> a odkaz na web projektu</w:t>
      </w:r>
    </w:p>
    <w:p w14:paraId="76419DB4" w14:textId="77777777" w:rsidR="00751CD6" w:rsidRPr="00130656" w:rsidRDefault="00751CD6" w:rsidP="00751CD6">
      <w:pPr>
        <w:pStyle w:val="Organizace"/>
        <w:rPr>
          <w:rFonts w:ascii="Times New Roman" w:hAnsi="Times New Roman" w:cs="Times New Roman"/>
          <w:color w:val="auto"/>
          <w:sz w:val="32"/>
          <w:szCs w:val="32"/>
          <w:u w:val="single"/>
        </w:rPr>
      </w:pPr>
      <w:r w:rsidRPr="00130656">
        <w:rPr>
          <w:rFonts w:ascii="Times New Roman" w:hAnsi="Times New Roman" w:cs="Times New Roman"/>
          <w:color w:val="auto"/>
          <w:sz w:val="32"/>
          <w:szCs w:val="32"/>
          <w:u w:val="single"/>
        </w:rPr>
        <w:t>Team Tarzani</w:t>
      </w:r>
    </w:p>
    <w:p w14:paraId="4E4BE7C5" w14:textId="77777777" w:rsidR="00751CD6" w:rsidRDefault="00751CD6" w:rsidP="00751CD6">
      <w:pPr>
        <w:pStyle w:val="Organizace"/>
      </w:pPr>
    </w:p>
    <w:p w14:paraId="51074143" w14:textId="2916D26D" w:rsidR="00751CD6" w:rsidRPr="00130656" w:rsidRDefault="00751CD6" w:rsidP="00751CD6">
      <w:pPr>
        <w:pStyle w:val="Informannadpis"/>
        <w:jc w:val="left"/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30656">
        <w:rPr>
          <w:rStyle w:val="Nzevknihy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Pavel Kincl</w:t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proofErr w:type="spellStart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Product</w:t>
      </w:r>
      <w:proofErr w:type="spellEnd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Owner</w:t>
      </w:r>
      <w:proofErr w:type="spellEnd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, tel. +420 123 456 789</w:t>
      </w:r>
    </w:p>
    <w:p w14:paraId="1E5F993C" w14:textId="73839C76" w:rsidR="00751CD6" w:rsidRPr="00130656" w:rsidRDefault="00751CD6" w:rsidP="00751CD6">
      <w:pPr>
        <w:pStyle w:val="Informannadpis"/>
        <w:jc w:val="left"/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30656">
        <w:rPr>
          <w:rStyle w:val="Nzevknihy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Václav Seidler</w:t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proofErr w:type="spellStart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Scrum</w:t>
      </w:r>
      <w:proofErr w:type="spellEnd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Master, tel. + 420 123 456 789</w:t>
      </w:r>
    </w:p>
    <w:p w14:paraId="548649DE" w14:textId="7D53C3FE" w:rsidR="00751CD6" w:rsidRPr="00130656" w:rsidRDefault="00751CD6" w:rsidP="00751CD6">
      <w:pPr>
        <w:pStyle w:val="Informannadpis"/>
        <w:jc w:val="left"/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30656">
        <w:rPr>
          <w:rStyle w:val="Nzevknihy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Štefan Pilát</w:t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r w:rsid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Team </w:t>
      </w:r>
      <w:proofErr w:type="spellStart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Member</w:t>
      </w:r>
      <w:proofErr w:type="spellEnd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, tel. + 420 123 456 789</w:t>
      </w:r>
    </w:p>
    <w:p w14:paraId="3ECCB6E5" w14:textId="6FB2B14D" w:rsidR="00751CD6" w:rsidRPr="00130656" w:rsidRDefault="00751CD6" w:rsidP="00751CD6">
      <w:pPr>
        <w:pStyle w:val="Informannadpis"/>
        <w:jc w:val="left"/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30656">
        <w:rPr>
          <w:rStyle w:val="Nzevknihy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Jan Přibyl</w:t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  <w:t xml:space="preserve">Team </w:t>
      </w:r>
      <w:proofErr w:type="spellStart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Member</w:t>
      </w:r>
      <w:proofErr w:type="spellEnd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, tel. + 420 123 456 789</w:t>
      </w:r>
    </w:p>
    <w:p w14:paraId="4E914296" w14:textId="1192DBCA" w:rsidR="00751CD6" w:rsidRPr="00130656" w:rsidRDefault="00751CD6" w:rsidP="00751CD6">
      <w:pPr>
        <w:pStyle w:val="Informannadpis"/>
        <w:jc w:val="left"/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30656">
        <w:rPr>
          <w:rStyle w:val="Nzevknihy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Jakub Štulíř</w:t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r w:rsid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Team </w:t>
      </w:r>
      <w:proofErr w:type="spellStart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Member</w:t>
      </w:r>
      <w:proofErr w:type="spellEnd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, tel. + 420 123 456 789</w:t>
      </w:r>
    </w:p>
    <w:p w14:paraId="35B454B3" w14:textId="2E393CBD" w:rsidR="00751CD6" w:rsidRPr="00130656" w:rsidRDefault="00751CD6" w:rsidP="00751CD6">
      <w:pPr>
        <w:pStyle w:val="Informannadpis"/>
        <w:jc w:val="left"/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30656">
        <w:rPr>
          <w:rStyle w:val="Nzevknihy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Jan Karas</w:t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</w:r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ab/>
        <w:t xml:space="preserve">Team </w:t>
      </w:r>
      <w:proofErr w:type="spellStart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Member</w:t>
      </w:r>
      <w:proofErr w:type="spellEnd"/>
      <w:r w:rsidRPr="00130656">
        <w:rPr>
          <w:rStyle w:val="Nzevknihy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, tel. +420 123 456 789</w:t>
      </w:r>
    </w:p>
    <w:p w14:paraId="131D80C3" w14:textId="77777777" w:rsidR="00751CD6" w:rsidRPr="00751CD6" w:rsidRDefault="00751CD6" w:rsidP="00751CD6"/>
    <w:p w14:paraId="73831D1E" w14:textId="77777777" w:rsidR="005528C0" w:rsidRPr="00130656" w:rsidRDefault="005528C0">
      <w:pPr>
        <w:spacing w:after="160" w:line="259" w:lineRule="auto"/>
        <w:jc w:val="left"/>
        <w:rPr>
          <w:rFonts w:cs="Times New Roman"/>
          <w:b/>
          <w:bCs/>
          <w:szCs w:val="24"/>
          <w:lang w:eastAsia="cs-CZ"/>
        </w:rPr>
      </w:pPr>
      <w:r w:rsidRPr="00130656">
        <w:rPr>
          <w:rFonts w:cs="Times New Roman"/>
          <w:b/>
          <w:bCs/>
          <w:szCs w:val="24"/>
          <w:lang w:eastAsia="cs-CZ"/>
        </w:rPr>
        <w:t>Adresa společnosti:</w:t>
      </w:r>
    </w:p>
    <w:p w14:paraId="372C15F3" w14:textId="3152E963" w:rsidR="003B5DF6" w:rsidRPr="00130656" w:rsidRDefault="003B5DF6">
      <w:pPr>
        <w:spacing w:after="160" w:line="259" w:lineRule="auto"/>
        <w:jc w:val="left"/>
        <w:rPr>
          <w:rFonts w:cs="Times New Roman"/>
          <w:szCs w:val="24"/>
          <w:lang w:eastAsia="cs-CZ"/>
        </w:rPr>
      </w:pPr>
      <w:proofErr w:type="spellStart"/>
      <w:r w:rsidRPr="00130656">
        <w:rPr>
          <w:rFonts w:cs="Times New Roman"/>
          <w:szCs w:val="24"/>
          <w:lang w:eastAsia="cs-CZ"/>
        </w:rPr>
        <w:t>Kokršpanělská</w:t>
      </w:r>
      <w:proofErr w:type="spellEnd"/>
      <w:r w:rsidRPr="00130656">
        <w:rPr>
          <w:rFonts w:cs="Times New Roman"/>
          <w:szCs w:val="24"/>
          <w:lang w:eastAsia="cs-CZ"/>
        </w:rPr>
        <w:t xml:space="preserve"> 11 </w:t>
      </w:r>
    </w:p>
    <w:p w14:paraId="58212B32" w14:textId="77777777" w:rsidR="003B5DF6" w:rsidRPr="00130656" w:rsidRDefault="003B5DF6">
      <w:pPr>
        <w:spacing w:after="160" w:line="259" w:lineRule="auto"/>
        <w:jc w:val="left"/>
        <w:rPr>
          <w:rFonts w:cs="Times New Roman"/>
          <w:szCs w:val="24"/>
          <w:lang w:eastAsia="cs-CZ"/>
        </w:rPr>
      </w:pPr>
      <w:r w:rsidRPr="00130656">
        <w:rPr>
          <w:rFonts w:cs="Times New Roman"/>
          <w:szCs w:val="24"/>
          <w:lang w:eastAsia="cs-CZ"/>
        </w:rPr>
        <w:t>123 45 Potěmkinova Nová Ves</w:t>
      </w:r>
    </w:p>
    <w:p w14:paraId="3F3052B3" w14:textId="77777777" w:rsidR="00022B3A" w:rsidRDefault="003B5DF6">
      <w:pPr>
        <w:spacing w:after="160" w:line="259" w:lineRule="auto"/>
        <w:jc w:val="left"/>
        <w:rPr>
          <w:rFonts w:cs="Times New Roman"/>
          <w:szCs w:val="24"/>
          <w:lang w:eastAsia="cs-CZ"/>
        </w:rPr>
      </w:pPr>
      <w:r w:rsidRPr="00130656">
        <w:rPr>
          <w:rFonts w:cs="Times New Roman"/>
          <w:szCs w:val="24"/>
          <w:lang w:eastAsia="cs-CZ"/>
        </w:rPr>
        <w:t>Česká republika</w:t>
      </w:r>
      <w:r w:rsidR="00022B3A">
        <w:rPr>
          <w:rFonts w:cs="Times New Roman"/>
          <w:szCs w:val="24"/>
          <w:lang w:eastAsia="cs-CZ"/>
        </w:rPr>
        <w:t xml:space="preserve">  </w:t>
      </w:r>
    </w:p>
    <w:p w14:paraId="2489A573" w14:textId="79FB060F" w:rsidR="00022B3A" w:rsidRPr="005B5575" w:rsidRDefault="00022B3A">
      <w:pPr>
        <w:spacing w:after="160" w:line="259" w:lineRule="auto"/>
        <w:jc w:val="left"/>
        <w:rPr>
          <w:rFonts w:cs="Times New Roman"/>
          <w:sz w:val="28"/>
          <w:szCs w:val="28"/>
          <w:lang w:eastAsia="cs-CZ"/>
        </w:rPr>
        <w:sectPr w:rsidR="00022B3A" w:rsidRPr="005B5575" w:rsidSect="002577D8">
          <w:footerReference w:type="default" r:id="rId11"/>
          <w:footerReference w:type="first" r:id="rId12"/>
          <w:pgSz w:w="11906" w:h="16838"/>
          <w:pgMar w:top="1418" w:right="1134" w:bottom="1418" w:left="1701" w:header="709" w:footer="709" w:gutter="0"/>
          <w:pgNumType w:start="2"/>
          <w:cols w:space="708"/>
          <w:docGrid w:linePitch="360"/>
        </w:sectPr>
      </w:pPr>
      <w:r w:rsidRPr="005B5575">
        <w:rPr>
          <w:rFonts w:cs="Times New Roman"/>
          <w:b/>
          <w:bCs/>
          <w:sz w:val="28"/>
          <w:szCs w:val="28"/>
          <w:lang w:eastAsia="cs-CZ"/>
        </w:rPr>
        <w:t>Web projektu se nachází na:</w:t>
      </w:r>
      <w:r w:rsidRPr="005B5575">
        <w:rPr>
          <w:rFonts w:cs="Times New Roman"/>
          <w:sz w:val="28"/>
          <w:szCs w:val="28"/>
          <w:lang w:eastAsia="cs-CZ"/>
        </w:rPr>
        <w:t xml:space="preserve"> </w:t>
      </w:r>
      <w:hyperlink r:id="rId13" w:history="1">
        <w:r w:rsidR="003A1A80" w:rsidRPr="0045713F">
          <w:rPr>
            <w:rStyle w:val="Hypertextovodkaz"/>
            <w:rFonts w:cs="Times New Roman"/>
            <w:sz w:val="28"/>
            <w:szCs w:val="28"/>
            <w:lang w:eastAsia="cs-CZ"/>
          </w:rPr>
          <w:t>http://alpha.kts.vspj.cz:8064/</w:t>
        </w:r>
      </w:hyperlink>
      <w:r w:rsidR="003A1A80">
        <w:rPr>
          <w:rFonts w:cs="Times New Roman"/>
          <w:sz w:val="28"/>
          <w:szCs w:val="28"/>
          <w:lang w:eastAsia="cs-CZ"/>
        </w:rPr>
        <w:t xml:space="preserve"> </w:t>
      </w:r>
    </w:p>
    <w:p w14:paraId="223004AF" w14:textId="5EFBF7FF" w:rsidR="00E21BA6" w:rsidRDefault="00E21BA6" w:rsidP="00A94658">
      <w:pPr>
        <w:pStyle w:val="Nadpis1"/>
        <w:rPr>
          <w:lang w:eastAsia="cs-CZ"/>
        </w:rPr>
      </w:pPr>
      <w:bookmarkStart w:id="5" w:name="_Toc61594916"/>
      <w:r>
        <w:rPr>
          <w:lang w:eastAsia="cs-CZ"/>
        </w:rPr>
        <w:lastRenderedPageBreak/>
        <w:t>USER STORIES</w:t>
      </w:r>
      <w:bookmarkEnd w:id="5"/>
    </w:p>
    <w:p w14:paraId="0365C795" w14:textId="2713E338" w:rsidR="004E6213" w:rsidRDefault="004E6213" w:rsidP="00A003E7">
      <w:pPr>
        <w:rPr>
          <w:lang w:eastAsia="cs-CZ"/>
        </w:rPr>
      </w:pPr>
      <w:bookmarkStart w:id="6" w:name="_Hlk61527366"/>
      <w:r>
        <w:rPr>
          <w:lang w:eastAsia="cs-CZ"/>
        </w:rPr>
        <w:t xml:space="preserve">User </w:t>
      </w:r>
      <w:proofErr w:type="spellStart"/>
      <w:r>
        <w:rPr>
          <w:lang w:eastAsia="cs-CZ"/>
        </w:rPr>
        <w:t>Stories</w:t>
      </w:r>
      <w:proofErr w:type="spellEnd"/>
      <w:r>
        <w:rPr>
          <w:lang w:eastAsia="cs-CZ"/>
        </w:rPr>
        <w:t xml:space="preserve"> k</w:t>
      </w:r>
      <w:r w:rsidR="00222F47">
        <w:rPr>
          <w:lang w:eastAsia="cs-CZ"/>
        </w:rPr>
        <w:t xml:space="preserve"> požadovaným a plánovaným </w:t>
      </w:r>
      <w:r>
        <w:rPr>
          <w:lang w:eastAsia="cs-CZ"/>
        </w:rPr>
        <w:t>funkcionalitám produktu jsou uvedeny níže na obrázku.</w:t>
      </w:r>
    </w:p>
    <w:bookmarkEnd w:id="6"/>
    <w:p w14:paraId="7956E8CC" w14:textId="61950F59" w:rsidR="00222F47" w:rsidRDefault="004E6213" w:rsidP="00222F47">
      <w:pPr>
        <w:ind w:hanging="851"/>
        <w:rPr>
          <w:lang w:eastAsia="cs-CZ"/>
        </w:rPr>
      </w:pPr>
      <w:r>
        <w:rPr>
          <w:noProof/>
        </w:rPr>
        <w:drawing>
          <wp:inline distT="0" distB="0" distL="0" distR="0" wp14:anchorId="555FB0A3" wp14:editId="5C7A3CC0">
            <wp:extent cx="9971053" cy="3419475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55445" cy="34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EF07" w14:textId="77777777" w:rsidR="004E6213" w:rsidRDefault="004E6213" w:rsidP="004E6213">
      <w:pPr>
        <w:rPr>
          <w:lang w:eastAsia="cs-CZ"/>
        </w:rPr>
      </w:pPr>
    </w:p>
    <w:p w14:paraId="58E623AC" w14:textId="0D258787" w:rsidR="00222F47" w:rsidRDefault="00222F47" w:rsidP="004E6213">
      <w:pPr>
        <w:rPr>
          <w:lang w:eastAsia="cs-CZ"/>
        </w:rPr>
        <w:sectPr w:rsidR="00222F47" w:rsidSect="004E6213">
          <w:pgSz w:w="16838" w:h="11906" w:orient="landscape"/>
          <w:pgMar w:top="1701" w:right="1418" w:bottom="1134" w:left="1418" w:header="709" w:footer="709" w:gutter="0"/>
          <w:cols w:space="708"/>
          <w:docGrid w:linePitch="360"/>
        </w:sectPr>
      </w:pPr>
    </w:p>
    <w:p w14:paraId="50D656E8" w14:textId="6327BFCC" w:rsidR="00222F47" w:rsidRPr="00222F47" w:rsidRDefault="00222F47" w:rsidP="00A003E7">
      <w:pPr>
        <w:rPr>
          <w:lang w:eastAsia="cs-CZ"/>
        </w:rPr>
      </w:pPr>
      <w:r w:rsidRPr="00222F47">
        <w:rPr>
          <w:noProof/>
          <w:lang w:eastAsia="cs-CZ"/>
        </w:rPr>
        <w:lastRenderedPageBreak/>
        <w:drawing>
          <wp:anchor distT="0" distB="0" distL="114300" distR="114300" simplePos="0" relativeHeight="251678720" behindDoc="0" locked="0" layoutInCell="1" allowOverlap="1" wp14:anchorId="127A6CFA" wp14:editId="069ACAE1">
            <wp:simplePos x="0" y="0"/>
            <wp:positionH relativeFrom="margin">
              <wp:posOffset>1320165</wp:posOffset>
            </wp:positionH>
            <wp:positionV relativeFrom="margin">
              <wp:posOffset>414655</wp:posOffset>
            </wp:positionV>
            <wp:extent cx="2929255" cy="8475980"/>
            <wp:effectExtent l="0" t="0" r="4445" b="1270"/>
            <wp:wrapSquare wrapText="bothSides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847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2F47">
        <w:rPr>
          <w:lang w:eastAsia="cs-CZ"/>
        </w:rPr>
        <w:t xml:space="preserve">User </w:t>
      </w:r>
      <w:proofErr w:type="spellStart"/>
      <w:r w:rsidRPr="00222F47">
        <w:rPr>
          <w:lang w:eastAsia="cs-CZ"/>
        </w:rPr>
        <w:t>Stories</w:t>
      </w:r>
      <w:proofErr w:type="spellEnd"/>
      <w:r w:rsidRPr="00222F47">
        <w:rPr>
          <w:lang w:eastAsia="cs-CZ"/>
        </w:rPr>
        <w:t xml:space="preserve"> k přípravě a řízení projektu jsou uvedeny níže na obrázku.</w:t>
      </w:r>
    </w:p>
    <w:p w14:paraId="59FD26DA" w14:textId="76EF2E76" w:rsidR="00F23754" w:rsidRDefault="00A94658" w:rsidP="00CD7A74">
      <w:pPr>
        <w:pStyle w:val="Nadpis1"/>
        <w:jc w:val="both"/>
        <w:rPr>
          <w:lang w:eastAsia="cs-CZ"/>
        </w:rPr>
      </w:pPr>
      <w:bookmarkStart w:id="7" w:name="_Toc61594917"/>
      <w:r>
        <w:rPr>
          <w:lang w:eastAsia="cs-CZ"/>
        </w:rPr>
        <w:lastRenderedPageBreak/>
        <w:t>Administrace webové aplikace časopisu LOGOS POLYTECHNIKOS</w:t>
      </w:r>
      <w:bookmarkEnd w:id="7"/>
    </w:p>
    <w:p w14:paraId="0F255B4B" w14:textId="0BC45ABE" w:rsidR="009A7441" w:rsidRDefault="009A7441" w:rsidP="009A7441">
      <w:pPr>
        <w:rPr>
          <w:lang w:eastAsia="cs-CZ"/>
        </w:rPr>
      </w:pPr>
      <w:r>
        <w:rPr>
          <w:lang w:eastAsia="cs-CZ"/>
        </w:rPr>
        <w:t>Kapitola obsahuje informace potřebné k administraci webové aplikace časopisu LOGOS POLYTECHNIKOS.</w:t>
      </w:r>
    </w:p>
    <w:p w14:paraId="06D9DE5A" w14:textId="0338B7AF" w:rsidR="009A7441" w:rsidRDefault="009A7441" w:rsidP="009A7441">
      <w:pPr>
        <w:pStyle w:val="Nadpis2"/>
      </w:pPr>
      <w:bookmarkStart w:id="8" w:name="_Toc61594918"/>
      <w:r w:rsidRPr="009A7441">
        <w:t>Instalace programů pro vývojové prostředí</w:t>
      </w:r>
      <w:bookmarkEnd w:id="8"/>
    </w:p>
    <w:p w14:paraId="7B6BE33F" w14:textId="4ABC0D5D" w:rsidR="009A7441" w:rsidRPr="009A7441" w:rsidRDefault="009A7441" w:rsidP="009A7441">
      <w:pPr>
        <w:rPr>
          <w:b/>
          <w:bCs/>
          <w:lang w:eastAsia="cs-CZ"/>
        </w:rPr>
      </w:pPr>
      <w:r w:rsidRPr="009A7441">
        <w:rPr>
          <w:b/>
          <w:bCs/>
          <w:lang w:eastAsia="cs-CZ"/>
        </w:rPr>
        <w:t>Přehled potřebných programů:</w:t>
      </w:r>
    </w:p>
    <w:p w14:paraId="74F9EEFB" w14:textId="5CE4AB0A" w:rsidR="009A7441" w:rsidRDefault="009A7441" w:rsidP="00D9266A">
      <w:pPr>
        <w:pStyle w:val="Odstavecseseznamem"/>
        <w:numPr>
          <w:ilvl w:val="0"/>
          <w:numId w:val="5"/>
        </w:numPr>
      </w:pPr>
      <w:r>
        <w:t>Balíček XAMPP s PHP.</w:t>
      </w:r>
    </w:p>
    <w:p w14:paraId="33520035" w14:textId="413DCD28" w:rsidR="009A7441" w:rsidRDefault="009A7441" w:rsidP="00D9266A">
      <w:pPr>
        <w:pStyle w:val="Odstavecseseznamem"/>
        <w:numPr>
          <w:ilvl w:val="0"/>
          <w:numId w:val="5"/>
        </w:numPr>
      </w:pPr>
      <w:r>
        <w:t>CA certifikát pro psaní do příkazového řádku.</w:t>
      </w:r>
    </w:p>
    <w:p w14:paraId="6BDEAFD1" w14:textId="0884C801" w:rsidR="009A7441" w:rsidRDefault="009A7441" w:rsidP="00D9266A">
      <w:pPr>
        <w:pStyle w:val="Odstavecseseznamem"/>
        <w:numPr>
          <w:ilvl w:val="0"/>
          <w:numId w:val="5"/>
        </w:numPr>
      </w:pPr>
      <w:proofErr w:type="spellStart"/>
      <w:r>
        <w:t>Composer</w:t>
      </w:r>
      <w:proofErr w:type="spellEnd"/>
      <w:r>
        <w:t xml:space="preserve"> pro PHP.</w:t>
      </w:r>
    </w:p>
    <w:p w14:paraId="590BD877" w14:textId="761BF054" w:rsidR="009A7441" w:rsidRDefault="009A7441" w:rsidP="00D9266A">
      <w:pPr>
        <w:pStyle w:val="Odstavecseseznamem"/>
        <w:numPr>
          <w:ilvl w:val="0"/>
          <w:numId w:val="5"/>
        </w:numPr>
      </w:pPr>
      <w:r>
        <w:t xml:space="preserve">Editor </w:t>
      </w:r>
      <w:proofErr w:type="spellStart"/>
      <w:r>
        <w:t>PhpStorm</w:t>
      </w:r>
      <w:proofErr w:type="spellEnd"/>
      <w:r>
        <w:t xml:space="preserve"> s pluginem </w:t>
      </w:r>
      <w:proofErr w:type="spellStart"/>
      <w:r>
        <w:t>Symfony</w:t>
      </w:r>
      <w:proofErr w:type="spellEnd"/>
      <w:r>
        <w:t>.</w:t>
      </w:r>
    </w:p>
    <w:p w14:paraId="367C2AAB" w14:textId="0D4858BF" w:rsidR="009A7441" w:rsidRDefault="009A7441" w:rsidP="00D9266A">
      <w:pPr>
        <w:pStyle w:val="Odstavecseseznamem"/>
        <w:numPr>
          <w:ilvl w:val="0"/>
          <w:numId w:val="5"/>
        </w:numPr>
      </w:pPr>
      <w:proofErr w:type="spellStart"/>
      <w:r>
        <w:t>Symfony</w:t>
      </w:r>
      <w:proofErr w:type="spellEnd"/>
      <w:r>
        <w:t>.</w:t>
      </w:r>
    </w:p>
    <w:p w14:paraId="547DA901" w14:textId="1912B590" w:rsidR="009A7441" w:rsidRDefault="009A7441" w:rsidP="00D9266A">
      <w:pPr>
        <w:pStyle w:val="Odstavecseseznamem"/>
        <w:numPr>
          <w:ilvl w:val="0"/>
          <w:numId w:val="5"/>
        </w:numPr>
      </w:pPr>
      <w:proofErr w:type="spellStart"/>
      <w:r>
        <w:t>WinSCP</w:t>
      </w:r>
      <w:proofErr w:type="spellEnd"/>
      <w:r>
        <w:t xml:space="preserve"> klient pro Windows.</w:t>
      </w:r>
    </w:p>
    <w:p w14:paraId="31EB5CD0" w14:textId="2B597CC8" w:rsidR="009A7441" w:rsidRDefault="009A7441" w:rsidP="00D9266A">
      <w:pPr>
        <w:pStyle w:val="Odstavecseseznamem"/>
        <w:numPr>
          <w:ilvl w:val="0"/>
          <w:numId w:val="5"/>
        </w:numPr>
      </w:pPr>
      <w:r>
        <w:t>Aplikace GitHub.</w:t>
      </w:r>
    </w:p>
    <w:p w14:paraId="2314CFE3" w14:textId="6E2C7155" w:rsidR="009A7441" w:rsidRDefault="009A7441" w:rsidP="009A7441">
      <w:pPr>
        <w:pStyle w:val="Nadpis3"/>
      </w:pPr>
      <w:bookmarkStart w:id="9" w:name="_Toc61594919"/>
      <w:r w:rsidRPr="009A7441">
        <w:t>Instalace XAMPP s</w:t>
      </w:r>
      <w:r>
        <w:t> </w:t>
      </w:r>
      <w:r w:rsidRPr="009A7441">
        <w:t>PHP</w:t>
      </w:r>
      <w:bookmarkEnd w:id="9"/>
    </w:p>
    <w:p w14:paraId="131F22A9" w14:textId="3C70FFCB" w:rsidR="009A7441" w:rsidRPr="00130656" w:rsidRDefault="009A7441" w:rsidP="009A7441">
      <w:pPr>
        <w:rPr>
          <w:szCs w:val="24"/>
        </w:rPr>
      </w:pPr>
      <w:r w:rsidRPr="00130656">
        <w:rPr>
          <w:szCs w:val="24"/>
        </w:rPr>
        <w:t>Nainstalován</w:t>
      </w:r>
      <w:r w:rsidR="007013A6">
        <w:rPr>
          <w:szCs w:val="24"/>
        </w:rPr>
        <w:t>í</w:t>
      </w:r>
      <w:r w:rsidRPr="00130656">
        <w:rPr>
          <w:szCs w:val="24"/>
        </w:rPr>
        <w:t xml:space="preserve"> XAMPP balíčku je potřebné pro získání jednoduchého vývojového prostředí pro PHP prostředí na vašem počítači.</w:t>
      </w:r>
    </w:p>
    <w:p w14:paraId="2C815DA6" w14:textId="77777777" w:rsidR="009A7441" w:rsidRPr="00130656" w:rsidRDefault="009A7441" w:rsidP="00D9266A">
      <w:pPr>
        <w:pStyle w:val="Odstavecseseznamem"/>
        <w:numPr>
          <w:ilvl w:val="0"/>
          <w:numId w:val="6"/>
        </w:numPr>
        <w:spacing w:after="180" w:line="336" w:lineRule="auto"/>
        <w:contextualSpacing/>
        <w:jc w:val="left"/>
      </w:pPr>
      <w:r w:rsidRPr="00130656">
        <w:t xml:space="preserve">Stáhni XAMPP z </w:t>
      </w:r>
      <w:hyperlink r:id="rId16" w:history="1">
        <w:r w:rsidRPr="00130656">
          <w:rPr>
            <w:rStyle w:val="Hypertextovodkaz"/>
          </w:rPr>
          <w:t>https://www.apachefriends.org/download.html</w:t>
        </w:r>
      </w:hyperlink>
      <w:r w:rsidRPr="00130656">
        <w:t>.</w:t>
      </w:r>
    </w:p>
    <w:p w14:paraId="79F2823E" w14:textId="77777777" w:rsidR="009A7441" w:rsidRPr="00B62064" w:rsidRDefault="009A7441" w:rsidP="00C75E76">
      <w:pPr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791EB55F" wp14:editId="2A20F8D8">
            <wp:extent cx="5204460" cy="2461260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75AA" w14:textId="77777777" w:rsidR="009A7441" w:rsidRPr="00130656" w:rsidRDefault="009A7441" w:rsidP="00D9266A">
      <w:pPr>
        <w:pStyle w:val="Odstavecseseznamem"/>
        <w:numPr>
          <w:ilvl w:val="0"/>
          <w:numId w:val="6"/>
        </w:numPr>
        <w:spacing w:after="180" w:line="336" w:lineRule="auto"/>
        <w:contextualSpacing/>
        <w:jc w:val="left"/>
      </w:pPr>
      <w:r w:rsidRPr="00130656">
        <w:lastRenderedPageBreak/>
        <w:t>Nainstaluj podle instrukcí na svůj počítač.</w:t>
      </w:r>
    </w:p>
    <w:p w14:paraId="065DDF64" w14:textId="77777777" w:rsidR="009A7441" w:rsidRPr="00B62064" w:rsidRDefault="009A7441" w:rsidP="00C75E76">
      <w:pPr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4DF74FB5" wp14:editId="23B9B968">
            <wp:extent cx="4095750" cy="3504054"/>
            <wp:effectExtent l="0" t="0" r="0" b="1270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6998" cy="35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B0A1" w14:textId="77777777" w:rsidR="009A7441" w:rsidRDefault="009A7441" w:rsidP="00130656">
      <w:pPr>
        <w:pStyle w:val="Nadpis3"/>
      </w:pPr>
      <w:bookmarkStart w:id="10" w:name="_Toc60316854"/>
      <w:bookmarkStart w:id="11" w:name="_Toc61594920"/>
      <w:r>
        <w:t>Instalace CA certifikátu</w:t>
      </w:r>
      <w:bookmarkEnd w:id="10"/>
      <w:bookmarkEnd w:id="11"/>
    </w:p>
    <w:p w14:paraId="3E37FE42" w14:textId="77777777" w:rsidR="009A7441" w:rsidRPr="00130656" w:rsidRDefault="009A7441" w:rsidP="009A7441">
      <w:pPr>
        <w:rPr>
          <w:szCs w:val="24"/>
        </w:rPr>
      </w:pPr>
      <w:r w:rsidRPr="00130656">
        <w:rPr>
          <w:szCs w:val="24"/>
        </w:rPr>
        <w:t>CA certifikát je doporučený pro psaní do příkazového řádku. Jde o veřejný digitální certifikát, který je podepsaný veřejným šifrovacím klíčem.</w:t>
      </w:r>
    </w:p>
    <w:p w14:paraId="052207CA" w14:textId="77777777" w:rsidR="009A7441" w:rsidRPr="00130656" w:rsidRDefault="009A7441" w:rsidP="00D9266A">
      <w:pPr>
        <w:pStyle w:val="Odstavecseseznamem"/>
        <w:numPr>
          <w:ilvl w:val="0"/>
          <w:numId w:val="7"/>
        </w:numPr>
        <w:spacing w:after="180" w:line="336" w:lineRule="auto"/>
        <w:contextualSpacing/>
        <w:jc w:val="left"/>
      </w:pPr>
      <w:r w:rsidRPr="00130656">
        <w:t xml:space="preserve">Stáhni soubor </w:t>
      </w:r>
      <w:proofErr w:type="spellStart"/>
      <w:r w:rsidRPr="00130656">
        <w:t>cacert.pem</w:t>
      </w:r>
      <w:proofErr w:type="spellEnd"/>
      <w:r w:rsidRPr="00130656">
        <w:t xml:space="preserve"> z </w:t>
      </w:r>
      <w:hyperlink r:id="rId19" w:history="1">
        <w:r w:rsidRPr="00130656">
          <w:rPr>
            <w:rStyle w:val="Hypertextovodkaz"/>
          </w:rPr>
          <w:t>https://curl.haxx.se/docs/caextract.html</w:t>
        </w:r>
      </w:hyperlink>
      <w:r w:rsidRPr="00130656">
        <w:t>.</w:t>
      </w:r>
    </w:p>
    <w:p w14:paraId="059193BF" w14:textId="77777777" w:rsidR="009A7441" w:rsidRDefault="009A7441" w:rsidP="00964753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70A9EC7" wp14:editId="5D7A0385">
            <wp:extent cx="5204460" cy="2491105"/>
            <wp:effectExtent l="0" t="0" r="0" b="4445"/>
            <wp:docPr id="18" name="Obrázek 1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C52D" w14:textId="77777777" w:rsidR="009A7441" w:rsidRPr="003B3744" w:rsidRDefault="009A7441" w:rsidP="009A7441">
      <w:pPr>
        <w:rPr>
          <w:sz w:val="22"/>
        </w:rPr>
      </w:pPr>
    </w:p>
    <w:p w14:paraId="22E2316E" w14:textId="77777777" w:rsidR="009A7441" w:rsidRPr="00130656" w:rsidRDefault="009A7441" w:rsidP="00D9266A">
      <w:pPr>
        <w:pStyle w:val="Odstavecseseznamem"/>
        <w:numPr>
          <w:ilvl w:val="0"/>
          <w:numId w:val="7"/>
        </w:numPr>
        <w:spacing w:after="180" w:line="336" w:lineRule="auto"/>
        <w:contextualSpacing/>
        <w:jc w:val="left"/>
      </w:pPr>
      <w:r w:rsidRPr="00130656">
        <w:t>Vlož do adresáře PHP v </w:t>
      </w:r>
      <w:proofErr w:type="spellStart"/>
      <w:r w:rsidRPr="00130656">
        <w:t>XAMPPu</w:t>
      </w:r>
      <w:proofErr w:type="spellEnd"/>
      <w:r w:rsidRPr="00130656">
        <w:t xml:space="preserve"> (např. C:\xampp\php).</w:t>
      </w:r>
    </w:p>
    <w:p w14:paraId="5A8F19E2" w14:textId="77777777" w:rsidR="009A7441" w:rsidRPr="003B3744" w:rsidRDefault="009A7441" w:rsidP="00C75E76">
      <w:pPr>
        <w:jc w:val="left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2CE5ED3E" wp14:editId="0BCB3AE5">
            <wp:extent cx="4895850" cy="3108590"/>
            <wp:effectExtent l="0" t="0" r="0" b="0"/>
            <wp:docPr id="19" name="Obrázek 19" descr="Obsah obrázku stů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stůl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4634" cy="311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D389" w14:textId="77777777" w:rsidR="009A7441" w:rsidRPr="00130656" w:rsidRDefault="009A7441" w:rsidP="00D9266A">
      <w:pPr>
        <w:pStyle w:val="Odstavecseseznamem"/>
        <w:numPr>
          <w:ilvl w:val="0"/>
          <w:numId w:val="7"/>
        </w:numPr>
        <w:spacing w:after="180" w:line="336" w:lineRule="auto"/>
        <w:contextualSpacing/>
        <w:jc w:val="left"/>
      </w:pPr>
      <w:r w:rsidRPr="00130656">
        <w:t>V php.ini v sekci [</w:t>
      </w:r>
      <w:proofErr w:type="spellStart"/>
      <w:r w:rsidRPr="00130656">
        <w:t>curl</w:t>
      </w:r>
      <w:proofErr w:type="spellEnd"/>
      <w:r w:rsidRPr="00130656">
        <w:t>] vložit řádek:</w:t>
      </w:r>
    </w:p>
    <w:p w14:paraId="521FFFD7" w14:textId="77777777" w:rsidR="009A7441" w:rsidRPr="00130656" w:rsidRDefault="009A7441" w:rsidP="009A7441">
      <w:pPr>
        <w:pStyle w:val="Odstavecseseznamem"/>
        <w:ind w:left="1440"/>
      </w:pPr>
      <w:proofErr w:type="spellStart"/>
      <w:r w:rsidRPr="00130656">
        <w:t>curl.cainfo</w:t>
      </w:r>
      <w:proofErr w:type="spellEnd"/>
      <w:r w:rsidRPr="00130656">
        <w:t>="C:\xampp\php\cacert.pem"</w:t>
      </w:r>
    </w:p>
    <w:p w14:paraId="30A6C97A" w14:textId="77777777" w:rsidR="009A7441" w:rsidRDefault="009A7441" w:rsidP="009A7441">
      <w:pPr>
        <w:pStyle w:val="Odstavecseseznamem"/>
        <w:ind w:left="1440"/>
        <w:rPr>
          <w:sz w:val="22"/>
          <w:szCs w:val="22"/>
        </w:rPr>
      </w:pPr>
    </w:p>
    <w:p w14:paraId="098C1627" w14:textId="77777777" w:rsidR="009A7441" w:rsidRDefault="009A7441" w:rsidP="00C75E76">
      <w:pPr>
        <w:pStyle w:val="Odstavecseseznamem"/>
        <w:ind w:left="0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E9F0EBA" wp14:editId="0704BD81">
            <wp:extent cx="5204460" cy="2755900"/>
            <wp:effectExtent l="0" t="0" r="0" b="6350"/>
            <wp:docPr id="20" name="Obrázek 2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text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9EEC" w14:textId="77777777" w:rsidR="009A7441" w:rsidRPr="00276EF5" w:rsidRDefault="009A7441" w:rsidP="009A7441">
      <w:pPr>
        <w:pStyle w:val="Odstavecseseznamem"/>
        <w:ind w:left="0"/>
        <w:rPr>
          <w:sz w:val="22"/>
          <w:szCs w:val="22"/>
        </w:rPr>
      </w:pPr>
    </w:p>
    <w:p w14:paraId="09EFABE3" w14:textId="77777777" w:rsidR="009A7441" w:rsidRDefault="009A7441" w:rsidP="00130656">
      <w:pPr>
        <w:pStyle w:val="Nadpis3"/>
      </w:pPr>
      <w:bookmarkStart w:id="12" w:name="_Toc60316855"/>
      <w:bookmarkStart w:id="13" w:name="_Toc61594921"/>
      <w:r>
        <w:t xml:space="preserve">Instalace </w:t>
      </w:r>
      <w:proofErr w:type="spellStart"/>
      <w:r>
        <w:t>Composeru</w:t>
      </w:r>
      <w:proofErr w:type="spellEnd"/>
      <w:r>
        <w:t xml:space="preserve"> pro PHP</w:t>
      </w:r>
      <w:bookmarkEnd w:id="12"/>
      <w:bookmarkEnd w:id="13"/>
    </w:p>
    <w:p w14:paraId="4AA1E95F" w14:textId="77777777" w:rsidR="009A7441" w:rsidRPr="00130656" w:rsidRDefault="009A7441" w:rsidP="009A7441">
      <w:pPr>
        <w:rPr>
          <w:szCs w:val="24"/>
        </w:rPr>
      </w:pPr>
      <w:proofErr w:type="spellStart"/>
      <w:r w:rsidRPr="00130656">
        <w:rPr>
          <w:szCs w:val="24"/>
        </w:rPr>
        <w:t>Composer</w:t>
      </w:r>
      <w:proofErr w:type="spellEnd"/>
      <w:r w:rsidRPr="00130656">
        <w:rPr>
          <w:szCs w:val="24"/>
        </w:rPr>
        <w:t xml:space="preserve"> je vhodný pro management závislostí v PHP. Dovoluje deklarovat knihovny, na kterých závisí projekt a dovoluje je také instalovat nebo aktualizovat.</w:t>
      </w:r>
    </w:p>
    <w:p w14:paraId="4082CD69" w14:textId="77777777" w:rsidR="009A7441" w:rsidRPr="00130656" w:rsidRDefault="009A7441" w:rsidP="00D9266A">
      <w:pPr>
        <w:pStyle w:val="Odstavecseseznamem"/>
        <w:numPr>
          <w:ilvl w:val="0"/>
          <w:numId w:val="8"/>
        </w:numPr>
        <w:spacing w:after="180" w:line="336" w:lineRule="auto"/>
        <w:contextualSpacing/>
        <w:jc w:val="left"/>
      </w:pPr>
      <w:r w:rsidRPr="00130656">
        <w:t xml:space="preserve">Stáhni z </w:t>
      </w:r>
      <w:hyperlink r:id="rId23" w:history="1">
        <w:r w:rsidRPr="00130656">
          <w:rPr>
            <w:rStyle w:val="Hypertextovodkaz"/>
          </w:rPr>
          <w:t>https://getcomposer.org/download/</w:t>
        </w:r>
      </w:hyperlink>
      <w:r w:rsidRPr="00130656">
        <w:t>.</w:t>
      </w:r>
    </w:p>
    <w:p w14:paraId="750EFE32" w14:textId="77777777" w:rsidR="009A7441" w:rsidRPr="00E66D02" w:rsidRDefault="009A7441" w:rsidP="00C75E76">
      <w:pPr>
        <w:jc w:val="left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5BE6BFB9" wp14:editId="3E560F72">
            <wp:extent cx="5204460" cy="2444750"/>
            <wp:effectExtent l="0" t="0" r="0" b="0"/>
            <wp:docPr id="21" name="Obrázek 2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text&#10;&#10;Popis byl vytvořen automatick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C830" w14:textId="77777777" w:rsidR="009A7441" w:rsidRPr="00130656" w:rsidRDefault="009A7441" w:rsidP="00D9266A">
      <w:pPr>
        <w:pStyle w:val="Odstavecseseznamem"/>
        <w:numPr>
          <w:ilvl w:val="0"/>
          <w:numId w:val="8"/>
        </w:numPr>
        <w:spacing w:after="180" w:line="336" w:lineRule="auto"/>
        <w:contextualSpacing/>
        <w:jc w:val="left"/>
      </w:pPr>
      <w:r w:rsidRPr="00130656">
        <w:t>Nainstaluj podle instrukcí na svůj počítač.</w:t>
      </w:r>
    </w:p>
    <w:p w14:paraId="64CE1332" w14:textId="357A82A1" w:rsidR="009A7441" w:rsidRDefault="009A7441" w:rsidP="00C75E76">
      <w:pPr>
        <w:jc w:val="left"/>
        <w:rPr>
          <w:lang w:eastAsia="cs-CZ"/>
        </w:rPr>
      </w:pPr>
      <w:r>
        <w:rPr>
          <w:noProof/>
        </w:rPr>
        <w:drawing>
          <wp:inline distT="0" distB="0" distL="0" distR="0" wp14:anchorId="7A36CC40" wp14:editId="23469A47">
            <wp:extent cx="5204460" cy="3947160"/>
            <wp:effectExtent l="0" t="0" r="0" b="0"/>
            <wp:docPr id="22" name="Obrázek 2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&#10;&#10;Popis byl vytvořen automaticky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209F" w14:textId="0B103A40" w:rsidR="009A7441" w:rsidRDefault="009A7441">
      <w:pPr>
        <w:spacing w:after="160" w:line="259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089765B9" w14:textId="04E447E8" w:rsidR="009A7441" w:rsidRDefault="009A7441" w:rsidP="009A7441">
      <w:pPr>
        <w:pStyle w:val="Nadpis3"/>
      </w:pPr>
      <w:bookmarkStart w:id="14" w:name="_Toc61594922"/>
      <w:r>
        <w:lastRenderedPageBreak/>
        <w:t xml:space="preserve">Instalace </w:t>
      </w:r>
      <w:proofErr w:type="spellStart"/>
      <w:r>
        <w:t>Symfony</w:t>
      </w:r>
      <w:bookmarkEnd w:id="14"/>
      <w:proofErr w:type="spellEnd"/>
    </w:p>
    <w:p w14:paraId="7DD97F33" w14:textId="2B9B8A16" w:rsidR="009A7441" w:rsidRPr="00130656" w:rsidRDefault="009A7441" w:rsidP="009A7441">
      <w:pPr>
        <w:rPr>
          <w:szCs w:val="24"/>
        </w:rPr>
      </w:pPr>
      <w:proofErr w:type="spellStart"/>
      <w:r w:rsidRPr="00130656">
        <w:rPr>
          <w:szCs w:val="24"/>
        </w:rPr>
        <w:t>Symfony</w:t>
      </w:r>
      <w:proofErr w:type="spellEnd"/>
      <w:r w:rsidRPr="00130656">
        <w:rPr>
          <w:szCs w:val="24"/>
        </w:rPr>
        <w:t xml:space="preserve"> je PHP framework usnadňující tvorbu webu pomocí vyladěných knihoven</w:t>
      </w:r>
      <w:r w:rsidR="00130656">
        <w:rPr>
          <w:szCs w:val="24"/>
        </w:rPr>
        <w:t>.</w:t>
      </w:r>
    </w:p>
    <w:p w14:paraId="1BF1C449" w14:textId="77777777" w:rsidR="009A7441" w:rsidRPr="00130656" w:rsidRDefault="009A7441" w:rsidP="00D9266A">
      <w:pPr>
        <w:pStyle w:val="Odstavecseseznamem"/>
        <w:numPr>
          <w:ilvl w:val="0"/>
          <w:numId w:val="9"/>
        </w:numPr>
        <w:spacing w:after="180" w:line="336" w:lineRule="auto"/>
        <w:contextualSpacing/>
        <w:jc w:val="left"/>
      </w:pPr>
      <w:r w:rsidRPr="00130656">
        <w:t>Spusť aplikaci ‚Příkazový řádek‘.</w:t>
      </w:r>
    </w:p>
    <w:p w14:paraId="2503E8A2" w14:textId="77777777" w:rsidR="009A7441" w:rsidRPr="00A5405B" w:rsidRDefault="009A7441" w:rsidP="00C75E76">
      <w:pPr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4C22667C" wp14:editId="5EC28C2B">
            <wp:extent cx="5095875" cy="714375"/>
            <wp:effectExtent l="0" t="0" r="9525" b="9525"/>
            <wp:docPr id="23" name="Obrázek 2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&#10;&#10;Popis byl vytvořen automaticky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469A" w14:textId="77777777" w:rsidR="009A7441" w:rsidRPr="00130656" w:rsidRDefault="009A7441" w:rsidP="00D9266A">
      <w:pPr>
        <w:pStyle w:val="Odstavecseseznamem"/>
        <w:numPr>
          <w:ilvl w:val="0"/>
          <w:numId w:val="9"/>
        </w:numPr>
        <w:spacing w:after="180" w:line="336" w:lineRule="auto"/>
        <w:contextualSpacing/>
        <w:jc w:val="left"/>
      </w:pPr>
      <w:r w:rsidRPr="00130656">
        <w:t xml:space="preserve">Přejdi v příkazovém řádku do adresáře </w:t>
      </w:r>
      <w:proofErr w:type="spellStart"/>
      <w:r w:rsidRPr="00130656">
        <w:t>htdocs</w:t>
      </w:r>
      <w:proofErr w:type="spellEnd"/>
      <w:r w:rsidRPr="00130656">
        <w:t xml:space="preserve"> v </w:t>
      </w:r>
      <w:proofErr w:type="spellStart"/>
      <w:r w:rsidRPr="00130656">
        <w:t>XAMPPu</w:t>
      </w:r>
      <w:proofErr w:type="spellEnd"/>
      <w:r w:rsidRPr="00130656">
        <w:t xml:space="preserve"> (např. C:\xampp\htdocs).</w:t>
      </w:r>
    </w:p>
    <w:p w14:paraId="7FA13AD0" w14:textId="77777777" w:rsidR="009A7441" w:rsidRPr="00A5405B" w:rsidRDefault="009A7441" w:rsidP="00C75E76">
      <w:pPr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688847C1" wp14:editId="4F3593CD">
            <wp:extent cx="5105400" cy="1343025"/>
            <wp:effectExtent l="0" t="0" r="0" b="9525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/>
                    <pic:cNvPicPr/>
                  </pic:nvPicPr>
                  <pic:blipFill rotWithShape="1">
                    <a:blip r:embed="rId27"/>
                    <a:srcRect l="372"/>
                    <a:stretch/>
                  </pic:blipFill>
                  <pic:spPr bwMode="auto">
                    <a:xfrm>
                      <a:off x="0" y="0"/>
                      <a:ext cx="51054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A3898" w14:textId="77777777" w:rsidR="009A7441" w:rsidRPr="00130656" w:rsidRDefault="009A7441" w:rsidP="00130656">
      <w:pPr>
        <w:pStyle w:val="Odstavecseseznamem"/>
        <w:numPr>
          <w:ilvl w:val="0"/>
          <w:numId w:val="9"/>
        </w:numPr>
        <w:spacing w:after="180" w:line="336" w:lineRule="auto"/>
        <w:contextualSpacing/>
      </w:pPr>
      <w:r w:rsidRPr="00130656">
        <w:t>Do příkazového řádku poté zadej</w:t>
      </w:r>
    </w:p>
    <w:p w14:paraId="0B3A02F4" w14:textId="77777777" w:rsidR="009A7441" w:rsidRPr="00130656" w:rsidRDefault="009A7441" w:rsidP="00130656">
      <w:pPr>
        <w:pStyle w:val="Odstavecseseznamem"/>
        <w:ind w:left="1440"/>
      </w:pPr>
      <w:proofErr w:type="spellStart"/>
      <w:r w:rsidRPr="00130656">
        <w:t>php</w:t>
      </w:r>
      <w:proofErr w:type="spellEnd"/>
      <w:r w:rsidRPr="00130656">
        <w:t xml:space="preserve"> -r "</w:t>
      </w:r>
      <w:proofErr w:type="spellStart"/>
      <w:r w:rsidRPr="00130656">
        <w:t>readfile</w:t>
      </w:r>
      <w:proofErr w:type="spellEnd"/>
      <w:r w:rsidRPr="00130656">
        <w:t>('https://symfony.com/</w:t>
      </w:r>
      <w:proofErr w:type="spellStart"/>
      <w:r w:rsidRPr="00130656">
        <w:t>installer</w:t>
      </w:r>
      <w:proofErr w:type="spellEnd"/>
      <w:r w:rsidRPr="00130656">
        <w:t>');</w:t>
      </w:r>
      <w:proofErr w:type="gramStart"/>
      <w:r w:rsidRPr="00130656">
        <w:t>" &gt;</w:t>
      </w:r>
      <w:proofErr w:type="gramEnd"/>
      <w:r w:rsidRPr="00130656">
        <w:t xml:space="preserve"> </w:t>
      </w:r>
      <w:proofErr w:type="spellStart"/>
      <w:r w:rsidRPr="00130656">
        <w:t>symfony</w:t>
      </w:r>
      <w:proofErr w:type="spellEnd"/>
    </w:p>
    <w:p w14:paraId="4B8FF50D" w14:textId="77777777" w:rsidR="009A7441" w:rsidRDefault="009A7441" w:rsidP="00C75E76">
      <w:pPr>
        <w:pStyle w:val="Odstavecseseznamem"/>
        <w:ind w:left="0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573ED66" wp14:editId="5B67384C">
            <wp:extent cx="5204460" cy="1028700"/>
            <wp:effectExtent l="0" t="0" r="0" b="0"/>
            <wp:docPr id="25" name="Obrázek 2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text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C637" w14:textId="77777777" w:rsidR="009A7441" w:rsidRPr="00276EF5" w:rsidRDefault="009A7441" w:rsidP="009A7441">
      <w:pPr>
        <w:pStyle w:val="Odstavecseseznamem"/>
        <w:ind w:left="0"/>
        <w:rPr>
          <w:sz w:val="22"/>
          <w:szCs w:val="22"/>
        </w:rPr>
      </w:pPr>
    </w:p>
    <w:p w14:paraId="07992BA9" w14:textId="77777777" w:rsidR="009A7441" w:rsidRPr="00130656" w:rsidRDefault="009A7441" w:rsidP="00D9266A">
      <w:pPr>
        <w:pStyle w:val="Odstavecseseznamem"/>
        <w:numPr>
          <w:ilvl w:val="0"/>
          <w:numId w:val="9"/>
        </w:numPr>
        <w:spacing w:after="180" w:line="336" w:lineRule="auto"/>
        <w:contextualSpacing/>
        <w:jc w:val="left"/>
      </w:pPr>
      <w:r w:rsidRPr="00130656">
        <w:t>Následně zadej příkaz</w:t>
      </w:r>
    </w:p>
    <w:p w14:paraId="1A2CB9A7" w14:textId="77777777" w:rsidR="009A7441" w:rsidRPr="00130656" w:rsidRDefault="009A7441" w:rsidP="006D1CF9">
      <w:pPr>
        <w:pStyle w:val="Odstavecseseznamem"/>
        <w:spacing w:after="180" w:line="336" w:lineRule="auto"/>
        <w:ind w:left="1440"/>
        <w:contextualSpacing/>
        <w:jc w:val="left"/>
      </w:pPr>
      <w:proofErr w:type="spellStart"/>
      <w:r w:rsidRPr="00130656">
        <w:t>php</w:t>
      </w:r>
      <w:proofErr w:type="spellEnd"/>
      <w:r w:rsidRPr="00130656">
        <w:t xml:space="preserve"> </w:t>
      </w:r>
      <w:proofErr w:type="spellStart"/>
      <w:r w:rsidRPr="00130656">
        <w:t>symfony</w:t>
      </w:r>
      <w:proofErr w:type="spellEnd"/>
    </w:p>
    <w:p w14:paraId="40DB0B8B" w14:textId="77777777" w:rsidR="009A7441" w:rsidRPr="0068470C" w:rsidRDefault="009A7441" w:rsidP="00C75E76">
      <w:pPr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21E79813" wp14:editId="4CC1C9EC">
            <wp:extent cx="2352675" cy="457200"/>
            <wp:effectExtent l="0" t="0" r="9525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9F1A" w14:textId="77777777" w:rsidR="009A7441" w:rsidRPr="00130656" w:rsidRDefault="009A7441" w:rsidP="00D9266A">
      <w:pPr>
        <w:pStyle w:val="Odstavecseseznamem"/>
        <w:numPr>
          <w:ilvl w:val="0"/>
          <w:numId w:val="9"/>
        </w:numPr>
        <w:spacing w:after="180" w:line="336" w:lineRule="auto"/>
        <w:contextualSpacing/>
        <w:jc w:val="left"/>
      </w:pPr>
      <w:r w:rsidRPr="00130656">
        <w:t xml:space="preserve">Počkej, než se nainstaluje </w:t>
      </w:r>
      <w:proofErr w:type="spellStart"/>
      <w:r w:rsidRPr="00130656">
        <w:t>Symfony</w:t>
      </w:r>
      <w:proofErr w:type="spellEnd"/>
      <w:r w:rsidRPr="00130656">
        <w:t xml:space="preserve"> Framework.</w:t>
      </w:r>
    </w:p>
    <w:p w14:paraId="44A7350C" w14:textId="521ED505" w:rsidR="009A7441" w:rsidRDefault="009A7441">
      <w:pPr>
        <w:spacing w:after="160" w:line="259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305BE3E4" w14:textId="0F07E3E2" w:rsidR="009A7441" w:rsidRDefault="009A7441" w:rsidP="009A7441">
      <w:pPr>
        <w:pStyle w:val="Nadpis3"/>
      </w:pPr>
      <w:bookmarkStart w:id="15" w:name="_Toc60316857"/>
      <w:bookmarkStart w:id="16" w:name="_Toc61594923"/>
      <w:r>
        <w:lastRenderedPageBreak/>
        <w:t xml:space="preserve">Instalace </w:t>
      </w:r>
      <w:proofErr w:type="spellStart"/>
      <w:r>
        <w:t>WinSCP</w:t>
      </w:r>
      <w:bookmarkEnd w:id="15"/>
      <w:bookmarkEnd w:id="16"/>
      <w:proofErr w:type="spellEnd"/>
    </w:p>
    <w:p w14:paraId="2CF76D07" w14:textId="77777777" w:rsidR="009A7441" w:rsidRPr="00130656" w:rsidRDefault="009A7441" w:rsidP="009A7441">
      <w:pPr>
        <w:rPr>
          <w:szCs w:val="24"/>
        </w:rPr>
      </w:pPr>
      <w:proofErr w:type="spellStart"/>
      <w:r w:rsidRPr="00130656">
        <w:rPr>
          <w:szCs w:val="24"/>
        </w:rPr>
        <w:t>WinSCP</w:t>
      </w:r>
      <w:proofErr w:type="spellEnd"/>
      <w:r w:rsidRPr="00130656">
        <w:rPr>
          <w:szCs w:val="24"/>
        </w:rPr>
        <w:t xml:space="preserve"> je SFTP, FTP, </w:t>
      </w:r>
      <w:proofErr w:type="spellStart"/>
      <w:r w:rsidRPr="00130656">
        <w:rPr>
          <w:szCs w:val="24"/>
        </w:rPr>
        <w:t>WebDAV</w:t>
      </w:r>
      <w:proofErr w:type="spellEnd"/>
      <w:r w:rsidRPr="00130656">
        <w:rPr>
          <w:szCs w:val="24"/>
        </w:rPr>
        <w:t>, S3 a SCP klient sloužící především pro přesunování souboru mezi lokálním počítačem a počítačem vzdáleným na jiném serveru. V našem případě přesun na školní server, na kterém běží naše internetová aplikace.</w:t>
      </w:r>
    </w:p>
    <w:p w14:paraId="2B1E81A2" w14:textId="77777777" w:rsidR="009A7441" w:rsidRPr="00130656" w:rsidRDefault="009A7441" w:rsidP="00D9266A">
      <w:pPr>
        <w:pStyle w:val="Odstavecseseznamem"/>
        <w:numPr>
          <w:ilvl w:val="0"/>
          <w:numId w:val="10"/>
        </w:numPr>
        <w:spacing w:after="180" w:line="336" w:lineRule="auto"/>
        <w:contextualSpacing/>
        <w:jc w:val="left"/>
      </w:pPr>
      <w:r w:rsidRPr="00130656">
        <w:t xml:space="preserve">Stáhni z </w:t>
      </w:r>
      <w:hyperlink r:id="rId30" w:history="1">
        <w:r w:rsidRPr="00130656">
          <w:rPr>
            <w:rStyle w:val="Hypertextovodkaz"/>
          </w:rPr>
          <w:t>https://winscp.net/eng/download.php</w:t>
        </w:r>
      </w:hyperlink>
      <w:r w:rsidRPr="00130656">
        <w:t>.</w:t>
      </w:r>
    </w:p>
    <w:p w14:paraId="4C5FE065" w14:textId="77777777" w:rsidR="009A7441" w:rsidRPr="0068470C" w:rsidRDefault="009A7441" w:rsidP="00C75E76">
      <w:pPr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2D93F8C7" wp14:editId="20BBB200">
            <wp:extent cx="3390900" cy="2727284"/>
            <wp:effectExtent l="0" t="0" r="0" b="0"/>
            <wp:docPr id="27" name="Obrázek 2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0123" cy="27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538B" w14:textId="77777777" w:rsidR="009A7441" w:rsidRPr="00130656" w:rsidRDefault="009A7441" w:rsidP="00D9266A">
      <w:pPr>
        <w:pStyle w:val="Odstavecseseznamem"/>
        <w:numPr>
          <w:ilvl w:val="0"/>
          <w:numId w:val="10"/>
        </w:numPr>
        <w:spacing w:after="180" w:line="336" w:lineRule="auto"/>
        <w:contextualSpacing/>
        <w:jc w:val="left"/>
      </w:pPr>
      <w:r w:rsidRPr="00130656">
        <w:t>Nainstaluj podle instrukcí na svůj počítač.</w:t>
      </w:r>
    </w:p>
    <w:p w14:paraId="7A01AE98" w14:textId="77777777" w:rsidR="009A7441" w:rsidRDefault="009A7441" w:rsidP="00C75E76">
      <w:pPr>
        <w:jc w:val="left"/>
      </w:pPr>
      <w:r>
        <w:rPr>
          <w:noProof/>
        </w:rPr>
        <w:drawing>
          <wp:inline distT="0" distB="0" distL="0" distR="0" wp14:anchorId="5BA87D52" wp14:editId="69DC8C07">
            <wp:extent cx="3419475" cy="2704790"/>
            <wp:effectExtent l="0" t="0" r="0" b="635"/>
            <wp:docPr id="28" name="Obrázek 2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text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6031" cy="27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C2D" w14:textId="7C60E5C0" w:rsidR="009A7441" w:rsidRDefault="009A7441">
      <w:pPr>
        <w:spacing w:after="160" w:line="259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5FAFE069" w14:textId="4F9CE107" w:rsidR="009A7441" w:rsidRDefault="009A7441" w:rsidP="009A7441">
      <w:pPr>
        <w:pStyle w:val="Nadpis3"/>
      </w:pPr>
      <w:bookmarkStart w:id="17" w:name="_Toc60316858"/>
      <w:bookmarkStart w:id="18" w:name="_Toc61594924"/>
      <w:r>
        <w:lastRenderedPageBreak/>
        <w:t>Instalace aplikace GitHub</w:t>
      </w:r>
      <w:bookmarkEnd w:id="17"/>
      <w:bookmarkEnd w:id="18"/>
    </w:p>
    <w:p w14:paraId="4EC2E531" w14:textId="77777777" w:rsidR="009A7441" w:rsidRPr="00130656" w:rsidRDefault="009A7441" w:rsidP="009A7441">
      <w:pPr>
        <w:rPr>
          <w:szCs w:val="24"/>
        </w:rPr>
      </w:pPr>
      <w:r w:rsidRPr="00130656">
        <w:rPr>
          <w:szCs w:val="24"/>
        </w:rPr>
        <w:t xml:space="preserve">Aplikace GitHub je velmi populární nástroj pro správu a sdílení kódu aplikace. Je vhodné kód upravovat na Gitu v projektu: </w:t>
      </w:r>
      <w:hyperlink r:id="rId33" w:history="1">
        <w:r w:rsidRPr="00130656">
          <w:rPr>
            <w:rStyle w:val="Hypertextovodkaz"/>
            <w:szCs w:val="24"/>
          </w:rPr>
          <w:t>https://github.com/RSP-vspj/Seminarka</w:t>
        </w:r>
      </w:hyperlink>
      <w:r w:rsidRPr="00130656">
        <w:rPr>
          <w:szCs w:val="24"/>
        </w:rPr>
        <w:t xml:space="preserve">.  </w:t>
      </w:r>
    </w:p>
    <w:p w14:paraId="25DF5F1F" w14:textId="77777777" w:rsidR="009A7441" w:rsidRPr="00276EF5" w:rsidRDefault="009A7441" w:rsidP="009A7441">
      <w:pPr>
        <w:rPr>
          <w:sz w:val="22"/>
        </w:rPr>
      </w:pPr>
    </w:p>
    <w:p w14:paraId="0550E555" w14:textId="77777777" w:rsidR="009A7441" w:rsidRPr="00130656" w:rsidRDefault="009A7441" w:rsidP="00D9266A">
      <w:pPr>
        <w:pStyle w:val="Odstavecseseznamem"/>
        <w:numPr>
          <w:ilvl w:val="0"/>
          <w:numId w:val="11"/>
        </w:numPr>
        <w:spacing w:after="180" w:line="336" w:lineRule="auto"/>
        <w:contextualSpacing/>
        <w:jc w:val="left"/>
      </w:pPr>
      <w:r w:rsidRPr="00130656">
        <w:t xml:space="preserve">Stáhni z </w:t>
      </w:r>
      <w:hyperlink r:id="rId34" w:history="1">
        <w:r w:rsidRPr="00130656">
          <w:rPr>
            <w:rStyle w:val="Hypertextovodkaz"/>
          </w:rPr>
          <w:t>https://desktop.github.com/</w:t>
        </w:r>
      </w:hyperlink>
      <w:r w:rsidRPr="00130656">
        <w:t xml:space="preserve"> .</w:t>
      </w:r>
    </w:p>
    <w:p w14:paraId="0B7AA2C8" w14:textId="77777777" w:rsidR="009A7441" w:rsidRDefault="009A7441" w:rsidP="00C75E76">
      <w:pPr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5E4C6E3B" wp14:editId="352DA301">
            <wp:extent cx="5204460" cy="173418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ek 1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8F45" w14:textId="77777777" w:rsidR="009A7441" w:rsidRPr="0068470C" w:rsidRDefault="009A7441" w:rsidP="009A7441">
      <w:pPr>
        <w:rPr>
          <w:sz w:val="22"/>
        </w:rPr>
      </w:pPr>
    </w:p>
    <w:p w14:paraId="3B5C483F" w14:textId="77777777" w:rsidR="009A7441" w:rsidRPr="00130656" w:rsidRDefault="009A7441" w:rsidP="00D9266A">
      <w:pPr>
        <w:pStyle w:val="Odstavecseseznamem"/>
        <w:numPr>
          <w:ilvl w:val="0"/>
          <w:numId w:val="11"/>
        </w:numPr>
        <w:spacing w:after="180" w:line="336" w:lineRule="auto"/>
        <w:contextualSpacing/>
        <w:jc w:val="left"/>
      </w:pPr>
      <w:r w:rsidRPr="00130656">
        <w:t>Spusťte GitHubDesktopSetup.exe a GitHub se nainstaluje.</w:t>
      </w:r>
    </w:p>
    <w:p w14:paraId="5071B3CA" w14:textId="690BD006" w:rsidR="009B1B3B" w:rsidRDefault="009B1B3B">
      <w:pPr>
        <w:spacing w:after="160" w:line="259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106E9F4C" w14:textId="18F3B90B" w:rsidR="009B1B3B" w:rsidRDefault="009B1B3B" w:rsidP="009B1B3B">
      <w:pPr>
        <w:pStyle w:val="Nadpis2"/>
      </w:pPr>
      <w:bookmarkStart w:id="19" w:name="_Toc60316859"/>
      <w:bookmarkStart w:id="20" w:name="_Toc61594925"/>
      <w:r>
        <w:lastRenderedPageBreak/>
        <w:t>Spuštění webu na školním serveru</w:t>
      </w:r>
      <w:bookmarkEnd w:id="19"/>
      <w:bookmarkEnd w:id="20"/>
    </w:p>
    <w:p w14:paraId="3749171E" w14:textId="77777777" w:rsidR="009B1B3B" w:rsidRPr="00130656" w:rsidRDefault="009B1B3B" w:rsidP="00130656">
      <w:pPr>
        <w:rPr>
          <w:b/>
          <w:bCs/>
          <w:szCs w:val="24"/>
        </w:rPr>
      </w:pPr>
      <w:r w:rsidRPr="00130656">
        <w:rPr>
          <w:b/>
          <w:bCs/>
          <w:szCs w:val="24"/>
        </w:rPr>
        <w:t>1. způsob:</w:t>
      </w:r>
    </w:p>
    <w:p w14:paraId="0A0C9509" w14:textId="2D99525B" w:rsidR="009B1B3B" w:rsidRPr="00130656" w:rsidRDefault="009B1B3B" w:rsidP="00932416">
      <w:pPr>
        <w:pStyle w:val="Odstavecseseznamem"/>
        <w:numPr>
          <w:ilvl w:val="0"/>
          <w:numId w:val="12"/>
        </w:numPr>
        <w:spacing w:after="180" w:line="336" w:lineRule="auto"/>
        <w:contextualSpacing/>
      </w:pPr>
      <w:r w:rsidRPr="00130656">
        <w:t>Připojte se k vašemu účtu na školním serveru:</w:t>
      </w:r>
      <w:r w:rsidR="00932416">
        <w:t xml:space="preserve"> </w:t>
      </w:r>
      <w:r w:rsidRPr="00130656">
        <w:t>195.113.207.163</w:t>
      </w:r>
    </w:p>
    <w:p w14:paraId="1FBE2F79" w14:textId="77777777" w:rsidR="009B1B3B" w:rsidRPr="00130656" w:rsidRDefault="009B1B3B" w:rsidP="00130656">
      <w:pPr>
        <w:pStyle w:val="Odstavecseseznamem"/>
        <w:numPr>
          <w:ilvl w:val="0"/>
          <w:numId w:val="12"/>
        </w:numPr>
        <w:spacing w:after="180" w:line="336" w:lineRule="auto"/>
        <w:contextualSpacing/>
      </w:pPr>
      <w:r w:rsidRPr="00130656">
        <w:t>Přesuňte do složky „/</w:t>
      </w:r>
      <w:proofErr w:type="spellStart"/>
      <w:r w:rsidRPr="00130656">
        <w:t>home</w:t>
      </w:r>
      <w:proofErr w:type="spellEnd"/>
      <w:r w:rsidRPr="00130656">
        <w:t xml:space="preserve">/user/“ projekt </w:t>
      </w:r>
      <w:proofErr w:type="spellStart"/>
      <w:r w:rsidRPr="00130656">
        <w:t>Symfony</w:t>
      </w:r>
      <w:proofErr w:type="spellEnd"/>
      <w:r w:rsidRPr="00130656">
        <w:t xml:space="preserve"> spravovaný na GitHubu pod názvem „Seminárka“.</w:t>
      </w:r>
    </w:p>
    <w:p w14:paraId="5E2FE715" w14:textId="77777777" w:rsidR="009B1B3B" w:rsidRPr="00130656" w:rsidRDefault="009B1B3B" w:rsidP="00130656">
      <w:pPr>
        <w:pStyle w:val="Odstavecseseznamem"/>
        <w:numPr>
          <w:ilvl w:val="0"/>
          <w:numId w:val="12"/>
        </w:numPr>
        <w:spacing w:after="180" w:line="336" w:lineRule="auto"/>
        <w:contextualSpacing/>
      </w:pPr>
      <w:r w:rsidRPr="00130656">
        <w:t>Vytvořte v „/</w:t>
      </w:r>
      <w:proofErr w:type="spellStart"/>
      <w:r w:rsidRPr="00130656">
        <w:t>home</w:t>
      </w:r>
      <w:proofErr w:type="spellEnd"/>
      <w:r w:rsidRPr="00130656">
        <w:t>/user/</w:t>
      </w:r>
      <w:proofErr w:type="spellStart"/>
      <w:r w:rsidRPr="00130656">
        <w:t>public_html</w:t>
      </w:r>
      <w:proofErr w:type="spellEnd"/>
      <w:r w:rsidRPr="00130656">
        <w:t>“, který ukazuje do „/</w:t>
      </w:r>
      <w:proofErr w:type="spellStart"/>
      <w:r w:rsidRPr="00130656">
        <w:t>home</w:t>
      </w:r>
      <w:proofErr w:type="spellEnd"/>
      <w:r w:rsidRPr="00130656">
        <w:t>/user/</w:t>
      </w:r>
      <w:proofErr w:type="spellStart"/>
      <w:r w:rsidRPr="00130656">
        <w:t>nazev_webu</w:t>
      </w:r>
      <w:proofErr w:type="spellEnd"/>
      <w:r w:rsidRPr="00130656">
        <w:t>/web“.</w:t>
      </w:r>
    </w:p>
    <w:p w14:paraId="6EC0FE52" w14:textId="77777777" w:rsidR="009B1B3B" w:rsidRPr="00130656" w:rsidRDefault="009B1B3B" w:rsidP="00130656">
      <w:pPr>
        <w:pStyle w:val="Odstavecseseznamem"/>
        <w:numPr>
          <w:ilvl w:val="0"/>
          <w:numId w:val="12"/>
        </w:numPr>
        <w:spacing w:after="180" w:line="336" w:lineRule="auto"/>
        <w:contextualSpacing/>
      </w:pPr>
      <w:r w:rsidRPr="00130656">
        <w:t>Poté ve složce „/</w:t>
      </w:r>
      <w:proofErr w:type="spellStart"/>
      <w:r w:rsidRPr="00130656">
        <w:t>home</w:t>
      </w:r>
      <w:proofErr w:type="spellEnd"/>
      <w:r w:rsidRPr="00130656">
        <w:t>/user/</w:t>
      </w:r>
      <w:proofErr w:type="spellStart"/>
      <w:r w:rsidRPr="00130656">
        <w:t>nazev_webu</w:t>
      </w:r>
      <w:proofErr w:type="spellEnd"/>
      <w:r w:rsidRPr="00130656">
        <w:t>/web/.</w:t>
      </w:r>
      <w:proofErr w:type="spellStart"/>
      <w:r w:rsidRPr="00130656">
        <w:t>htaccess</w:t>
      </w:r>
      <w:proofErr w:type="spellEnd"/>
      <w:r w:rsidRPr="00130656">
        <w:t xml:space="preserve">“ </w:t>
      </w:r>
      <w:proofErr w:type="spellStart"/>
      <w:r w:rsidRPr="00130656">
        <w:t>zakomentujte</w:t>
      </w:r>
      <w:proofErr w:type="spellEnd"/>
      <w:r w:rsidRPr="00130656">
        <w:t xml:space="preserve"> „</w:t>
      </w:r>
      <w:proofErr w:type="spellStart"/>
      <w:proofErr w:type="gramStart"/>
      <w:r w:rsidRPr="00130656">
        <w:t>Options</w:t>
      </w:r>
      <w:proofErr w:type="spellEnd"/>
      <w:r w:rsidRPr="00130656">
        <w:t xml:space="preserve"> -</w:t>
      </w:r>
      <w:proofErr w:type="spellStart"/>
      <w:r w:rsidRPr="00130656">
        <w:t>MultiViews</w:t>
      </w:r>
      <w:proofErr w:type="spellEnd"/>
      <w:proofErr w:type="gramEnd"/>
      <w:r w:rsidRPr="00130656">
        <w:t>“</w:t>
      </w:r>
    </w:p>
    <w:p w14:paraId="590EABFE" w14:textId="0F5EA53D" w:rsidR="009B1B3B" w:rsidRPr="009B1B3B" w:rsidRDefault="009B1B3B" w:rsidP="00C75E76">
      <w:pPr>
        <w:jc w:val="left"/>
        <w:rPr>
          <w:lang w:eastAsia="cs-CZ"/>
        </w:rPr>
      </w:pPr>
      <w:r>
        <w:rPr>
          <w:noProof/>
        </w:rPr>
        <w:drawing>
          <wp:inline distT="0" distB="0" distL="0" distR="0" wp14:anchorId="3CF5CC28" wp14:editId="0471B544">
            <wp:extent cx="5364584" cy="5466304"/>
            <wp:effectExtent l="0" t="0" r="7620" b="127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4921" cy="548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6920" w14:textId="77777777" w:rsidR="009A7441" w:rsidRPr="009A7441" w:rsidRDefault="009A7441" w:rsidP="009A7441">
      <w:pPr>
        <w:rPr>
          <w:lang w:eastAsia="cs-CZ"/>
        </w:rPr>
      </w:pPr>
    </w:p>
    <w:p w14:paraId="2C5AFD2C" w14:textId="77777777" w:rsidR="009A7441" w:rsidRPr="009A7441" w:rsidRDefault="009A7441" w:rsidP="009A7441">
      <w:pPr>
        <w:rPr>
          <w:lang w:eastAsia="cs-CZ"/>
        </w:rPr>
      </w:pPr>
    </w:p>
    <w:p w14:paraId="3D03DED3" w14:textId="77777777" w:rsidR="009B1B3B" w:rsidRPr="00130656" w:rsidRDefault="009B1B3B" w:rsidP="00130656">
      <w:pPr>
        <w:pStyle w:val="Odstavecseseznamem"/>
        <w:numPr>
          <w:ilvl w:val="0"/>
          <w:numId w:val="12"/>
        </w:numPr>
        <w:spacing w:after="0"/>
        <w:contextualSpacing/>
      </w:pPr>
      <w:r w:rsidRPr="00130656">
        <w:lastRenderedPageBreak/>
        <w:t xml:space="preserve">Pak upravte práva tak, aby </w:t>
      </w:r>
      <w:proofErr w:type="spellStart"/>
      <w:r w:rsidRPr="00130656">
        <w:t>Apache</w:t>
      </w:r>
      <w:proofErr w:type="spellEnd"/>
      <w:r w:rsidRPr="00130656">
        <w:t xml:space="preserve"> mohl zapisovat do </w:t>
      </w:r>
      <w:proofErr w:type="spellStart"/>
      <w:r w:rsidRPr="00130656">
        <w:t>cache</w:t>
      </w:r>
      <w:proofErr w:type="spellEnd"/>
      <w:r w:rsidRPr="00130656">
        <w:t xml:space="preserve">, logu a </w:t>
      </w:r>
      <w:proofErr w:type="spellStart"/>
      <w:r w:rsidRPr="00130656">
        <w:t>sessions</w:t>
      </w:r>
      <w:proofErr w:type="spellEnd"/>
      <w:r w:rsidRPr="00130656">
        <w:t xml:space="preserve"> – ve složce „/</w:t>
      </w:r>
      <w:proofErr w:type="spellStart"/>
      <w:r w:rsidRPr="00130656">
        <w:t>home</w:t>
      </w:r>
      <w:proofErr w:type="spellEnd"/>
      <w:r w:rsidRPr="00130656">
        <w:t>/user/</w:t>
      </w:r>
      <w:proofErr w:type="spellStart"/>
      <w:r w:rsidRPr="00130656">
        <w:t>nazev_webu</w:t>
      </w:r>
      <w:proofErr w:type="spellEnd"/>
      <w:r w:rsidRPr="00130656">
        <w:t>/var“: „</w:t>
      </w:r>
      <w:proofErr w:type="spellStart"/>
      <w:proofErr w:type="gramStart"/>
      <w:r w:rsidRPr="00130656">
        <w:t>chmod</w:t>
      </w:r>
      <w:proofErr w:type="spellEnd"/>
      <w:r w:rsidRPr="00130656">
        <w:t xml:space="preserve"> -R</w:t>
      </w:r>
      <w:proofErr w:type="gramEnd"/>
      <w:r w:rsidRPr="00130656">
        <w:t xml:space="preserve"> </w:t>
      </w:r>
      <w:proofErr w:type="spellStart"/>
      <w:r w:rsidRPr="00130656">
        <w:t>o+w</w:t>
      </w:r>
      <w:proofErr w:type="spellEnd"/>
      <w:r w:rsidRPr="00130656">
        <w:t xml:space="preserve"> </w:t>
      </w:r>
      <w:proofErr w:type="spellStart"/>
      <w:r w:rsidRPr="00130656">
        <w:t>logs</w:t>
      </w:r>
      <w:proofErr w:type="spellEnd"/>
      <w:r w:rsidRPr="00130656">
        <w:t>“, „</w:t>
      </w:r>
      <w:proofErr w:type="spellStart"/>
      <w:r w:rsidRPr="00130656">
        <w:t>chmod</w:t>
      </w:r>
      <w:proofErr w:type="spellEnd"/>
      <w:r w:rsidRPr="00130656">
        <w:t xml:space="preserve"> -R </w:t>
      </w:r>
      <w:proofErr w:type="spellStart"/>
      <w:r w:rsidRPr="00130656">
        <w:t>o+w</w:t>
      </w:r>
      <w:proofErr w:type="spellEnd"/>
      <w:r w:rsidRPr="00130656">
        <w:t xml:space="preserve"> </w:t>
      </w:r>
      <w:proofErr w:type="spellStart"/>
      <w:r w:rsidRPr="00130656">
        <w:t>cache</w:t>
      </w:r>
      <w:proofErr w:type="spellEnd"/>
      <w:r w:rsidRPr="00130656">
        <w:t>“, „</w:t>
      </w:r>
      <w:proofErr w:type="spellStart"/>
      <w:r w:rsidRPr="00130656">
        <w:t>chmod</w:t>
      </w:r>
      <w:proofErr w:type="spellEnd"/>
      <w:r w:rsidRPr="00130656">
        <w:t xml:space="preserve"> -R </w:t>
      </w:r>
      <w:proofErr w:type="spellStart"/>
      <w:r w:rsidRPr="00130656">
        <w:t>o+w</w:t>
      </w:r>
      <w:proofErr w:type="spellEnd"/>
      <w:r w:rsidRPr="00130656">
        <w:t xml:space="preserve"> </w:t>
      </w:r>
      <w:proofErr w:type="spellStart"/>
      <w:r w:rsidRPr="00130656">
        <w:t>sessions</w:t>
      </w:r>
      <w:proofErr w:type="spellEnd"/>
      <w:r w:rsidRPr="00130656">
        <w:t>“, popřípadě je možné to upravit pro celou složku var.</w:t>
      </w:r>
    </w:p>
    <w:p w14:paraId="03DF04A0" w14:textId="2B3CD6D7" w:rsidR="009A7441" w:rsidRPr="00130656" w:rsidRDefault="009B1B3B" w:rsidP="00130656">
      <w:pPr>
        <w:pStyle w:val="Odstavecseseznamem"/>
        <w:numPr>
          <w:ilvl w:val="0"/>
          <w:numId w:val="12"/>
        </w:numPr>
        <w:spacing w:after="0"/>
        <w:contextualSpacing/>
      </w:pPr>
      <w:r w:rsidRPr="00130656">
        <w:t xml:space="preserve">Nyní </w:t>
      </w:r>
      <w:proofErr w:type="spellStart"/>
      <w:r w:rsidRPr="00130656">
        <w:t>zakomentujte</w:t>
      </w:r>
      <w:proofErr w:type="spellEnd"/>
      <w:r w:rsidRPr="00130656">
        <w:t xml:space="preserve"> „/</w:t>
      </w:r>
      <w:proofErr w:type="spellStart"/>
      <w:r w:rsidRPr="00130656">
        <w:t>home</w:t>
      </w:r>
      <w:proofErr w:type="spellEnd"/>
      <w:r w:rsidRPr="00130656">
        <w:t>/user/</w:t>
      </w:r>
      <w:proofErr w:type="spellStart"/>
      <w:r w:rsidRPr="00130656">
        <w:t>nazev_webu</w:t>
      </w:r>
      <w:proofErr w:type="spellEnd"/>
      <w:r w:rsidRPr="00130656">
        <w:t>/web/</w:t>
      </w:r>
      <w:proofErr w:type="spellStart"/>
      <w:r w:rsidRPr="00130656">
        <w:t>app_dev.php</w:t>
      </w:r>
      <w:proofErr w:type="spellEnd"/>
      <w:r w:rsidRPr="00130656">
        <w:t>“ ověřování IP adresy, aby se bylo možné dostat i na developerské prostředí.</w:t>
      </w:r>
    </w:p>
    <w:p w14:paraId="580AC59A" w14:textId="3420B752" w:rsidR="009B1B3B" w:rsidRDefault="009B1B3B" w:rsidP="00C75E76">
      <w:pPr>
        <w:spacing w:after="0"/>
        <w:contextualSpacing/>
        <w:jc w:val="left"/>
        <w:rPr>
          <w:sz w:val="22"/>
        </w:rPr>
      </w:pPr>
      <w:r>
        <w:rPr>
          <w:noProof/>
        </w:rPr>
        <w:drawing>
          <wp:inline distT="0" distB="0" distL="0" distR="0" wp14:anchorId="2B0DE41E" wp14:editId="57A3BE0F">
            <wp:extent cx="5546151" cy="6104373"/>
            <wp:effectExtent l="0" t="0" r="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4856" cy="61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8F44" w14:textId="77777777" w:rsidR="009B1B3B" w:rsidRDefault="009B1B3B">
      <w:pPr>
        <w:spacing w:after="160" w:line="259" w:lineRule="auto"/>
        <w:jc w:val="left"/>
        <w:rPr>
          <w:sz w:val="22"/>
        </w:rPr>
      </w:pPr>
      <w:r>
        <w:rPr>
          <w:sz w:val="22"/>
        </w:rPr>
        <w:br w:type="page"/>
      </w:r>
    </w:p>
    <w:p w14:paraId="0096CC1A" w14:textId="52381E6A" w:rsidR="009B1B3B" w:rsidRPr="009B1B3B" w:rsidRDefault="009B1B3B" w:rsidP="00C75E76">
      <w:pPr>
        <w:spacing w:after="0"/>
        <w:contextualSpacing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DF3B1A7" wp14:editId="761AE343">
            <wp:extent cx="5569309" cy="3868616"/>
            <wp:effectExtent l="0" t="0" r="0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8519" cy="387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B069" w14:textId="37FA85AF" w:rsidR="001662A6" w:rsidRDefault="001662A6" w:rsidP="001662A6">
      <w:pPr>
        <w:rPr>
          <w:lang w:eastAsia="cs-CZ"/>
        </w:rPr>
      </w:pPr>
    </w:p>
    <w:p w14:paraId="71F32774" w14:textId="77777777" w:rsidR="009B1B3B" w:rsidRPr="00130656" w:rsidRDefault="009B1B3B" w:rsidP="00130656">
      <w:pPr>
        <w:pStyle w:val="Odstavecseseznamem"/>
        <w:numPr>
          <w:ilvl w:val="0"/>
          <w:numId w:val="12"/>
        </w:numPr>
        <w:spacing w:after="180" w:line="336" w:lineRule="auto"/>
        <w:contextualSpacing/>
      </w:pPr>
      <w:r w:rsidRPr="00130656">
        <w:t>Nyní již naleznete web na adresách:</w:t>
      </w:r>
    </w:p>
    <w:p w14:paraId="183D8B19" w14:textId="77777777" w:rsidR="009B1B3B" w:rsidRPr="00130656" w:rsidRDefault="00B02264" w:rsidP="00130656">
      <w:pPr>
        <w:pStyle w:val="Odstavecseseznamem"/>
        <w:ind w:left="1440"/>
      </w:pPr>
      <w:hyperlink r:id="rId39" w:history="1">
        <w:r w:rsidR="009B1B3B" w:rsidRPr="00130656">
          <w:rPr>
            <w:rStyle w:val="Hypertextovodkaz"/>
          </w:rPr>
          <w:t>https://alpha.kei.vspj.cz/~user/nazev_webu/</w:t>
        </w:r>
      </w:hyperlink>
    </w:p>
    <w:p w14:paraId="4E35CE60" w14:textId="77777777" w:rsidR="009B1B3B" w:rsidRPr="00130656" w:rsidRDefault="00B02264" w:rsidP="00130656">
      <w:pPr>
        <w:pStyle w:val="Odstavecseseznamem"/>
        <w:ind w:left="1440"/>
        <w:rPr>
          <w:rStyle w:val="Hypertextovodkaz"/>
        </w:rPr>
      </w:pPr>
      <w:hyperlink r:id="rId40" w:history="1">
        <w:r w:rsidR="009B1B3B" w:rsidRPr="00130656">
          <w:rPr>
            <w:rStyle w:val="Hypertextovodkaz"/>
          </w:rPr>
          <w:t xml:space="preserve">https://alpha.kei.vspj.cz/~user/nazev_webu/app </w:t>
        </w:r>
        <w:proofErr w:type="spellStart"/>
        <w:r w:rsidR="009B1B3B" w:rsidRPr="00130656">
          <w:rPr>
            <w:rStyle w:val="Hypertextovodkaz"/>
          </w:rPr>
          <w:t>dev.php</w:t>
        </w:r>
        <w:proofErr w:type="spellEnd"/>
      </w:hyperlink>
    </w:p>
    <w:p w14:paraId="5197C302" w14:textId="77777777" w:rsidR="009B1B3B" w:rsidRDefault="009B1B3B" w:rsidP="009B1B3B">
      <w:pPr>
        <w:rPr>
          <w:sz w:val="22"/>
        </w:rPr>
      </w:pPr>
    </w:p>
    <w:p w14:paraId="18FF12ED" w14:textId="77777777" w:rsidR="009B1B3B" w:rsidRPr="00130656" w:rsidRDefault="009B1B3B" w:rsidP="00130656">
      <w:pPr>
        <w:rPr>
          <w:b/>
          <w:bCs/>
          <w:szCs w:val="24"/>
        </w:rPr>
      </w:pPr>
      <w:r w:rsidRPr="00130656">
        <w:rPr>
          <w:b/>
          <w:bCs/>
          <w:szCs w:val="24"/>
        </w:rPr>
        <w:t>2. způsob:</w:t>
      </w:r>
    </w:p>
    <w:p w14:paraId="0C85D8E1" w14:textId="77777777" w:rsidR="009B1B3B" w:rsidRPr="00130656" w:rsidRDefault="009B1B3B" w:rsidP="00130656">
      <w:pPr>
        <w:pStyle w:val="Odstavecseseznamem"/>
        <w:numPr>
          <w:ilvl w:val="0"/>
          <w:numId w:val="13"/>
        </w:numPr>
        <w:spacing w:after="180"/>
        <w:contextualSpacing/>
      </w:pPr>
      <w:r w:rsidRPr="00130656">
        <w:t>Připojte se k vašemu účtu na školním serveru:</w:t>
      </w:r>
    </w:p>
    <w:p w14:paraId="05DDEDDC" w14:textId="77777777" w:rsidR="009B1B3B" w:rsidRPr="00130656" w:rsidRDefault="009B1B3B" w:rsidP="00130656">
      <w:pPr>
        <w:pStyle w:val="Odstavecseseznamem"/>
        <w:numPr>
          <w:ilvl w:val="1"/>
          <w:numId w:val="13"/>
        </w:numPr>
        <w:spacing w:after="180"/>
        <w:contextualSpacing/>
      </w:pPr>
      <w:r w:rsidRPr="00130656">
        <w:t>195.113.207.163</w:t>
      </w:r>
    </w:p>
    <w:p w14:paraId="2DFAB44A" w14:textId="77777777" w:rsidR="009B1B3B" w:rsidRPr="00130656" w:rsidRDefault="009B1B3B" w:rsidP="00130656">
      <w:pPr>
        <w:pStyle w:val="Odstavecseseznamem"/>
        <w:numPr>
          <w:ilvl w:val="0"/>
          <w:numId w:val="13"/>
        </w:numPr>
        <w:spacing w:after="180"/>
        <w:contextualSpacing/>
      </w:pPr>
      <w:r w:rsidRPr="00130656">
        <w:t>Přesuňte do složky „/</w:t>
      </w:r>
      <w:proofErr w:type="spellStart"/>
      <w:r w:rsidRPr="00130656">
        <w:t>home</w:t>
      </w:r>
      <w:proofErr w:type="spellEnd"/>
      <w:r w:rsidRPr="00130656">
        <w:t xml:space="preserve">/user/“ projekt </w:t>
      </w:r>
      <w:proofErr w:type="spellStart"/>
      <w:r w:rsidRPr="00130656">
        <w:t>Symfony</w:t>
      </w:r>
      <w:proofErr w:type="spellEnd"/>
      <w:r w:rsidRPr="00130656">
        <w:t xml:space="preserve"> spravovaný na GitHubu pod názvem „Seminárka“.</w:t>
      </w:r>
    </w:p>
    <w:p w14:paraId="05E34A89" w14:textId="77777777" w:rsidR="009B1B3B" w:rsidRPr="00130656" w:rsidRDefault="009B1B3B" w:rsidP="00130656">
      <w:pPr>
        <w:pStyle w:val="Odstavecseseznamem"/>
        <w:numPr>
          <w:ilvl w:val="0"/>
          <w:numId w:val="13"/>
        </w:numPr>
        <w:spacing w:after="180"/>
        <w:contextualSpacing/>
      </w:pPr>
      <w:r w:rsidRPr="00130656">
        <w:t>Přepněte se do složky projektu a projekt spusťte pomocí:</w:t>
      </w:r>
    </w:p>
    <w:p w14:paraId="7BAF2077" w14:textId="77777777" w:rsidR="009B1B3B" w:rsidRPr="00130656" w:rsidRDefault="009B1B3B" w:rsidP="00130656">
      <w:pPr>
        <w:pStyle w:val="Odstavecseseznamem"/>
        <w:numPr>
          <w:ilvl w:val="1"/>
          <w:numId w:val="13"/>
        </w:numPr>
        <w:spacing w:after="180"/>
        <w:contextualSpacing/>
      </w:pPr>
      <w:proofErr w:type="spellStart"/>
      <w:r w:rsidRPr="00130656">
        <w:t>php</w:t>
      </w:r>
      <w:proofErr w:type="spellEnd"/>
      <w:r w:rsidRPr="00130656">
        <w:t xml:space="preserve"> bin/</w:t>
      </w:r>
      <w:proofErr w:type="spellStart"/>
      <w:r w:rsidRPr="00130656">
        <w:t>console</w:t>
      </w:r>
      <w:proofErr w:type="spellEnd"/>
      <w:r w:rsidRPr="00130656">
        <w:t xml:space="preserve"> </w:t>
      </w:r>
      <w:proofErr w:type="spellStart"/>
      <w:r w:rsidRPr="00130656">
        <w:t>server:start</w:t>
      </w:r>
      <w:proofErr w:type="spellEnd"/>
      <w:r w:rsidRPr="00130656">
        <w:t xml:space="preserve"> 195.113.207.163:port.</w:t>
      </w:r>
    </w:p>
    <w:p w14:paraId="087D6600" w14:textId="77777777" w:rsidR="009B1B3B" w:rsidRPr="00130656" w:rsidRDefault="009B1B3B" w:rsidP="00130656">
      <w:pPr>
        <w:pStyle w:val="Odstavecseseznamem"/>
        <w:numPr>
          <w:ilvl w:val="0"/>
          <w:numId w:val="13"/>
        </w:numPr>
        <w:spacing w:after="180"/>
        <w:contextualSpacing/>
      </w:pPr>
      <w:r w:rsidRPr="00130656">
        <w:t>Nyní již naleznete web na adrese:</w:t>
      </w:r>
    </w:p>
    <w:p w14:paraId="4DBECFB6" w14:textId="3A4DF5CC" w:rsidR="009B1B3B" w:rsidRPr="00130656" w:rsidRDefault="00B02264" w:rsidP="00130656">
      <w:pPr>
        <w:pStyle w:val="Odstavecseseznamem"/>
        <w:ind w:left="1440"/>
        <w:rPr>
          <w:u w:val="single"/>
        </w:rPr>
      </w:pPr>
      <w:hyperlink r:id="rId41" w:history="1">
        <w:r w:rsidR="009B1B3B" w:rsidRPr="00130656">
          <w:rPr>
            <w:rStyle w:val="Hypertextovodkaz"/>
          </w:rPr>
          <w:t>http://alpha.kts.vspj.cz:port</w:t>
        </w:r>
      </w:hyperlink>
    </w:p>
    <w:p w14:paraId="42ED8408" w14:textId="5BDB7903" w:rsidR="009B1B3B" w:rsidRDefault="009B1B3B" w:rsidP="009B1B3B">
      <w:pPr>
        <w:pStyle w:val="Odstavecseseznamem"/>
        <w:ind w:left="1440"/>
        <w:rPr>
          <w:sz w:val="22"/>
          <w:szCs w:val="22"/>
          <w:u w:val="single"/>
        </w:rPr>
      </w:pPr>
    </w:p>
    <w:p w14:paraId="0DBE4322" w14:textId="57221710" w:rsidR="009B1B3B" w:rsidRDefault="009B1B3B">
      <w:pPr>
        <w:spacing w:after="160" w:line="259" w:lineRule="auto"/>
        <w:jc w:val="left"/>
        <w:rPr>
          <w:rFonts w:eastAsia="Times New Roman" w:cs="Times New Roman"/>
          <w:sz w:val="22"/>
          <w:u w:val="single"/>
          <w:lang w:eastAsia="cs-CZ"/>
        </w:rPr>
      </w:pPr>
      <w:r>
        <w:rPr>
          <w:sz w:val="22"/>
          <w:u w:val="single"/>
        </w:rPr>
        <w:br w:type="page"/>
      </w:r>
    </w:p>
    <w:p w14:paraId="7FC317CB" w14:textId="1D8184B8" w:rsidR="009B1B3B" w:rsidRDefault="009B1B3B" w:rsidP="009B1B3B">
      <w:pPr>
        <w:pStyle w:val="Nadpis2"/>
      </w:pPr>
      <w:bookmarkStart w:id="21" w:name="_Toc60316860"/>
      <w:bookmarkStart w:id="22" w:name="_Toc61594926"/>
      <w:r>
        <w:lastRenderedPageBreak/>
        <w:t>Konfigurace uživatelských rolí</w:t>
      </w:r>
      <w:bookmarkEnd w:id="21"/>
      <w:bookmarkEnd w:id="22"/>
    </w:p>
    <w:p w14:paraId="14349984" w14:textId="55BA3F87" w:rsidR="00FF1518" w:rsidRPr="00130656" w:rsidRDefault="00FF1518" w:rsidP="00FF1518">
      <w:pPr>
        <w:spacing w:after="0" w:line="276" w:lineRule="auto"/>
        <w:rPr>
          <w:szCs w:val="24"/>
        </w:rPr>
      </w:pPr>
      <w:r w:rsidRPr="00130656">
        <w:rPr>
          <w:szCs w:val="24"/>
        </w:rPr>
        <w:t xml:space="preserve">Uživatelské role jsou realizovány pomocí frameworku </w:t>
      </w:r>
      <w:proofErr w:type="spellStart"/>
      <w:r w:rsidRPr="00130656">
        <w:rPr>
          <w:szCs w:val="24"/>
        </w:rPr>
        <w:t>Symfony</w:t>
      </w:r>
      <w:proofErr w:type="spellEnd"/>
      <w:r w:rsidRPr="00130656">
        <w:rPr>
          <w:szCs w:val="24"/>
        </w:rPr>
        <w:t xml:space="preserve"> a jsou nastav</w:t>
      </w:r>
      <w:r w:rsidR="00DA579B">
        <w:rPr>
          <w:szCs w:val="24"/>
        </w:rPr>
        <w:t>e</w:t>
      </w:r>
      <w:r w:rsidRPr="00130656">
        <w:rPr>
          <w:szCs w:val="24"/>
        </w:rPr>
        <w:t>ny v souboru \</w:t>
      </w:r>
      <w:proofErr w:type="spellStart"/>
      <w:r w:rsidRPr="00130656">
        <w:rPr>
          <w:szCs w:val="24"/>
        </w:rPr>
        <w:t>app</w:t>
      </w:r>
      <w:proofErr w:type="spellEnd"/>
      <w:r w:rsidRPr="00130656">
        <w:rPr>
          <w:szCs w:val="24"/>
        </w:rPr>
        <w:t>\</w:t>
      </w:r>
      <w:proofErr w:type="spellStart"/>
      <w:r w:rsidRPr="00130656">
        <w:rPr>
          <w:szCs w:val="24"/>
        </w:rPr>
        <w:t>config</w:t>
      </w:r>
      <w:proofErr w:type="spellEnd"/>
      <w:r w:rsidRPr="00130656">
        <w:rPr>
          <w:szCs w:val="24"/>
        </w:rPr>
        <w:t>\</w:t>
      </w:r>
      <w:proofErr w:type="spellStart"/>
      <w:r w:rsidRPr="00130656">
        <w:rPr>
          <w:szCs w:val="24"/>
        </w:rPr>
        <w:t>security.yml</w:t>
      </w:r>
      <w:proofErr w:type="spellEnd"/>
      <w:r w:rsidRPr="00130656">
        <w:rPr>
          <w:szCs w:val="24"/>
        </w:rPr>
        <w:t>.</w:t>
      </w:r>
    </w:p>
    <w:p w14:paraId="68FCC0E8" w14:textId="77777777" w:rsidR="00130656" w:rsidRDefault="00130656" w:rsidP="00FF1518">
      <w:pPr>
        <w:spacing w:after="0" w:line="276" w:lineRule="auto"/>
        <w:rPr>
          <w:szCs w:val="24"/>
        </w:rPr>
      </w:pPr>
    </w:p>
    <w:p w14:paraId="40F206FD" w14:textId="07A8922F" w:rsidR="00FF1518" w:rsidRPr="00130656" w:rsidRDefault="00FF1518" w:rsidP="00FF1518">
      <w:pPr>
        <w:spacing w:after="0" w:line="276" w:lineRule="auto"/>
        <w:rPr>
          <w:szCs w:val="24"/>
        </w:rPr>
      </w:pPr>
      <w:r w:rsidRPr="00130656">
        <w:rPr>
          <w:szCs w:val="24"/>
        </w:rPr>
        <w:t xml:space="preserve">Seznam uživatelů si načítá z tabulky </w:t>
      </w:r>
      <w:proofErr w:type="spellStart"/>
      <w:r w:rsidRPr="00130656">
        <w:rPr>
          <w:i/>
          <w:szCs w:val="24"/>
        </w:rPr>
        <w:t>uzivatel</w:t>
      </w:r>
      <w:proofErr w:type="spellEnd"/>
      <w:r w:rsidRPr="00130656">
        <w:rPr>
          <w:szCs w:val="24"/>
        </w:rPr>
        <w:t xml:space="preserve"> a k přihlašování slouží atributy </w:t>
      </w:r>
      <w:r w:rsidRPr="00130656">
        <w:rPr>
          <w:i/>
          <w:szCs w:val="24"/>
        </w:rPr>
        <w:t>login</w:t>
      </w:r>
      <w:r w:rsidRPr="00130656">
        <w:rPr>
          <w:szCs w:val="24"/>
        </w:rPr>
        <w:t xml:space="preserve"> a </w:t>
      </w:r>
      <w:r w:rsidRPr="00130656">
        <w:rPr>
          <w:i/>
          <w:szCs w:val="24"/>
        </w:rPr>
        <w:t>heslo</w:t>
      </w:r>
      <w:r w:rsidRPr="00130656">
        <w:rPr>
          <w:szCs w:val="24"/>
        </w:rPr>
        <w:t xml:space="preserve">, uživatelské role jsou definovány atributem </w:t>
      </w:r>
      <w:r w:rsidRPr="00130656">
        <w:rPr>
          <w:i/>
          <w:szCs w:val="24"/>
        </w:rPr>
        <w:t>role.</w:t>
      </w:r>
      <w:r w:rsidRPr="00130656">
        <w:rPr>
          <w:szCs w:val="24"/>
        </w:rPr>
        <w:t xml:space="preserve"> Hesla jsou šifrována pomocí algoritmu.</w:t>
      </w:r>
    </w:p>
    <w:p w14:paraId="2002EDEE" w14:textId="77777777" w:rsidR="00FF1518" w:rsidRPr="00C00D4E" w:rsidRDefault="00FF1518" w:rsidP="00FF1518">
      <w:pPr>
        <w:spacing w:after="0" w:line="276" w:lineRule="auto"/>
        <w:rPr>
          <w:sz w:val="22"/>
        </w:rPr>
      </w:pPr>
    </w:p>
    <w:p w14:paraId="2B6E8B05" w14:textId="77777777" w:rsidR="00FF1518" w:rsidRPr="00130656" w:rsidRDefault="00FF1518" w:rsidP="00FF1518">
      <w:pPr>
        <w:spacing w:after="0" w:line="276" w:lineRule="auto"/>
        <w:rPr>
          <w:b/>
          <w:bCs/>
          <w:szCs w:val="24"/>
        </w:rPr>
      </w:pPr>
      <w:r w:rsidRPr="00130656">
        <w:rPr>
          <w:b/>
          <w:bCs/>
          <w:szCs w:val="24"/>
        </w:rPr>
        <w:t xml:space="preserve">Atribut </w:t>
      </w:r>
      <w:r w:rsidRPr="00130656">
        <w:rPr>
          <w:b/>
          <w:bCs/>
          <w:i/>
          <w:szCs w:val="24"/>
        </w:rPr>
        <w:t>role</w:t>
      </w:r>
      <w:r w:rsidRPr="00130656">
        <w:rPr>
          <w:b/>
          <w:bCs/>
          <w:szCs w:val="24"/>
        </w:rPr>
        <w:t xml:space="preserve"> může nabývat těchto hodnot:</w:t>
      </w:r>
    </w:p>
    <w:p w14:paraId="4AD80433" w14:textId="77777777" w:rsidR="00FF1518" w:rsidRPr="00130656" w:rsidRDefault="00FF1518" w:rsidP="00FF1518">
      <w:pPr>
        <w:spacing w:after="0" w:line="276" w:lineRule="auto"/>
        <w:ind w:left="709"/>
        <w:rPr>
          <w:szCs w:val="24"/>
        </w:rPr>
      </w:pPr>
      <w:r w:rsidRPr="00130656">
        <w:rPr>
          <w:szCs w:val="24"/>
        </w:rPr>
        <w:t>0: ROLE_ADMIN – administrátor</w:t>
      </w:r>
    </w:p>
    <w:p w14:paraId="5C25FA02" w14:textId="77777777" w:rsidR="00FF1518" w:rsidRPr="00130656" w:rsidRDefault="00FF1518" w:rsidP="00FF1518">
      <w:pPr>
        <w:spacing w:after="0" w:line="276" w:lineRule="auto"/>
        <w:ind w:left="709"/>
        <w:rPr>
          <w:szCs w:val="24"/>
        </w:rPr>
      </w:pPr>
      <w:r w:rsidRPr="00130656">
        <w:rPr>
          <w:szCs w:val="24"/>
        </w:rPr>
        <w:t>1: ROLE_UZIVATEL – uživatel</w:t>
      </w:r>
    </w:p>
    <w:p w14:paraId="37F504A1" w14:textId="77777777" w:rsidR="00FF1518" w:rsidRPr="00130656" w:rsidRDefault="00FF1518" w:rsidP="00FF1518">
      <w:pPr>
        <w:spacing w:after="0" w:line="276" w:lineRule="auto"/>
        <w:ind w:left="709"/>
        <w:rPr>
          <w:szCs w:val="24"/>
        </w:rPr>
      </w:pPr>
      <w:r w:rsidRPr="00130656">
        <w:rPr>
          <w:szCs w:val="24"/>
        </w:rPr>
        <w:t>2: ROLE_REDAKTOR – redaktor</w:t>
      </w:r>
    </w:p>
    <w:p w14:paraId="4DBF6F87" w14:textId="77777777" w:rsidR="00FF1518" w:rsidRPr="00130656" w:rsidRDefault="00FF1518" w:rsidP="00FF1518">
      <w:pPr>
        <w:spacing w:after="0" w:line="276" w:lineRule="auto"/>
        <w:ind w:left="709"/>
        <w:rPr>
          <w:szCs w:val="24"/>
        </w:rPr>
      </w:pPr>
      <w:r w:rsidRPr="00130656">
        <w:rPr>
          <w:szCs w:val="24"/>
        </w:rPr>
        <w:t>3: ROLE_RECENZENT – recenzent</w:t>
      </w:r>
    </w:p>
    <w:p w14:paraId="44265C1E" w14:textId="77777777" w:rsidR="00FF1518" w:rsidRPr="00130656" w:rsidRDefault="00FF1518" w:rsidP="00FF1518">
      <w:pPr>
        <w:spacing w:after="0" w:line="276" w:lineRule="auto"/>
        <w:ind w:left="709"/>
        <w:rPr>
          <w:szCs w:val="24"/>
        </w:rPr>
      </w:pPr>
      <w:r w:rsidRPr="00130656">
        <w:rPr>
          <w:szCs w:val="24"/>
        </w:rPr>
        <w:t xml:space="preserve">4: ROLE_SEFREDAKTOR – šéfredaktor </w:t>
      </w:r>
    </w:p>
    <w:p w14:paraId="0EA8CF15" w14:textId="77777777" w:rsidR="00FF1518" w:rsidRPr="00130656" w:rsidRDefault="00FF1518" w:rsidP="00FF1518">
      <w:pPr>
        <w:spacing w:after="0" w:line="276" w:lineRule="auto"/>
        <w:ind w:left="709"/>
        <w:rPr>
          <w:szCs w:val="24"/>
        </w:rPr>
      </w:pPr>
      <w:r w:rsidRPr="00130656">
        <w:rPr>
          <w:szCs w:val="24"/>
        </w:rPr>
        <w:t>5: ROLE_NEREG_AUTOR – neregistrovaný autor</w:t>
      </w:r>
    </w:p>
    <w:p w14:paraId="7D1D067B" w14:textId="77777777" w:rsidR="00FF1518" w:rsidRPr="00C00D4E" w:rsidRDefault="00FF1518" w:rsidP="00FF1518">
      <w:pPr>
        <w:spacing w:after="0" w:line="276" w:lineRule="auto"/>
        <w:rPr>
          <w:sz w:val="22"/>
        </w:rPr>
      </w:pPr>
    </w:p>
    <w:p w14:paraId="5D8EA32E" w14:textId="77777777" w:rsidR="00FF1518" w:rsidRPr="00130656" w:rsidRDefault="00FF1518" w:rsidP="00FF1518">
      <w:pPr>
        <w:spacing w:after="0" w:line="276" w:lineRule="auto"/>
        <w:rPr>
          <w:szCs w:val="24"/>
        </w:rPr>
      </w:pPr>
      <w:r w:rsidRPr="00130656">
        <w:rPr>
          <w:szCs w:val="24"/>
        </w:rPr>
        <w:t xml:space="preserve">Uživatele mohou registrovat a upravovat pouze uživatelé s oprávněním administrátor, redaktor a šéfredaktor. Formuláře na správu tabulky </w:t>
      </w:r>
      <w:proofErr w:type="spellStart"/>
      <w:r w:rsidRPr="00130656">
        <w:rPr>
          <w:i/>
          <w:szCs w:val="24"/>
        </w:rPr>
        <w:t>uzivatel</w:t>
      </w:r>
      <w:proofErr w:type="spellEnd"/>
      <w:r w:rsidRPr="00130656">
        <w:rPr>
          <w:i/>
          <w:szCs w:val="24"/>
        </w:rPr>
        <w:t xml:space="preserve"> </w:t>
      </w:r>
      <w:r w:rsidRPr="00130656">
        <w:rPr>
          <w:szCs w:val="24"/>
        </w:rPr>
        <w:t>jsou po přihlášení dostupné na routě /</w:t>
      </w:r>
      <w:proofErr w:type="spellStart"/>
      <w:r w:rsidRPr="00130656">
        <w:rPr>
          <w:szCs w:val="24"/>
        </w:rPr>
        <w:t>uzivatel</w:t>
      </w:r>
      <w:proofErr w:type="spellEnd"/>
      <w:r w:rsidRPr="00130656">
        <w:rPr>
          <w:szCs w:val="24"/>
        </w:rPr>
        <w:t>.</w:t>
      </w:r>
    </w:p>
    <w:p w14:paraId="4416F759" w14:textId="77777777" w:rsidR="00FF1518" w:rsidRPr="00130656" w:rsidRDefault="00FF1518" w:rsidP="00FF1518">
      <w:pPr>
        <w:spacing w:after="0" w:line="276" w:lineRule="auto"/>
        <w:rPr>
          <w:szCs w:val="24"/>
        </w:rPr>
      </w:pPr>
    </w:p>
    <w:p w14:paraId="401BF0CA" w14:textId="77777777" w:rsidR="00FF1518" w:rsidRPr="00130656" w:rsidRDefault="00FF1518" w:rsidP="00FF1518">
      <w:pPr>
        <w:spacing w:after="0" w:line="276" w:lineRule="auto"/>
        <w:rPr>
          <w:szCs w:val="24"/>
        </w:rPr>
      </w:pPr>
      <w:r w:rsidRPr="00130656">
        <w:rPr>
          <w:szCs w:val="24"/>
        </w:rPr>
        <w:t xml:space="preserve">Pokud je tabulka </w:t>
      </w:r>
      <w:proofErr w:type="spellStart"/>
      <w:r w:rsidRPr="00130656">
        <w:rPr>
          <w:i/>
          <w:szCs w:val="24"/>
        </w:rPr>
        <w:t>uzivatel</w:t>
      </w:r>
      <w:proofErr w:type="spellEnd"/>
      <w:r w:rsidRPr="00130656">
        <w:rPr>
          <w:i/>
          <w:szCs w:val="24"/>
        </w:rPr>
        <w:t xml:space="preserve"> </w:t>
      </w:r>
      <w:r w:rsidRPr="00130656">
        <w:rPr>
          <w:szCs w:val="24"/>
        </w:rPr>
        <w:t>prázdná, je nejprve nutné přímo v </w:t>
      </w:r>
      <w:proofErr w:type="spellStart"/>
      <w:r w:rsidRPr="00130656">
        <w:rPr>
          <w:szCs w:val="24"/>
        </w:rPr>
        <w:t>MySQL</w:t>
      </w:r>
      <w:proofErr w:type="spellEnd"/>
      <w:r w:rsidRPr="00130656">
        <w:rPr>
          <w:szCs w:val="24"/>
        </w:rPr>
        <w:t xml:space="preserve"> vytvořit uživatele s oprávněním administrátor (atribut </w:t>
      </w:r>
      <w:r w:rsidRPr="00130656">
        <w:rPr>
          <w:i/>
          <w:szCs w:val="24"/>
        </w:rPr>
        <w:t>role</w:t>
      </w:r>
      <w:r w:rsidRPr="00130656">
        <w:rPr>
          <w:szCs w:val="24"/>
        </w:rPr>
        <w:t xml:space="preserve"> s hodnotou 0) a do atributu </w:t>
      </w:r>
      <w:r w:rsidRPr="00130656">
        <w:rPr>
          <w:i/>
          <w:szCs w:val="24"/>
        </w:rPr>
        <w:t xml:space="preserve">heslo </w:t>
      </w:r>
      <w:r w:rsidRPr="00130656">
        <w:rPr>
          <w:szCs w:val="24"/>
        </w:rPr>
        <w:t xml:space="preserve">vložit </w:t>
      </w:r>
      <w:proofErr w:type="spellStart"/>
      <w:r w:rsidRPr="00130656">
        <w:rPr>
          <w:szCs w:val="24"/>
        </w:rPr>
        <w:t>hash</w:t>
      </w:r>
      <w:proofErr w:type="spellEnd"/>
      <w:r w:rsidRPr="00130656">
        <w:rPr>
          <w:szCs w:val="24"/>
        </w:rPr>
        <w:t xml:space="preserve"> zakódovaného hesla pomocí algoritmu </w:t>
      </w:r>
      <w:proofErr w:type="spellStart"/>
      <w:r w:rsidRPr="00130656">
        <w:rPr>
          <w:szCs w:val="24"/>
        </w:rPr>
        <w:t>bcrypt</w:t>
      </w:r>
      <w:proofErr w:type="spellEnd"/>
      <w:r w:rsidRPr="00130656">
        <w:rPr>
          <w:szCs w:val="24"/>
        </w:rPr>
        <w:t xml:space="preserve">. </w:t>
      </w:r>
      <w:proofErr w:type="spellStart"/>
      <w:r w:rsidRPr="00130656">
        <w:rPr>
          <w:szCs w:val="24"/>
        </w:rPr>
        <w:t>Hash</w:t>
      </w:r>
      <w:proofErr w:type="spellEnd"/>
      <w:r w:rsidRPr="00130656">
        <w:rPr>
          <w:szCs w:val="24"/>
        </w:rPr>
        <w:t xml:space="preserve"> je možné získat např. pomocí </w:t>
      </w:r>
      <w:hyperlink r:id="rId42" w:history="1">
        <w:r w:rsidRPr="00130656">
          <w:rPr>
            <w:rStyle w:val="Hypertextovodkaz"/>
            <w:szCs w:val="24"/>
          </w:rPr>
          <w:t>https://bcrypt-generator.com</w:t>
        </w:r>
      </w:hyperlink>
      <w:r w:rsidRPr="00130656">
        <w:rPr>
          <w:szCs w:val="24"/>
        </w:rPr>
        <w:t>.</w:t>
      </w:r>
    </w:p>
    <w:p w14:paraId="0AF15EF6" w14:textId="77777777" w:rsidR="00FF1518" w:rsidRPr="00130656" w:rsidRDefault="00FF1518" w:rsidP="00FF1518">
      <w:pPr>
        <w:spacing w:after="0" w:line="276" w:lineRule="auto"/>
        <w:rPr>
          <w:szCs w:val="24"/>
        </w:rPr>
      </w:pPr>
    </w:p>
    <w:p w14:paraId="68D4B438" w14:textId="77777777" w:rsidR="00FF1518" w:rsidRPr="00130656" w:rsidRDefault="00FF1518" w:rsidP="00FF1518">
      <w:pPr>
        <w:spacing w:after="0" w:line="276" w:lineRule="auto"/>
        <w:rPr>
          <w:szCs w:val="24"/>
        </w:rPr>
      </w:pPr>
      <w:r w:rsidRPr="00130656">
        <w:rPr>
          <w:szCs w:val="24"/>
        </w:rPr>
        <w:t xml:space="preserve">Pokud je nový uživatel registrován pomocí formuláře </w:t>
      </w:r>
      <w:proofErr w:type="spellStart"/>
      <w:r w:rsidRPr="00130656">
        <w:rPr>
          <w:i/>
          <w:szCs w:val="24"/>
        </w:rPr>
        <w:t>new</w:t>
      </w:r>
      <w:proofErr w:type="spellEnd"/>
      <w:r w:rsidRPr="00130656">
        <w:rPr>
          <w:szCs w:val="24"/>
        </w:rPr>
        <w:t xml:space="preserve">, zadává se heslo v nešifrované podobě, do databáze se následně uloží jeho </w:t>
      </w:r>
      <w:proofErr w:type="spellStart"/>
      <w:r w:rsidRPr="00130656">
        <w:rPr>
          <w:szCs w:val="24"/>
        </w:rPr>
        <w:t>hash</w:t>
      </w:r>
      <w:proofErr w:type="spellEnd"/>
      <w:r w:rsidRPr="00130656">
        <w:rPr>
          <w:szCs w:val="24"/>
        </w:rPr>
        <w:t>.</w:t>
      </w:r>
    </w:p>
    <w:p w14:paraId="4312B2AB" w14:textId="77777777" w:rsidR="00FF1518" w:rsidRPr="00130656" w:rsidRDefault="00FF1518" w:rsidP="00FF1518">
      <w:pPr>
        <w:spacing w:after="0" w:line="276" w:lineRule="auto"/>
        <w:rPr>
          <w:szCs w:val="24"/>
        </w:rPr>
      </w:pPr>
    </w:p>
    <w:p w14:paraId="3F5D1A4B" w14:textId="67B24A74" w:rsidR="00FF1518" w:rsidRPr="00130656" w:rsidRDefault="00FF1518" w:rsidP="00FF1518">
      <w:pPr>
        <w:spacing w:after="0" w:line="276" w:lineRule="auto"/>
        <w:rPr>
          <w:szCs w:val="24"/>
        </w:rPr>
      </w:pPr>
      <w:r w:rsidRPr="00130656">
        <w:rPr>
          <w:szCs w:val="24"/>
        </w:rPr>
        <w:t>Pokud je uživatel upravován pomocí form</w:t>
      </w:r>
      <w:r w:rsidR="00DA579B">
        <w:rPr>
          <w:szCs w:val="24"/>
        </w:rPr>
        <w:t>u</w:t>
      </w:r>
      <w:r w:rsidRPr="00130656">
        <w:rPr>
          <w:szCs w:val="24"/>
        </w:rPr>
        <w:t xml:space="preserve">láře </w:t>
      </w:r>
      <w:proofErr w:type="spellStart"/>
      <w:r w:rsidRPr="00130656">
        <w:rPr>
          <w:i/>
          <w:szCs w:val="24"/>
        </w:rPr>
        <w:t>new</w:t>
      </w:r>
      <w:proofErr w:type="spellEnd"/>
      <w:r w:rsidRPr="00130656">
        <w:rPr>
          <w:szCs w:val="24"/>
        </w:rPr>
        <w:t>, je nutné zadat vždy znovu heslo v</w:t>
      </w:r>
      <w:r w:rsidR="00A0260B">
        <w:rPr>
          <w:szCs w:val="24"/>
        </w:rPr>
        <w:t> </w:t>
      </w:r>
      <w:r w:rsidRPr="00130656">
        <w:rPr>
          <w:szCs w:val="24"/>
        </w:rPr>
        <w:t xml:space="preserve">nešifrované podobě, v opačném případě dojde při uložení hodnot k zašifrování stávajícího </w:t>
      </w:r>
      <w:proofErr w:type="spellStart"/>
      <w:r w:rsidRPr="00130656">
        <w:rPr>
          <w:szCs w:val="24"/>
        </w:rPr>
        <w:t>hashe</w:t>
      </w:r>
      <w:proofErr w:type="spellEnd"/>
      <w:r w:rsidRPr="00130656">
        <w:rPr>
          <w:szCs w:val="24"/>
        </w:rPr>
        <w:t>, který tak již nebude původnímu heslu odpovídat.</w:t>
      </w:r>
    </w:p>
    <w:p w14:paraId="0CCD4C02" w14:textId="6D77AC5E" w:rsidR="00FF1518" w:rsidRDefault="00FF1518">
      <w:pPr>
        <w:spacing w:after="160" w:line="259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231C9414" w14:textId="01119BE5" w:rsidR="009B1B3B" w:rsidRDefault="00FF1518" w:rsidP="00FF1518">
      <w:pPr>
        <w:pStyle w:val="Nadpis2"/>
      </w:pPr>
      <w:bookmarkStart w:id="23" w:name="_Toc61594927"/>
      <w:r>
        <w:lastRenderedPageBreak/>
        <w:t>Implementace databáze</w:t>
      </w:r>
      <w:bookmarkEnd w:id="23"/>
    </w:p>
    <w:p w14:paraId="3FF4C315" w14:textId="77777777" w:rsidR="00FF1518" w:rsidRPr="00434A93" w:rsidRDefault="00FF1518" w:rsidP="00FF1518">
      <w:pPr>
        <w:pStyle w:val="Texttabulky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Databáze je implementována v rámci frameworku 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Symfony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 pomocí sady PHP knihoven 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Doctrine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ECE5C1" w14:textId="77777777" w:rsidR="00FF1518" w:rsidRPr="008500C9" w:rsidRDefault="00FF1518" w:rsidP="00FF1518">
      <w:pPr>
        <w:pStyle w:val="Texttabulky"/>
        <w:jc w:val="both"/>
        <w:rPr>
          <w:sz w:val="22"/>
          <w:szCs w:val="22"/>
        </w:rPr>
      </w:pPr>
    </w:p>
    <w:p w14:paraId="3A36F0E2" w14:textId="3CDA8923" w:rsidR="00FF1518" w:rsidRPr="00434A93" w:rsidRDefault="00FF1518" w:rsidP="00FF1518">
      <w:pPr>
        <w:pStyle w:val="Texttabulky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4A93">
        <w:rPr>
          <w:rFonts w:ascii="Times New Roman" w:hAnsi="Times New Roman" w:cs="Times New Roman"/>
          <w:b/>
          <w:bCs/>
          <w:sz w:val="24"/>
          <w:szCs w:val="24"/>
        </w:rPr>
        <w:t xml:space="preserve">Implementace databáze vychází </w:t>
      </w:r>
      <w:r w:rsidR="00DA579B" w:rsidRPr="00434A93">
        <w:rPr>
          <w:rFonts w:ascii="Times New Roman" w:hAnsi="Times New Roman" w:cs="Times New Roman"/>
          <w:b/>
          <w:bCs/>
          <w:sz w:val="24"/>
          <w:szCs w:val="24"/>
        </w:rPr>
        <w:t>z relačního</w:t>
      </w:r>
      <w:r w:rsidRPr="00434A93">
        <w:rPr>
          <w:rFonts w:ascii="Times New Roman" w:hAnsi="Times New Roman" w:cs="Times New Roman"/>
          <w:b/>
          <w:bCs/>
          <w:sz w:val="24"/>
          <w:szCs w:val="24"/>
        </w:rPr>
        <w:t xml:space="preserve"> modelu:</w:t>
      </w:r>
    </w:p>
    <w:p w14:paraId="68C3EAC9" w14:textId="77777777" w:rsidR="00FF1518" w:rsidRPr="008500C9" w:rsidRDefault="00FF1518" w:rsidP="00C75E76">
      <w:pPr>
        <w:pStyle w:val="Texttabulky"/>
        <w:rPr>
          <w:sz w:val="22"/>
          <w:szCs w:val="22"/>
        </w:rPr>
      </w:pPr>
      <w:r w:rsidRPr="008500C9">
        <w:rPr>
          <w:noProof/>
          <w:sz w:val="22"/>
          <w:szCs w:val="22"/>
        </w:rPr>
        <w:drawing>
          <wp:inline distT="0" distB="0" distL="0" distR="0" wp14:anchorId="4FFBE035" wp14:editId="179FE5F0">
            <wp:extent cx="5844695" cy="3989881"/>
            <wp:effectExtent l="0" t="0" r="381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025" cy="404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154F" w14:textId="77777777" w:rsidR="00FF1518" w:rsidRPr="008500C9" w:rsidRDefault="00FF1518" w:rsidP="00FF1518">
      <w:pPr>
        <w:pStyle w:val="Texttabulky"/>
        <w:jc w:val="both"/>
        <w:rPr>
          <w:sz w:val="22"/>
          <w:szCs w:val="22"/>
        </w:rPr>
      </w:pPr>
    </w:p>
    <w:p w14:paraId="5A254DF1" w14:textId="77777777" w:rsidR="00FF1518" w:rsidRPr="00434A93" w:rsidRDefault="00FF1518" w:rsidP="00FF1518">
      <w:pPr>
        <w:pStyle w:val="Texttabulky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Z každé tabulky je za pomoci příkazu </w:t>
      </w:r>
      <w:r w:rsidRPr="00434A93">
        <w:rPr>
          <w:rFonts w:ascii="Times New Roman" w:hAnsi="Times New Roman" w:cs="Times New Roman"/>
          <w:i/>
          <w:sz w:val="24"/>
          <w:szCs w:val="24"/>
        </w:rPr>
        <w:t xml:space="preserve"># </w:t>
      </w:r>
      <w:proofErr w:type="spellStart"/>
      <w:r w:rsidRPr="00434A93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 w:rsidRPr="00434A9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34A93">
        <w:rPr>
          <w:rFonts w:ascii="Times New Roman" w:hAnsi="Times New Roman" w:cs="Times New Roman"/>
          <w:i/>
          <w:sz w:val="24"/>
          <w:szCs w:val="24"/>
        </w:rPr>
        <w:t>app</w:t>
      </w:r>
      <w:proofErr w:type="spellEnd"/>
      <w:r w:rsidRPr="00434A93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434A93">
        <w:rPr>
          <w:rFonts w:ascii="Times New Roman" w:hAnsi="Times New Roman" w:cs="Times New Roman"/>
          <w:i/>
          <w:sz w:val="24"/>
          <w:szCs w:val="24"/>
        </w:rPr>
        <w:t>console</w:t>
      </w:r>
      <w:proofErr w:type="spellEnd"/>
      <w:r w:rsidRPr="00434A9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34A93">
        <w:rPr>
          <w:rFonts w:ascii="Times New Roman" w:hAnsi="Times New Roman" w:cs="Times New Roman"/>
          <w:i/>
          <w:sz w:val="24"/>
          <w:szCs w:val="24"/>
        </w:rPr>
        <w:t>doctrine:generate:entity</w:t>
      </w:r>
      <w:proofErr w:type="spellEnd"/>
      <w:r w:rsidRPr="00434A9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34A93">
        <w:rPr>
          <w:rFonts w:ascii="Times New Roman" w:hAnsi="Times New Roman" w:cs="Times New Roman"/>
          <w:sz w:val="24"/>
          <w:szCs w:val="24"/>
        </w:rPr>
        <w:t xml:space="preserve">vygenerován objektový model reprezentovaný těmito soubory v adresáři 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AppBundle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>/Entity:</w:t>
      </w:r>
    </w:p>
    <w:p w14:paraId="642BF303" w14:textId="77777777" w:rsidR="00FF1518" w:rsidRPr="00434A93" w:rsidRDefault="00FF1518" w:rsidP="00D9266A">
      <w:pPr>
        <w:pStyle w:val="Texttabulky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4A93">
        <w:rPr>
          <w:rFonts w:ascii="Times New Roman" w:hAnsi="Times New Roman" w:cs="Times New Roman"/>
          <w:sz w:val="24"/>
          <w:szCs w:val="24"/>
        </w:rPr>
        <w:t>Autori.php</w:t>
      </w:r>
      <w:proofErr w:type="spellEnd"/>
    </w:p>
    <w:p w14:paraId="0516997A" w14:textId="77777777" w:rsidR="00FF1518" w:rsidRPr="00434A93" w:rsidRDefault="00FF1518" w:rsidP="00D9266A">
      <w:pPr>
        <w:pStyle w:val="Texttabulky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4A93">
        <w:rPr>
          <w:rFonts w:ascii="Times New Roman" w:hAnsi="Times New Roman" w:cs="Times New Roman"/>
          <w:sz w:val="24"/>
          <w:szCs w:val="24"/>
        </w:rPr>
        <w:t>Clanek.php</w:t>
      </w:r>
      <w:proofErr w:type="spellEnd"/>
    </w:p>
    <w:p w14:paraId="4F0A9990" w14:textId="77777777" w:rsidR="00FF1518" w:rsidRPr="00434A93" w:rsidRDefault="00FF1518" w:rsidP="00D9266A">
      <w:pPr>
        <w:pStyle w:val="Texttabulky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4A93">
        <w:rPr>
          <w:rFonts w:ascii="Times New Roman" w:hAnsi="Times New Roman" w:cs="Times New Roman"/>
          <w:sz w:val="24"/>
          <w:szCs w:val="24"/>
        </w:rPr>
        <w:t>Recenzenti.php</w:t>
      </w:r>
      <w:proofErr w:type="spellEnd"/>
    </w:p>
    <w:p w14:paraId="64B204A6" w14:textId="77777777" w:rsidR="00FF1518" w:rsidRPr="00434A93" w:rsidRDefault="00FF1518" w:rsidP="00D9266A">
      <w:pPr>
        <w:pStyle w:val="Texttabulky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4A93">
        <w:rPr>
          <w:rFonts w:ascii="Times New Roman" w:hAnsi="Times New Roman" w:cs="Times New Roman"/>
          <w:sz w:val="24"/>
          <w:szCs w:val="24"/>
        </w:rPr>
        <w:t>Revize.php</w:t>
      </w:r>
      <w:proofErr w:type="spellEnd"/>
    </w:p>
    <w:p w14:paraId="1C693E41" w14:textId="77777777" w:rsidR="00FF1518" w:rsidRPr="00434A93" w:rsidRDefault="00FF1518" w:rsidP="00D9266A">
      <w:pPr>
        <w:pStyle w:val="Texttabulky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4A93">
        <w:rPr>
          <w:rFonts w:ascii="Times New Roman" w:hAnsi="Times New Roman" w:cs="Times New Roman"/>
          <w:sz w:val="24"/>
          <w:szCs w:val="24"/>
        </w:rPr>
        <w:t>Uzivatel.php</w:t>
      </w:r>
      <w:proofErr w:type="spellEnd"/>
    </w:p>
    <w:p w14:paraId="0C861750" w14:textId="77777777" w:rsidR="00FF1518" w:rsidRPr="00434A93" w:rsidRDefault="00FF1518" w:rsidP="00FF1518">
      <w:pPr>
        <w:pStyle w:val="Texttabulky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39076C" w14:textId="6C44ECD2" w:rsidR="00FF1518" w:rsidRDefault="00FF1518" w:rsidP="00FF1518">
      <w:pPr>
        <w:pStyle w:val="Texttabulky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Následně jsou za pomoci příkazu </w:t>
      </w:r>
      <w:r w:rsidRPr="00434A93">
        <w:rPr>
          <w:rFonts w:ascii="Times New Roman" w:hAnsi="Times New Roman" w:cs="Times New Roman"/>
          <w:i/>
          <w:sz w:val="24"/>
          <w:szCs w:val="24"/>
        </w:rPr>
        <w:t xml:space="preserve"># </w:t>
      </w:r>
      <w:proofErr w:type="spellStart"/>
      <w:r w:rsidRPr="00434A93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 w:rsidRPr="00434A9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434A93">
        <w:rPr>
          <w:rFonts w:ascii="Times New Roman" w:hAnsi="Times New Roman" w:cs="Times New Roman"/>
          <w:i/>
          <w:sz w:val="24"/>
          <w:szCs w:val="24"/>
        </w:rPr>
        <w:t>app</w:t>
      </w:r>
      <w:proofErr w:type="spellEnd"/>
      <w:r w:rsidRPr="00434A93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434A93">
        <w:rPr>
          <w:rFonts w:ascii="Times New Roman" w:hAnsi="Times New Roman" w:cs="Times New Roman"/>
          <w:i/>
          <w:sz w:val="24"/>
          <w:szCs w:val="24"/>
        </w:rPr>
        <w:t>console</w:t>
      </w:r>
      <w:proofErr w:type="spellEnd"/>
      <w:r w:rsidRPr="00434A9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proofErr w:type="gramStart"/>
      <w:r w:rsidRPr="00434A93">
        <w:rPr>
          <w:rFonts w:ascii="Times New Roman" w:hAnsi="Times New Roman" w:cs="Times New Roman"/>
          <w:i/>
          <w:sz w:val="24"/>
          <w:szCs w:val="24"/>
        </w:rPr>
        <w:t>doctrine:schema</w:t>
      </w:r>
      <w:proofErr w:type="gramEnd"/>
      <w:r w:rsidRPr="00434A93">
        <w:rPr>
          <w:rFonts w:ascii="Times New Roman" w:hAnsi="Times New Roman" w:cs="Times New Roman"/>
          <w:i/>
          <w:sz w:val="24"/>
          <w:szCs w:val="24"/>
        </w:rPr>
        <w:t>:update</w:t>
      </w:r>
      <w:proofErr w:type="spellEnd"/>
      <w:r w:rsidRPr="00434A93">
        <w:rPr>
          <w:rFonts w:ascii="Times New Roman" w:hAnsi="Times New Roman" w:cs="Times New Roman"/>
          <w:i/>
          <w:sz w:val="24"/>
          <w:szCs w:val="24"/>
        </w:rPr>
        <w:t xml:space="preserve"> --</w:t>
      </w:r>
      <w:proofErr w:type="spellStart"/>
      <w:r w:rsidRPr="00434A93">
        <w:rPr>
          <w:rFonts w:ascii="Times New Roman" w:hAnsi="Times New Roman" w:cs="Times New Roman"/>
          <w:i/>
          <w:sz w:val="24"/>
          <w:szCs w:val="24"/>
        </w:rPr>
        <w:t>force</w:t>
      </w:r>
      <w:proofErr w:type="spellEnd"/>
      <w:r w:rsidRPr="00434A9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34A93">
        <w:rPr>
          <w:rFonts w:ascii="Times New Roman" w:hAnsi="Times New Roman" w:cs="Times New Roman"/>
          <w:sz w:val="24"/>
          <w:szCs w:val="24"/>
        </w:rPr>
        <w:t xml:space="preserve">na základě těchto objektových modelů vygenerovány příslušné tabulky v databázi 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>.</w:t>
      </w:r>
    </w:p>
    <w:p w14:paraId="2B3E2851" w14:textId="0A9D7C94" w:rsidR="00FB7183" w:rsidRDefault="00FB7183" w:rsidP="00FF1518">
      <w:pPr>
        <w:pStyle w:val="Texttabulky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C0E260" w14:textId="40B967F3" w:rsidR="00FB7183" w:rsidRDefault="00FB7183" w:rsidP="00FF1518">
      <w:pPr>
        <w:pStyle w:val="Texttabulky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D59E69" w14:textId="77777777" w:rsidR="00FB7183" w:rsidRPr="00434A93" w:rsidRDefault="00FB7183" w:rsidP="00FF1518">
      <w:pPr>
        <w:pStyle w:val="Texttabulky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DE65EC" w14:textId="77777777" w:rsidR="00FF1518" w:rsidRPr="00434A93" w:rsidRDefault="00FF1518" w:rsidP="00FF1518">
      <w:pPr>
        <w:pStyle w:val="Texttabulky"/>
        <w:jc w:val="both"/>
        <w:rPr>
          <w:rFonts w:ascii="Times New Roman" w:hAnsi="Times New Roman" w:cs="Times New Roman"/>
          <w:sz w:val="24"/>
          <w:szCs w:val="24"/>
        </w:rPr>
      </w:pPr>
    </w:p>
    <w:p w14:paraId="03F8BE3E" w14:textId="77777777" w:rsidR="00FF1518" w:rsidRPr="00434A93" w:rsidRDefault="00FF1518" w:rsidP="00FF1518">
      <w:pPr>
        <w:pStyle w:val="Texttabulky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4A93">
        <w:rPr>
          <w:rFonts w:ascii="Times New Roman" w:hAnsi="Times New Roman" w:cs="Times New Roman"/>
          <w:b/>
          <w:bCs/>
          <w:sz w:val="24"/>
          <w:szCs w:val="24"/>
        </w:rPr>
        <w:lastRenderedPageBreak/>
        <w:t>Současný stav implementace:</w:t>
      </w:r>
    </w:p>
    <w:p w14:paraId="78A70A24" w14:textId="77777777" w:rsidR="00FF1518" w:rsidRPr="00434A93" w:rsidRDefault="00FF1518" w:rsidP="00D9266A">
      <w:pPr>
        <w:pStyle w:val="Texttabulky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>Všechny tabulky jsou vygenerovány a vytvořeny v databázi.</w:t>
      </w:r>
    </w:p>
    <w:p w14:paraId="3B3CFB11" w14:textId="77777777" w:rsidR="00FF1518" w:rsidRPr="00434A93" w:rsidRDefault="00FF1518" w:rsidP="00D9266A">
      <w:pPr>
        <w:pStyle w:val="Texttabulky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Tabulka 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Uzivatel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 současně slouží pro registraci a autentizaci uživatelů pomocí konfiguračního souboru </w:t>
      </w:r>
      <w:proofErr w:type="spellStart"/>
      <w:r w:rsidRPr="00434A93">
        <w:rPr>
          <w:rFonts w:ascii="Times New Roman" w:hAnsi="Times New Roman" w:cs="Times New Roman"/>
          <w:i/>
          <w:sz w:val="24"/>
          <w:szCs w:val="24"/>
        </w:rPr>
        <w:t>security.yml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>.</w:t>
      </w:r>
    </w:p>
    <w:p w14:paraId="2D789BE9" w14:textId="2BBD47A1" w:rsidR="00FF1518" w:rsidRPr="00434A93" w:rsidRDefault="00FF1518" w:rsidP="00D9266A">
      <w:pPr>
        <w:pStyle w:val="Texttabulky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Oproti relačnímu modelu je prvním sloupcem každé tabulky automaticky inkrementovaný sloupec </w:t>
      </w:r>
      <w:r w:rsidRPr="00434A93">
        <w:rPr>
          <w:rFonts w:ascii="Times New Roman" w:hAnsi="Times New Roman" w:cs="Times New Roman"/>
          <w:i/>
          <w:sz w:val="24"/>
          <w:szCs w:val="24"/>
        </w:rPr>
        <w:t>id</w:t>
      </w:r>
      <w:r w:rsidRPr="00434A93">
        <w:rPr>
          <w:rFonts w:ascii="Times New Roman" w:hAnsi="Times New Roman" w:cs="Times New Roman"/>
          <w:sz w:val="24"/>
          <w:szCs w:val="24"/>
        </w:rPr>
        <w:t>, které je vždy primárním klíčem. Původně navržené řešení působilo problémy při snaze vytvářet relace. Došlo</w:t>
      </w:r>
      <w:r w:rsidR="00DA579B">
        <w:rPr>
          <w:rFonts w:ascii="Times New Roman" w:hAnsi="Times New Roman" w:cs="Times New Roman"/>
          <w:sz w:val="24"/>
          <w:szCs w:val="24"/>
        </w:rPr>
        <w:t xml:space="preserve"> proto</w:t>
      </w:r>
      <w:r w:rsidRPr="00434A93">
        <w:rPr>
          <w:rFonts w:ascii="Times New Roman" w:hAnsi="Times New Roman" w:cs="Times New Roman"/>
          <w:sz w:val="24"/>
          <w:szCs w:val="24"/>
        </w:rPr>
        <w:t xml:space="preserve"> </w:t>
      </w:r>
      <w:r w:rsidR="00DA579B">
        <w:rPr>
          <w:rFonts w:ascii="Times New Roman" w:hAnsi="Times New Roman" w:cs="Times New Roman"/>
          <w:sz w:val="24"/>
          <w:szCs w:val="24"/>
        </w:rPr>
        <w:t>k</w:t>
      </w:r>
      <w:r w:rsidRPr="00434A93">
        <w:rPr>
          <w:rFonts w:ascii="Times New Roman" w:hAnsi="Times New Roman" w:cs="Times New Roman"/>
          <w:sz w:val="24"/>
          <w:szCs w:val="24"/>
        </w:rPr>
        <w:t xml:space="preserve"> těmto změnám:</w:t>
      </w:r>
    </w:p>
    <w:p w14:paraId="0702003B" w14:textId="77777777" w:rsidR="00FF1518" w:rsidRPr="00434A93" w:rsidRDefault="00FF1518" w:rsidP="00D9266A">
      <w:pPr>
        <w:pStyle w:val="Texttabulky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tab. </w:t>
      </w:r>
      <w:proofErr w:type="spellStart"/>
      <w:r w:rsidRPr="00434A93">
        <w:rPr>
          <w:rFonts w:ascii="Times New Roman" w:hAnsi="Times New Roman" w:cs="Times New Roman"/>
          <w:b/>
          <w:i/>
          <w:sz w:val="24"/>
          <w:szCs w:val="24"/>
        </w:rPr>
        <w:t>Autori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: přidán primární klíč </w:t>
      </w:r>
      <w:r w:rsidRPr="00434A93">
        <w:rPr>
          <w:rFonts w:ascii="Times New Roman" w:hAnsi="Times New Roman" w:cs="Times New Roman"/>
          <w:b/>
          <w:sz w:val="24"/>
          <w:szCs w:val="24"/>
        </w:rPr>
        <w:t>id</w:t>
      </w:r>
      <w:r w:rsidRPr="00434A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CF8EF4" w14:textId="77777777" w:rsidR="00FF1518" w:rsidRPr="00434A93" w:rsidRDefault="00FF1518" w:rsidP="00D9266A">
      <w:pPr>
        <w:pStyle w:val="Texttabulky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tab. </w:t>
      </w:r>
      <w:proofErr w:type="spellStart"/>
      <w:r w:rsidRPr="00434A93">
        <w:rPr>
          <w:rFonts w:ascii="Times New Roman" w:hAnsi="Times New Roman" w:cs="Times New Roman"/>
          <w:b/>
          <w:i/>
          <w:sz w:val="24"/>
          <w:szCs w:val="24"/>
        </w:rPr>
        <w:t>Clanek</w:t>
      </w:r>
      <w:proofErr w:type="spellEnd"/>
      <w:r w:rsidRPr="00434A93">
        <w:rPr>
          <w:rFonts w:ascii="Times New Roman" w:hAnsi="Times New Roman" w:cs="Times New Roman"/>
          <w:b/>
          <w:i/>
          <w:sz w:val="24"/>
          <w:szCs w:val="24"/>
        </w:rPr>
        <w:t xml:space="preserve">: </w:t>
      </w:r>
      <w:proofErr w:type="spellStart"/>
      <w:r w:rsidRPr="00434A93">
        <w:rPr>
          <w:rFonts w:ascii="Times New Roman" w:hAnsi="Times New Roman" w:cs="Times New Roman"/>
          <w:b/>
          <w:sz w:val="24"/>
          <w:szCs w:val="24"/>
        </w:rPr>
        <w:t>clanek_ID</w:t>
      </w:r>
      <w:proofErr w:type="spellEnd"/>
      <w:r w:rsidRPr="00434A9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4A93">
        <w:rPr>
          <w:rFonts w:ascii="Times New Roman" w:hAnsi="Times New Roman" w:cs="Times New Roman"/>
          <w:sz w:val="24"/>
          <w:szCs w:val="24"/>
        </w:rPr>
        <w:t xml:space="preserve">změněno na </w:t>
      </w:r>
      <w:r w:rsidRPr="00434A93">
        <w:rPr>
          <w:rFonts w:ascii="Times New Roman" w:hAnsi="Times New Roman" w:cs="Times New Roman"/>
          <w:b/>
          <w:sz w:val="24"/>
          <w:szCs w:val="24"/>
        </w:rPr>
        <w:t>id</w:t>
      </w:r>
      <w:r w:rsidRPr="00434A93">
        <w:rPr>
          <w:rFonts w:ascii="Times New Roman" w:hAnsi="Times New Roman" w:cs="Times New Roman"/>
          <w:sz w:val="24"/>
          <w:szCs w:val="24"/>
        </w:rPr>
        <w:t xml:space="preserve"> (primární klíč)</w:t>
      </w:r>
    </w:p>
    <w:p w14:paraId="1FAC1756" w14:textId="77777777" w:rsidR="00FF1518" w:rsidRPr="00434A93" w:rsidRDefault="00FF1518" w:rsidP="00D9266A">
      <w:pPr>
        <w:pStyle w:val="Texttabulky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tab. </w:t>
      </w:r>
      <w:r w:rsidRPr="00434A93">
        <w:rPr>
          <w:rFonts w:ascii="Times New Roman" w:hAnsi="Times New Roman" w:cs="Times New Roman"/>
          <w:b/>
          <w:i/>
          <w:sz w:val="24"/>
          <w:szCs w:val="24"/>
        </w:rPr>
        <w:t xml:space="preserve">Recenzenti: </w:t>
      </w:r>
      <w:r w:rsidRPr="00434A93">
        <w:rPr>
          <w:rFonts w:ascii="Times New Roman" w:hAnsi="Times New Roman" w:cs="Times New Roman"/>
          <w:sz w:val="24"/>
          <w:szCs w:val="24"/>
        </w:rPr>
        <w:t xml:space="preserve">přidán primární klíč </w:t>
      </w:r>
      <w:r w:rsidRPr="00434A93">
        <w:rPr>
          <w:rFonts w:ascii="Times New Roman" w:hAnsi="Times New Roman" w:cs="Times New Roman"/>
          <w:b/>
          <w:sz w:val="24"/>
          <w:szCs w:val="24"/>
        </w:rPr>
        <w:t>id</w:t>
      </w:r>
      <w:r w:rsidRPr="00434A9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07F8EA" w14:textId="77777777" w:rsidR="00FF1518" w:rsidRPr="00434A93" w:rsidRDefault="00FF1518" w:rsidP="00D9266A">
      <w:pPr>
        <w:pStyle w:val="Texttabulky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tab. </w:t>
      </w:r>
      <w:r w:rsidRPr="00434A93">
        <w:rPr>
          <w:rFonts w:ascii="Times New Roman" w:hAnsi="Times New Roman" w:cs="Times New Roman"/>
          <w:b/>
          <w:i/>
          <w:sz w:val="24"/>
          <w:szCs w:val="24"/>
        </w:rPr>
        <w:t>Revize</w:t>
      </w:r>
      <w:r w:rsidRPr="00434A9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34A93">
        <w:rPr>
          <w:rFonts w:ascii="Times New Roman" w:hAnsi="Times New Roman" w:cs="Times New Roman"/>
          <w:b/>
          <w:sz w:val="24"/>
          <w:szCs w:val="24"/>
        </w:rPr>
        <w:t>cislo_revize</w:t>
      </w:r>
      <w:proofErr w:type="spellEnd"/>
      <w:r w:rsidRPr="00434A9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4A93">
        <w:rPr>
          <w:rFonts w:ascii="Times New Roman" w:hAnsi="Times New Roman" w:cs="Times New Roman"/>
          <w:sz w:val="24"/>
          <w:szCs w:val="24"/>
        </w:rPr>
        <w:t xml:space="preserve">změněno na </w:t>
      </w:r>
      <w:r w:rsidRPr="00434A93">
        <w:rPr>
          <w:rFonts w:ascii="Times New Roman" w:hAnsi="Times New Roman" w:cs="Times New Roman"/>
          <w:b/>
          <w:sz w:val="24"/>
          <w:szCs w:val="24"/>
        </w:rPr>
        <w:t>id</w:t>
      </w:r>
      <w:r w:rsidRPr="00434A93">
        <w:rPr>
          <w:rFonts w:ascii="Times New Roman" w:hAnsi="Times New Roman" w:cs="Times New Roman"/>
          <w:sz w:val="24"/>
          <w:szCs w:val="24"/>
        </w:rPr>
        <w:t xml:space="preserve"> (primární klíč)</w:t>
      </w:r>
    </w:p>
    <w:p w14:paraId="54E4E519" w14:textId="77777777" w:rsidR="00FF1518" w:rsidRPr="00434A93" w:rsidRDefault="00FF1518" w:rsidP="00D9266A">
      <w:pPr>
        <w:pStyle w:val="Texttabulky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tab. </w:t>
      </w:r>
      <w:proofErr w:type="spellStart"/>
      <w:r w:rsidRPr="00434A93">
        <w:rPr>
          <w:rFonts w:ascii="Times New Roman" w:hAnsi="Times New Roman" w:cs="Times New Roman"/>
          <w:b/>
          <w:i/>
          <w:sz w:val="24"/>
          <w:szCs w:val="24"/>
        </w:rPr>
        <w:t>Uzivatel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34A93">
        <w:rPr>
          <w:rFonts w:ascii="Times New Roman" w:hAnsi="Times New Roman" w:cs="Times New Roman"/>
          <w:b/>
          <w:sz w:val="24"/>
          <w:szCs w:val="24"/>
        </w:rPr>
        <w:t>uzivatel_ID</w:t>
      </w:r>
      <w:proofErr w:type="spellEnd"/>
      <w:r w:rsidRPr="00434A9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34A93">
        <w:rPr>
          <w:rFonts w:ascii="Times New Roman" w:hAnsi="Times New Roman" w:cs="Times New Roman"/>
          <w:sz w:val="24"/>
          <w:szCs w:val="24"/>
        </w:rPr>
        <w:t xml:space="preserve">změněno </w:t>
      </w:r>
      <w:r w:rsidRPr="00434A93">
        <w:rPr>
          <w:rFonts w:ascii="Times New Roman" w:hAnsi="Times New Roman" w:cs="Times New Roman"/>
          <w:b/>
          <w:sz w:val="24"/>
          <w:szCs w:val="24"/>
        </w:rPr>
        <w:t>id</w:t>
      </w:r>
      <w:r w:rsidRPr="00434A93">
        <w:rPr>
          <w:rFonts w:ascii="Times New Roman" w:hAnsi="Times New Roman" w:cs="Times New Roman"/>
          <w:sz w:val="24"/>
          <w:szCs w:val="24"/>
        </w:rPr>
        <w:t xml:space="preserve"> (primární klíč)</w:t>
      </w:r>
    </w:p>
    <w:p w14:paraId="6C35E3D8" w14:textId="77777777" w:rsidR="00FF1518" w:rsidRPr="00434A93" w:rsidRDefault="00FF1518" w:rsidP="00D9266A">
      <w:pPr>
        <w:pStyle w:val="Texttabulky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Zatím se nepodařilo v objektovém modelu 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Symfony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 vytvořit fungující relace se složenými klíči a cizími primárními klíči podle výše uvedeného relačního modelu databáze. Proto v tuto chvíli nejsou složené klíče a cizí primární klíče implementovány.</w:t>
      </w:r>
    </w:p>
    <w:p w14:paraId="6A72C7A8" w14:textId="77777777" w:rsidR="00FF1518" w:rsidRPr="00434A93" w:rsidRDefault="00FF1518" w:rsidP="00D9266A">
      <w:pPr>
        <w:pStyle w:val="Texttabulky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Jsou implementovány tabulky </w:t>
      </w:r>
      <w:proofErr w:type="spellStart"/>
      <w:r w:rsidRPr="00434A93">
        <w:rPr>
          <w:rFonts w:ascii="Times New Roman" w:hAnsi="Times New Roman" w:cs="Times New Roman"/>
          <w:b/>
          <w:i/>
          <w:sz w:val="24"/>
          <w:szCs w:val="24"/>
        </w:rPr>
        <w:t>Uzivatel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34A93">
        <w:rPr>
          <w:rFonts w:ascii="Times New Roman" w:hAnsi="Times New Roman" w:cs="Times New Roman"/>
          <w:b/>
          <w:i/>
          <w:sz w:val="24"/>
          <w:szCs w:val="24"/>
        </w:rPr>
        <w:t>Clanek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, aby mohla být zprovozněna alespoň základní funkcionalita zadávání a evidence článků. Tabulky jsou spojeny relací 1:N. Do tabulky </w:t>
      </w:r>
      <w:proofErr w:type="spellStart"/>
      <w:r w:rsidRPr="00434A93">
        <w:rPr>
          <w:rFonts w:ascii="Times New Roman" w:hAnsi="Times New Roman" w:cs="Times New Roman"/>
          <w:b/>
          <w:i/>
          <w:sz w:val="24"/>
          <w:szCs w:val="24"/>
        </w:rPr>
        <w:t>Clanek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 byly přidány tyto atributy:</w:t>
      </w:r>
    </w:p>
    <w:p w14:paraId="50627157" w14:textId="77777777" w:rsidR="00FF1518" w:rsidRPr="00434A93" w:rsidRDefault="00FF1518" w:rsidP="00D9266A">
      <w:pPr>
        <w:pStyle w:val="Texttabulky"/>
        <w:numPr>
          <w:ilvl w:val="1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4A93">
        <w:rPr>
          <w:rFonts w:ascii="Times New Roman" w:hAnsi="Times New Roman" w:cs="Times New Roman"/>
          <w:sz w:val="24"/>
          <w:szCs w:val="24"/>
        </w:rPr>
        <w:t>jmeno_clanku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 (VARCHAR)</w:t>
      </w:r>
    </w:p>
    <w:p w14:paraId="6BA2F35D" w14:textId="77777777" w:rsidR="00FF1518" w:rsidRPr="00434A93" w:rsidRDefault="00FF1518" w:rsidP="00D9266A">
      <w:pPr>
        <w:pStyle w:val="Texttabulky"/>
        <w:numPr>
          <w:ilvl w:val="1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4A93">
        <w:rPr>
          <w:rFonts w:ascii="Times New Roman" w:hAnsi="Times New Roman" w:cs="Times New Roman"/>
          <w:sz w:val="24"/>
          <w:szCs w:val="24"/>
        </w:rPr>
        <w:t>cesta_k_souboru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 (VARCHAR)</w:t>
      </w:r>
    </w:p>
    <w:p w14:paraId="655F320A" w14:textId="77777777" w:rsidR="00FF1518" w:rsidRPr="00434A93" w:rsidRDefault="00FF1518" w:rsidP="00D9266A">
      <w:pPr>
        <w:pStyle w:val="Texttabulky"/>
        <w:numPr>
          <w:ilvl w:val="1"/>
          <w:numId w:val="15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4A93">
        <w:rPr>
          <w:rFonts w:ascii="Times New Roman" w:hAnsi="Times New Roman" w:cs="Times New Roman"/>
          <w:sz w:val="24"/>
          <w:szCs w:val="24"/>
        </w:rPr>
        <w:t>uzivatel_ID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 xml:space="preserve"> (FK, 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Uzivatel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>, id)</w:t>
      </w:r>
    </w:p>
    <w:p w14:paraId="100FA232" w14:textId="77777777" w:rsidR="00FF1518" w:rsidRPr="008500C9" w:rsidRDefault="00FF1518" w:rsidP="00FF1518">
      <w:pPr>
        <w:pStyle w:val="Texttabulky"/>
        <w:spacing w:line="276" w:lineRule="auto"/>
        <w:jc w:val="both"/>
        <w:rPr>
          <w:sz w:val="22"/>
          <w:szCs w:val="22"/>
        </w:rPr>
      </w:pPr>
    </w:p>
    <w:p w14:paraId="42CE159B" w14:textId="77777777" w:rsidR="00FF1518" w:rsidRPr="00434A93" w:rsidRDefault="00FF1518" w:rsidP="00FF1518">
      <w:pPr>
        <w:pStyle w:val="Texttabulky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Pro každou tabulku byl pro usnadnění práce s daty vygenerován CRUD pomocí nástroje 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petkopara</w:t>
      </w:r>
      <w:proofErr w:type="spellEnd"/>
      <w:r w:rsidRPr="00434A93">
        <w:rPr>
          <w:rFonts w:ascii="Times New Roman" w:hAnsi="Times New Roman" w:cs="Times New Roman"/>
          <w:sz w:val="24"/>
          <w:szCs w:val="24"/>
        </w:rPr>
        <w:t>. Formuláře pro vkládání, úpravu a mazání dat se nacházejí pod routami:</w:t>
      </w:r>
    </w:p>
    <w:p w14:paraId="771FB30C" w14:textId="77777777" w:rsidR="00FF1518" w:rsidRPr="00434A93" w:rsidRDefault="00FF1518" w:rsidP="00FF1518">
      <w:pPr>
        <w:pStyle w:val="Texttabulky"/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autori</w:t>
      </w:r>
      <w:proofErr w:type="spellEnd"/>
    </w:p>
    <w:p w14:paraId="1624C81A" w14:textId="77777777" w:rsidR="00FF1518" w:rsidRPr="00434A93" w:rsidRDefault="00FF1518" w:rsidP="00FF1518">
      <w:pPr>
        <w:pStyle w:val="Texttabulky"/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clanek</w:t>
      </w:r>
      <w:proofErr w:type="spellEnd"/>
    </w:p>
    <w:p w14:paraId="1C1D40EC" w14:textId="77777777" w:rsidR="00FF1518" w:rsidRPr="00434A93" w:rsidRDefault="00FF1518" w:rsidP="00FF1518">
      <w:pPr>
        <w:pStyle w:val="Texttabulky"/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>/recenzenti</w:t>
      </w:r>
    </w:p>
    <w:p w14:paraId="29506F68" w14:textId="77777777" w:rsidR="00FF1518" w:rsidRPr="00434A93" w:rsidRDefault="00FF1518" w:rsidP="00FF1518">
      <w:pPr>
        <w:pStyle w:val="Texttabulky"/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>/revize</w:t>
      </w:r>
    </w:p>
    <w:p w14:paraId="0DCEC22D" w14:textId="77777777" w:rsidR="00FF1518" w:rsidRPr="00434A93" w:rsidRDefault="00FF1518" w:rsidP="00FF1518">
      <w:pPr>
        <w:pStyle w:val="Texttabulky"/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34A93">
        <w:rPr>
          <w:rFonts w:ascii="Times New Roman" w:hAnsi="Times New Roman" w:cs="Times New Roman"/>
          <w:sz w:val="24"/>
          <w:szCs w:val="24"/>
        </w:rPr>
        <w:t>uzivatel</w:t>
      </w:r>
      <w:proofErr w:type="spellEnd"/>
    </w:p>
    <w:p w14:paraId="1B9646C8" w14:textId="67DC1CBA" w:rsidR="00EF78D5" w:rsidRDefault="00EF78D5">
      <w:pPr>
        <w:spacing w:after="160" w:line="259" w:lineRule="auto"/>
        <w:jc w:val="left"/>
        <w:rPr>
          <w:lang w:eastAsia="cs-CZ"/>
        </w:rPr>
      </w:pPr>
      <w:r>
        <w:rPr>
          <w:lang w:eastAsia="cs-CZ"/>
        </w:rPr>
        <w:br w:type="page"/>
      </w:r>
    </w:p>
    <w:p w14:paraId="7A839513" w14:textId="77777777" w:rsidR="00EF78D5" w:rsidRDefault="00EF78D5" w:rsidP="00434A93">
      <w:pPr>
        <w:pStyle w:val="Nadpis2"/>
      </w:pPr>
      <w:bookmarkStart w:id="24" w:name="_Toc60316862"/>
      <w:bookmarkStart w:id="25" w:name="_Toc61594928"/>
      <w:r>
        <w:lastRenderedPageBreak/>
        <w:t>Správa na webové stránce</w:t>
      </w:r>
      <w:bookmarkEnd w:id="24"/>
      <w:bookmarkEnd w:id="25"/>
    </w:p>
    <w:p w14:paraId="24FAEE0B" w14:textId="77777777" w:rsidR="00EF78D5" w:rsidRPr="00434A93" w:rsidRDefault="00EF78D5" w:rsidP="00EF78D5">
      <w:pPr>
        <w:pStyle w:val="Texttabulky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434A93">
        <w:rPr>
          <w:rFonts w:ascii="Times New Roman" w:hAnsi="Times New Roman" w:cs="Times New Roman"/>
          <w:i/>
          <w:iCs/>
          <w:sz w:val="24"/>
          <w:szCs w:val="24"/>
        </w:rPr>
        <w:t xml:space="preserve">Ukázková verze aplikace je umístěna na adrese </w:t>
      </w:r>
      <w:hyperlink r:id="rId44" w:history="1">
        <w:r w:rsidRPr="00434A93">
          <w:rPr>
            <w:rStyle w:val="Hypertextovodkaz"/>
            <w:rFonts w:ascii="Times New Roman" w:hAnsi="Times New Roman" w:cs="Times New Roman"/>
            <w:i/>
            <w:iCs/>
            <w:sz w:val="24"/>
            <w:szCs w:val="24"/>
          </w:rPr>
          <w:t>http://alpha.kts.vspj.cz:8064/</w:t>
        </w:r>
      </w:hyperlink>
      <w:r w:rsidRPr="00434A9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498AE474" w14:textId="77777777" w:rsidR="00EF78D5" w:rsidRPr="00434A93" w:rsidRDefault="00EF78D5" w:rsidP="00EF78D5">
      <w:pPr>
        <w:pStyle w:val="Texttabulky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6B026A" w14:textId="77777777" w:rsidR="00EF78D5" w:rsidRPr="00434A93" w:rsidRDefault="00EF78D5" w:rsidP="00EF78D5">
      <w:pPr>
        <w:pStyle w:val="Texttabulky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>Toto je základní uživatelské rozhraní dostupné pro uživatele. Skrze přihlašovací formulář v horní liště vpravo se přihlašuje i samotný administrátor. Získá tím přístup k možnostem, které má administrátorský účet.</w:t>
      </w:r>
    </w:p>
    <w:p w14:paraId="54489943" w14:textId="77777777" w:rsidR="00EF78D5" w:rsidRDefault="00EF78D5" w:rsidP="00C75E76">
      <w:pPr>
        <w:pStyle w:val="Texttabulky"/>
      </w:pPr>
      <w:r w:rsidRPr="00A14CB1">
        <w:rPr>
          <w:noProof/>
        </w:rPr>
        <w:drawing>
          <wp:inline distT="0" distB="0" distL="0" distR="0" wp14:anchorId="4E0BA1F5" wp14:editId="2F5119C2">
            <wp:extent cx="5204460" cy="2531745"/>
            <wp:effectExtent l="0" t="0" r="0" b="1905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89D1" w14:textId="77777777" w:rsidR="00EF78D5" w:rsidRPr="00434A93" w:rsidRDefault="00EF78D5" w:rsidP="00434A93">
      <w:pPr>
        <w:pStyle w:val="Texttabulky"/>
        <w:jc w:val="both"/>
        <w:rPr>
          <w:rFonts w:ascii="Times New Roman" w:hAnsi="Times New Roman" w:cs="Times New Roman"/>
          <w:sz w:val="24"/>
          <w:szCs w:val="24"/>
        </w:rPr>
      </w:pPr>
    </w:p>
    <w:p w14:paraId="47AFCEAC" w14:textId="552AE069" w:rsidR="00EF78D5" w:rsidRPr="00434A93" w:rsidRDefault="00EF78D5" w:rsidP="00434A93">
      <w:pPr>
        <w:pStyle w:val="Texttabulky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sz w:val="24"/>
          <w:szCs w:val="24"/>
        </w:rPr>
        <w:t xml:space="preserve">Běžný defaultní přístup je dán konfigurací uživatelských rolí. </w:t>
      </w:r>
    </w:p>
    <w:p w14:paraId="3E987BB8" w14:textId="77777777" w:rsidR="00EF78D5" w:rsidRDefault="00EF78D5" w:rsidP="00C75E76">
      <w:pPr>
        <w:pStyle w:val="Texttabulky"/>
        <w:rPr>
          <w:sz w:val="22"/>
          <w:szCs w:val="22"/>
        </w:rPr>
      </w:pPr>
      <w:r w:rsidRPr="00A14CB1">
        <w:rPr>
          <w:noProof/>
          <w:sz w:val="22"/>
          <w:szCs w:val="22"/>
        </w:rPr>
        <w:drawing>
          <wp:inline distT="0" distB="0" distL="0" distR="0" wp14:anchorId="5555F494" wp14:editId="5D94A815">
            <wp:extent cx="5204460" cy="873125"/>
            <wp:effectExtent l="0" t="0" r="0" b="3175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4E5" w14:textId="1771A749" w:rsidR="00EF78D5" w:rsidRPr="00434A93" w:rsidRDefault="00EF78D5" w:rsidP="00EF78D5">
      <w:pPr>
        <w:pStyle w:val="Texttabulky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4A9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2B01110F" wp14:editId="1C20C3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85240" cy="2162175"/>
            <wp:effectExtent l="0" t="0" r="0" b="9525"/>
            <wp:wrapSquare wrapText="bothSides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4A93">
        <w:rPr>
          <w:rFonts w:ascii="Times New Roman" w:hAnsi="Times New Roman" w:cs="Times New Roman"/>
          <w:sz w:val="24"/>
          <w:szCs w:val="24"/>
        </w:rPr>
        <w:t>Po přihlášení na administrátorský účet se zpřístupní dvě další možnost</w:t>
      </w:r>
      <w:r w:rsidR="00DA579B">
        <w:rPr>
          <w:rFonts w:ascii="Times New Roman" w:hAnsi="Times New Roman" w:cs="Times New Roman"/>
          <w:sz w:val="24"/>
          <w:szCs w:val="24"/>
        </w:rPr>
        <w:t>i</w:t>
      </w:r>
      <w:r w:rsidRPr="00434A93">
        <w:rPr>
          <w:rFonts w:ascii="Times New Roman" w:hAnsi="Times New Roman" w:cs="Times New Roman"/>
          <w:sz w:val="24"/>
          <w:szCs w:val="24"/>
        </w:rPr>
        <w:t xml:space="preserve"> v levém Menu. Jde o „Seznam článků“ a „Uživatelé“. V menu je po kliknutí na „Seznam článků“ možné články editovat a odstraňovat, případně pouze ukázat jejich aktuální stav co se týče např. stanovení recenzentů, přijetí článku apod. Je také možné přidat nový článek. Skrze kliknutí v menu na „Uživatelé“ je možné taktéž uživatele editovat, odstraňovat, kontrolovat a přidávat uživatele nové.</w:t>
      </w:r>
    </w:p>
    <w:p w14:paraId="4D0C35A9" w14:textId="77777777" w:rsidR="00B137DF" w:rsidRDefault="00B137DF" w:rsidP="00EF78D5">
      <w:pPr>
        <w:pStyle w:val="Texttabulky"/>
        <w:spacing w:line="360" w:lineRule="auto"/>
        <w:jc w:val="both"/>
        <w:rPr>
          <w:b/>
          <w:bCs/>
          <w:sz w:val="22"/>
          <w:szCs w:val="22"/>
        </w:rPr>
      </w:pPr>
    </w:p>
    <w:p w14:paraId="2EDD2B08" w14:textId="77777777" w:rsidR="00B137DF" w:rsidRDefault="00B137DF" w:rsidP="00EF78D5">
      <w:pPr>
        <w:pStyle w:val="Texttabulky"/>
        <w:spacing w:line="360" w:lineRule="auto"/>
        <w:jc w:val="both"/>
        <w:rPr>
          <w:b/>
          <w:bCs/>
          <w:sz w:val="22"/>
          <w:szCs w:val="22"/>
        </w:rPr>
      </w:pPr>
    </w:p>
    <w:p w14:paraId="2C2FCA0E" w14:textId="77777777" w:rsidR="00B137DF" w:rsidRDefault="00B137DF" w:rsidP="00EF78D5">
      <w:pPr>
        <w:pStyle w:val="Texttabulky"/>
        <w:spacing w:line="360" w:lineRule="auto"/>
        <w:jc w:val="both"/>
        <w:rPr>
          <w:b/>
          <w:bCs/>
          <w:sz w:val="22"/>
          <w:szCs w:val="22"/>
        </w:rPr>
      </w:pPr>
    </w:p>
    <w:p w14:paraId="54CAB572" w14:textId="77777777" w:rsidR="00B137DF" w:rsidRDefault="00B137DF" w:rsidP="00EF78D5">
      <w:pPr>
        <w:pStyle w:val="Texttabulky"/>
        <w:spacing w:line="360" w:lineRule="auto"/>
        <w:jc w:val="both"/>
        <w:rPr>
          <w:b/>
          <w:bCs/>
          <w:sz w:val="22"/>
          <w:szCs w:val="22"/>
        </w:rPr>
      </w:pPr>
    </w:p>
    <w:p w14:paraId="77C76A56" w14:textId="4159E805" w:rsidR="00EF78D5" w:rsidRPr="00964753" w:rsidRDefault="00B137DF" w:rsidP="00EF78D5">
      <w:pPr>
        <w:pStyle w:val="Texttabulky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4753">
        <w:rPr>
          <w:rFonts w:ascii="Times New Roman" w:hAnsi="Times New Roman" w:cs="Times New Roman"/>
          <w:b/>
          <w:bCs/>
          <w:sz w:val="24"/>
          <w:szCs w:val="24"/>
        </w:rPr>
        <w:lastRenderedPageBreak/>
        <w:t>Na obrázku</w:t>
      </w:r>
      <w:r w:rsidR="00EF78D5" w:rsidRPr="00964753">
        <w:rPr>
          <w:rFonts w:ascii="Times New Roman" w:hAnsi="Times New Roman" w:cs="Times New Roman"/>
          <w:b/>
          <w:bCs/>
          <w:sz w:val="24"/>
          <w:szCs w:val="24"/>
        </w:rPr>
        <w:t xml:space="preserve"> je vidět správa všech článků z pohledu administrátora:</w:t>
      </w:r>
    </w:p>
    <w:p w14:paraId="38475CE7" w14:textId="77777777" w:rsidR="00EF78D5" w:rsidRDefault="00EF78D5" w:rsidP="00C75E76">
      <w:pPr>
        <w:pStyle w:val="Texttabulky"/>
        <w:rPr>
          <w:sz w:val="22"/>
          <w:szCs w:val="22"/>
        </w:rPr>
      </w:pPr>
      <w:r w:rsidRPr="007156A8">
        <w:rPr>
          <w:noProof/>
          <w:sz w:val="22"/>
          <w:szCs w:val="22"/>
        </w:rPr>
        <w:drawing>
          <wp:inline distT="0" distB="0" distL="0" distR="0" wp14:anchorId="69E3F418" wp14:editId="69183AE5">
            <wp:extent cx="5404479" cy="2590800"/>
            <wp:effectExtent l="0" t="0" r="635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8707" cy="259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E6E8" w14:textId="77777777" w:rsidR="00EF78D5" w:rsidRDefault="00EF78D5" w:rsidP="00EF78D5">
      <w:pPr>
        <w:pStyle w:val="Texttabulky"/>
        <w:rPr>
          <w:sz w:val="22"/>
          <w:szCs w:val="22"/>
        </w:rPr>
      </w:pPr>
    </w:p>
    <w:p w14:paraId="2213F99B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735B66E7" w14:textId="77777777" w:rsidR="00EF78D5" w:rsidRPr="00964753" w:rsidRDefault="00EF78D5" w:rsidP="00EF78D5">
      <w:pPr>
        <w:pStyle w:val="Texttabulky"/>
        <w:rPr>
          <w:rFonts w:ascii="Times New Roman" w:hAnsi="Times New Roman" w:cs="Times New Roman"/>
          <w:b/>
          <w:bCs/>
          <w:sz w:val="24"/>
          <w:szCs w:val="24"/>
        </w:rPr>
      </w:pPr>
      <w:r w:rsidRPr="00964753">
        <w:rPr>
          <w:rFonts w:ascii="Times New Roman" w:hAnsi="Times New Roman" w:cs="Times New Roman"/>
          <w:b/>
          <w:bCs/>
          <w:sz w:val="24"/>
          <w:szCs w:val="24"/>
        </w:rPr>
        <w:t>Články je možné editovat pomocí kliknutí na tlačítko „Edit“ u článku:</w:t>
      </w:r>
    </w:p>
    <w:p w14:paraId="1487A395" w14:textId="77777777" w:rsidR="00EF78D5" w:rsidRDefault="00EF78D5" w:rsidP="00C75E76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61985EE5" wp14:editId="204712DB">
            <wp:extent cx="5260106" cy="2581275"/>
            <wp:effectExtent l="0" t="0" r="0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2275" cy="26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41C1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09364C8D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032382FC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0464B526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26861DBE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022FCF92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3A5E4AB5" w14:textId="77777777" w:rsidR="00B137DF" w:rsidRDefault="00B137DF" w:rsidP="00EF78D5">
      <w:pPr>
        <w:pStyle w:val="Texttabulky"/>
        <w:rPr>
          <w:b/>
          <w:bCs/>
          <w:sz w:val="22"/>
          <w:szCs w:val="22"/>
        </w:rPr>
      </w:pPr>
    </w:p>
    <w:p w14:paraId="0B1E8C5D" w14:textId="77777777" w:rsidR="00B137DF" w:rsidRDefault="00B137DF" w:rsidP="00EF78D5">
      <w:pPr>
        <w:pStyle w:val="Texttabulky"/>
        <w:rPr>
          <w:b/>
          <w:bCs/>
          <w:sz w:val="22"/>
          <w:szCs w:val="22"/>
        </w:rPr>
      </w:pPr>
    </w:p>
    <w:p w14:paraId="25EBEC64" w14:textId="77777777" w:rsidR="00B137DF" w:rsidRDefault="00B137DF" w:rsidP="00EF78D5">
      <w:pPr>
        <w:pStyle w:val="Texttabulky"/>
        <w:rPr>
          <w:b/>
          <w:bCs/>
          <w:sz w:val="22"/>
          <w:szCs w:val="22"/>
        </w:rPr>
      </w:pPr>
    </w:p>
    <w:p w14:paraId="1AA92D1C" w14:textId="77777777" w:rsidR="00B137DF" w:rsidRDefault="00B137DF" w:rsidP="00EF78D5">
      <w:pPr>
        <w:pStyle w:val="Texttabulky"/>
        <w:rPr>
          <w:b/>
          <w:bCs/>
          <w:sz w:val="22"/>
          <w:szCs w:val="22"/>
        </w:rPr>
      </w:pPr>
    </w:p>
    <w:p w14:paraId="5CB59C8F" w14:textId="77777777" w:rsidR="00B137DF" w:rsidRDefault="00B137DF" w:rsidP="00EF78D5">
      <w:pPr>
        <w:pStyle w:val="Texttabulky"/>
        <w:rPr>
          <w:b/>
          <w:bCs/>
          <w:sz w:val="22"/>
          <w:szCs w:val="22"/>
        </w:rPr>
      </w:pPr>
    </w:p>
    <w:p w14:paraId="51288FD4" w14:textId="77777777" w:rsidR="00B137DF" w:rsidRDefault="00B137DF" w:rsidP="00EF78D5">
      <w:pPr>
        <w:pStyle w:val="Texttabulky"/>
        <w:rPr>
          <w:b/>
          <w:bCs/>
          <w:sz w:val="22"/>
          <w:szCs w:val="22"/>
        </w:rPr>
      </w:pPr>
    </w:p>
    <w:p w14:paraId="7A587ED8" w14:textId="77777777" w:rsidR="00964753" w:rsidRDefault="00964753" w:rsidP="00EF78D5">
      <w:pPr>
        <w:pStyle w:val="Texttabulky"/>
        <w:rPr>
          <w:b/>
          <w:bCs/>
          <w:sz w:val="22"/>
          <w:szCs w:val="22"/>
        </w:rPr>
      </w:pPr>
    </w:p>
    <w:p w14:paraId="7F3AB830" w14:textId="61AB0E82" w:rsidR="00EF78D5" w:rsidRPr="00964753" w:rsidRDefault="00EF78D5" w:rsidP="00EF78D5">
      <w:pPr>
        <w:pStyle w:val="Texttabulky"/>
        <w:rPr>
          <w:rFonts w:ascii="Times New Roman" w:hAnsi="Times New Roman" w:cs="Times New Roman"/>
          <w:b/>
          <w:bCs/>
          <w:sz w:val="24"/>
          <w:szCs w:val="24"/>
        </w:rPr>
      </w:pPr>
      <w:r w:rsidRPr="00964753">
        <w:rPr>
          <w:rFonts w:ascii="Times New Roman" w:hAnsi="Times New Roman" w:cs="Times New Roman"/>
          <w:b/>
          <w:bCs/>
          <w:sz w:val="24"/>
          <w:szCs w:val="24"/>
        </w:rPr>
        <w:lastRenderedPageBreak/>
        <w:t>Pomocí tlačítka „New“ je možnost přidávat nové články:</w:t>
      </w:r>
    </w:p>
    <w:p w14:paraId="0AB90F14" w14:textId="77777777" w:rsidR="00EF78D5" w:rsidRDefault="00EF78D5" w:rsidP="00C75E76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40B656BC" wp14:editId="2E2A4869">
            <wp:extent cx="4714875" cy="2314868"/>
            <wp:effectExtent l="0" t="0" r="0" b="952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1803" cy="231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CE65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5CFFD959" w14:textId="77777777" w:rsidR="00EF78D5" w:rsidRPr="00964753" w:rsidRDefault="00EF78D5" w:rsidP="00EF78D5">
      <w:pPr>
        <w:pStyle w:val="Texttabulky"/>
        <w:rPr>
          <w:rFonts w:ascii="Times New Roman" w:hAnsi="Times New Roman" w:cs="Times New Roman"/>
          <w:b/>
          <w:bCs/>
          <w:sz w:val="24"/>
          <w:szCs w:val="24"/>
        </w:rPr>
      </w:pPr>
      <w:r w:rsidRPr="00964753">
        <w:rPr>
          <w:rFonts w:ascii="Times New Roman" w:hAnsi="Times New Roman" w:cs="Times New Roman"/>
          <w:b/>
          <w:bCs/>
          <w:sz w:val="24"/>
          <w:szCs w:val="24"/>
        </w:rPr>
        <w:t>Na stránce „Uživatelé“ je vidět administrátorská správa všech uživatelů:</w:t>
      </w:r>
    </w:p>
    <w:p w14:paraId="5E42114F" w14:textId="77777777" w:rsidR="00EF78D5" w:rsidRDefault="00EF78D5" w:rsidP="00C75E76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27289D04" wp14:editId="5C1C771F">
            <wp:extent cx="5204460" cy="2553970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E291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16DE9B90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75029057" w14:textId="77777777" w:rsidR="00EF78D5" w:rsidRPr="00964753" w:rsidRDefault="00EF78D5" w:rsidP="00EF78D5">
      <w:pPr>
        <w:pStyle w:val="Texttabulky"/>
        <w:rPr>
          <w:rFonts w:ascii="Times New Roman" w:hAnsi="Times New Roman" w:cs="Times New Roman"/>
          <w:b/>
          <w:bCs/>
          <w:sz w:val="24"/>
          <w:szCs w:val="24"/>
        </w:rPr>
      </w:pPr>
      <w:r w:rsidRPr="00964753">
        <w:rPr>
          <w:rFonts w:ascii="Times New Roman" w:hAnsi="Times New Roman" w:cs="Times New Roman"/>
          <w:b/>
          <w:bCs/>
          <w:sz w:val="24"/>
          <w:szCs w:val="24"/>
        </w:rPr>
        <w:t>Je možné uživatele upravovat pomocí tlačítka „Edit“:</w:t>
      </w:r>
    </w:p>
    <w:p w14:paraId="7E68602C" w14:textId="77777777" w:rsidR="00EF78D5" w:rsidRDefault="00EF78D5" w:rsidP="00C75E76">
      <w:pPr>
        <w:pStyle w:val="Texttabulky"/>
        <w:rPr>
          <w:b/>
          <w:bCs/>
          <w:sz w:val="22"/>
          <w:szCs w:val="22"/>
        </w:rPr>
      </w:pPr>
      <w:r w:rsidRPr="007156A8">
        <w:rPr>
          <w:b/>
          <w:bCs/>
          <w:noProof/>
          <w:sz w:val="22"/>
          <w:szCs w:val="22"/>
        </w:rPr>
        <w:drawing>
          <wp:inline distT="0" distB="0" distL="0" distR="0" wp14:anchorId="4B12C3D7" wp14:editId="29EFF84E">
            <wp:extent cx="5204460" cy="2551430"/>
            <wp:effectExtent l="0" t="0" r="0" b="127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80E2" w14:textId="77777777" w:rsidR="00EF78D5" w:rsidRDefault="00EF78D5" w:rsidP="00EF78D5">
      <w:pPr>
        <w:pStyle w:val="Texttabulky"/>
        <w:rPr>
          <w:b/>
          <w:bCs/>
          <w:sz w:val="22"/>
          <w:szCs w:val="22"/>
        </w:rPr>
      </w:pPr>
    </w:p>
    <w:p w14:paraId="49E30C2F" w14:textId="20553CC9" w:rsidR="00EF78D5" w:rsidRPr="00B137DF" w:rsidRDefault="00EF78D5" w:rsidP="00B137DF">
      <w:pPr>
        <w:pStyle w:val="Texttabulky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137DF">
        <w:rPr>
          <w:rFonts w:ascii="Times New Roman" w:hAnsi="Times New Roman" w:cs="Times New Roman"/>
          <w:sz w:val="24"/>
          <w:szCs w:val="24"/>
        </w:rPr>
        <w:t xml:space="preserve">Zde je důležité připomenout, že heslo je zde zadáváno pomocí </w:t>
      </w:r>
      <w:proofErr w:type="spellStart"/>
      <w:r w:rsidRPr="00B137DF">
        <w:rPr>
          <w:rFonts w:ascii="Times New Roman" w:hAnsi="Times New Roman" w:cs="Times New Roman"/>
          <w:sz w:val="24"/>
          <w:szCs w:val="24"/>
        </w:rPr>
        <w:t>hashe</w:t>
      </w:r>
      <w:proofErr w:type="spellEnd"/>
      <w:r w:rsidRPr="00B137DF">
        <w:rPr>
          <w:rFonts w:ascii="Times New Roman" w:hAnsi="Times New Roman" w:cs="Times New Roman"/>
          <w:sz w:val="24"/>
          <w:szCs w:val="24"/>
        </w:rPr>
        <w:t>.</w:t>
      </w:r>
    </w:p>
    <w:p w14:paraId="265735C0" w14:textId="77777777" w:rsidR="00EF78D5" w:rsidRDefault="00EF78D5" w:rsidP="00EF78D5">
      <w:pPr>
        <w:pStyle w:val="Texttabulky"/>
        <w:spacing w:line="360" w:lineRule="auto"/>
        <w:rPr>
          <w:sz w:val="22"/>
          <w:szCs w:val="22"/>
        </w:rPr>
      </w:pPr>
    </w:p>
    <w:p w14:paraId="7AB5D5F2" w14:textId="77777777" w:rsidR="00EF78D5" w:rsidRPr="00964753" w:rsidRDefault="00EF78D5" w:rsidP="00EF78D5">
      <w:pPr>
        <w:pStyle w:val="Texttabulky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64753">
        <w:rPr>
          <w:rFonts w:ascii="Times New Roman" w:hAnsi="Times New Roman" w:cs="Times New Roman"/>
          <w:b/>
          <w:bCs/>
          <w:sz w:val="24"/>
          <w:szCs w:val="24"/>
        </w:rPr>
        <w:t>Lze také uživatele přidávat skrze tlačítko „Nový“:</w:t>
      </w:r>
    </w:p>
    <w:p w14:paraId="2CDDA4E5" w14:textId="77777777" w:rsidR="00EF78D5" w:rsidRDefault="00EF78D5" w:rsidP="00C75E76">
      <w:pPr>
        <w:pStyle w:val="Texttabulky"/>
        <w:spacing w:line="360" w:lineRule="auto"/>
        <w:rPr>
          <w:sz w:val="22"/>
          <w:szCs w:val="22"/>
        </w:rPr>
      </w:pPr>
      <w:r w:rsidRPr="00841305">
        <w:rPr>
          <w:noProof/>
          <w:sz w:val="22"/>
          <w:szCs w:val="22"/>
        </w:rPr>
        <w:drawing>
          <wp:inline distT="0" distB="0" distL="0" distR="0" wp14:anchorId="7615A312" wp14:editId="371DE878">
            <wp:extent cx="5204460" cy="2550160"/>
            <wp:effectExtent l="0" t="0" r="0" b="254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E8DC" w14:textId="77777777" w:rsidR="00FF1518" w:rsidRPr="00FF1518" w:rsidRDefault="00FF1518" w:rsidP="00FF1518">
      <w:pPr>
        <w:rPr>
          <w:lang w:eastAsia="cs-CZ"/>
        </w:rPr>
      </w:pPr>
    </w:p>
    <w:p w14:paraId="51DBA4FE" w14:textId="77777777" w:rsidR="009B1B3B" w:rsidRPr="00F37091" w:rsidRDefault="009B1B3B" w:rsidP="009B1B3B">
      <w:pPr>
        <w:pStyle w:val="Odstavecseseznamem"/>
        <w:ind w:left="1440"/>
        <w:rPr>
          <w:u w:val="single"/>
        </w:rPr>
      </w:pPr>
    </w:p>
    <w:p w14:paraId="0C0DFE99" w14:textId="159D60D0" w:rsidR="009B1B3B" w:rsidRPr="009B1B3B" w:rsidRDefault="009B1B3B" w:rsidP="009B1B3B">
      <w:pPr>
        <w:rPr>
          <w:sz w:val="22"/>
        </w:rPr>
      </w:pPr>
      <w:r w:rsidRPr="009B1B3B">
        <w:rPr>
          <w:sz w:val="22"/>
        </w:rPr>
        <w:t xml:space="preserve"> </w:t>
      </w:r>
    </w:p>
    <w:p w14:paraId="6DC67814" w14:textId="77777777" w:rsidR="001662A6" w:rsidRDefault="001662A6">
      <w:pPr>
        <w:spacing w:after="160" w:line="259" w:lineRule="auto"/>
        <w:jc w:val="left"/>
        <w:rPr>
          <w:lang w:eastAsia="cs-CZ"/>
        </w:rPr>
        <w:sectPr w:rsidR="001662A6" w:rsidSect="00B54FAB"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bookmarkStart w:id="26" w:name="_Toc61594929"/>
    <w:p w14:paraId="0C0253F2" w14:textId="526DB504" w:rsidR="001662A6" w:rsidRDefault="00C03DDE" w:rsidP="001662A6">
      <w:pPr>
        <w:pStyle w:val="Nadpis1"/>
        <w:jc w:val="both"/>
        <w:rPr>
          <w:lang w:eastAsia="cs-CZ"/>
        </w:rPr>
      </w:pPr>
      <w:r>
        <w:rPr>
          <w:noProof/>
          <w:lang w:eastAsia="cs-CZ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10880E" wp14:editId="7111BD88">
                <wp:simplePos x="0" y="0"/>
                <wp:positionH relativeFrom="column">
                  <wp:posOffset>-61393</wp:posOffset>
                </wp:positionH>
                <wp:positionV relativeFrom="paragraph">
                  <wp:posOffset>537650</wp:posOffset>
                </wp:positionV>
                <wp:extent cx="3456633" cy="512466"/>
                <wp:effectExtent l="0" t="0" r="10795" b="20955"/>
                <wp:wrapNone/>
                <wp:docPr id="10" name="Obdélní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633" cy="51246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613CA2" id="Obdélník 10" o:spid="_x0000_s1026" style="position:absolute;margin-left:-4.85pt;margin-top:42.35pt;width:272.2pt;height:40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" filled="f" strokecolor="#00b050" strokeweight="1.5pt"/>
            </w:pict>
          </mc:Fallback>
        </mc:AlternateContent>
      </w:r>
      <w:r w:rsidR="00A94658">
        <w:rPr>
          <w:lang w:eastAsia="cs-CZ"/>
        </w:rPr>
        <w:t>Uživatelské rozhraní</w:t>
      </w:r>
      <w:r w:rsidR="001662A6">
        <w:rPr>
          <w:lang w:eastAsia="cs-CZ"/>
        </w:rPr>
        <w:t xml:space="preserve"> </w:t>
      </w:r>
      <w:r w:rsidR="00A94658">
        <w:rPr>
          <w:lang w:eastAsia="cs-CZ"/>
        </w:rPr>
        <w:t xml:space="preserve">webu </w:t>
      </w:r>
      <w:r w:rsidR="001662A6">
        <w:rPr>
          <w:lang w:eastAsia="cs-CZ"/>
        </w:rPr>
        <w:t xml:space="preserve">časopisu </w:t>
      </w:r>
      <w:r w:rsidR="001662A6" w:rsidRPr="001662A6">
        <w:rPr>
          <w:lang w:eastAsia="cs-CZ"/>
        </w:rPr>
        <w:t>LOGOS POLYTECHNIKOS</w:t>
      </w:r>
      <w:bookmarkEnd w:id="26"/>
      <w:r w:rsidR="001662A6" w:rsidRPr="001662A6">
        <w:rPr>
          <w:lang w:eastAsia="cs-CZ"/>
        </w:rPr>
        <w:t xml:space="preserve"> </w:t>
      </w:r>
    </w:p>
    <w:p w14:paraId="5878745A" w14:textId="31AE3635" w:rsidR="001662A6" w:rsidRDefault="000B4510" w:rsidP="001662A6">
      <w:pPr>
        <w:rPr>
          <w:lang w:eastAsia="cs-CZ"/>
        </w:rPr>
      </w:pPr>
      <w:r w:rsidRPr="000B4510">
        <w:rPr>
          <w:noProof/>
          <w:color w:val="C45911" w:themeColor="accent2" w:themeShade="BF"/>
          <w:lang w:eastAsia="cs-CZ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212236" wp14:editId="6B4C6881">
                <wp:simplePos x="0" y="0"/>
                <wp:positionH relativeFrom="column">
                  <wp:posOffset>-66417</wp:posOffset>
                </wp:positionH>
                <wp:positionV relativeFrom="paragraph">
                  <wp:posOffset>2187324</wp:posOffset>
                </wp:positionV>
                <wp:extent cx="1149950" cy="1522325"/>
                <wp:effectExtent l="0" t="0" r="12700" b="20955"/>
                <wp:wrapNone/>
                <wp:docPr id="14" name="Obdélní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50" cy="1522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67639" id="Obdélník 14" o:spid="_x0000_s1026" style="position:absolute;margin-left:-5.25pt;margin-top:172.25pt;width:90.55pt;height:119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" filled="f" strokecolor="#c45911 [2405]" strokeweight="1.5pt"/>
            </w:pict>
          </mc:Fallback>
        </mc:AlternateContent>
      </w:r>
      <w:r w:rsidRPr="00C03DDE">
        <w:rPr>
          <w:noProof/>
          <w:color w:val="7030A0"/>
          <w:lang w:eastAsia="cs-C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6F4363" wp14:editId="04CBBF91">
                <wp:simplePos x="0" y="0"/>
                <wp:positionH relativeFrom="column">
                  <wp:posOffset>-66417</wp:posOffset>
                </wp:positionH>
                <wp:positionV relativeFrom="paragraph">
                  <wp:posOffset>845869</wp:posOffset>
                </wp:positionV>
                <wp:extent cx="1149950" cy="1271116"/>
                <wp:effectExtent l="0" t="0" r="12700" b="24765"/>
                <wp:wrapNone/>
                <wp:docPr id="13" name="Obdélní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50" cy="127111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72018" id="Obdélník 13" o:spid="_x0000_s1026" style="position:absolute;margin-left:-5.25pt;margin-top:66.6pt;width:90.55pt;height:10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" filled="f" strokecolor="#00b0f0" strokeweight="1.5pt"/>
            </w:pict>
          </mc:Fallback>
        </mc:AlternateContent>
      </w:r>
      <w:r w:rsidR="0055467C" w:rsidRPr="00C03DDE">
        <w:rPr>
          <w:noProof/>
          <w:color w:val="7030A0"/>
          <w:lang w:eastAsia="cs-C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4229CA" wp14:editId="34347CCB">
                <wp:simplePos x="0" y="0"/>
                <wp:positionH relativeFrom="column">
                  <wp:posOffset>6168585</wp:posOffset>
                </wp:positionH>
                <wp:positionV relativeFrom="paragraph">
                  <wp:posOffset>368572</wp:posOffset>
                </wp:positionV>
                <wp:extent cx="2848708" cy="406958"/>
                <wp:effectExtent l="0" t="0" r="27940" b="12700"/>
                <wp:wrapNone/>
                <wp:docPr id="12" name="Obdélní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8708" cy="4069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A4BF2" id="Obdélník 12" o:spid="_x0000_s1026" style="position:absolute;margin-left:485.7pt;margin-top:29pt;width:224.3pt;height:32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" filled="f" strokecolor="#ed7d31 [3205]" strokeweight="1.5pt"/>
            </w:pict>
          </mc:Fallback>
        </mc:AlternateContent>
      </w:r>
      <w:r w:rsidR="00C03DDE" w:rsidRPr="00C03DDE">
        <w:rPr>
          <w:noProof/>
          <w:color w:val="7030A0"/>
          <w:lang w:eastAsia="cs-C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EAF55C" wp14:editId="1E2B96AB">
                <wp:simplePos x="0" y="0"/>
                <wp:positionH relativeFrom="column">
                  <wp:posOffset>-56368</wp:posOffset>
                </wp:positionH>
                <wp:positionV relativeFrom="paragraph">
                  <wp:posOffset>443935</wp:posOffset>
                </wp:positionV>
                <wp:extent cx="1863969" cy="281354"/>
                <wp:effectExtent l="0" t="0" r="22225" b="23495"/>
                <wp:wrapNone/>
                <wp:docPr id="11" name="Obdélní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969" cy="2813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7B35F" id="Obdélník 11" o:spid="_x0000_s1026" style="position:absolute;margin-left:-4.45pt;margin-top:34.95pt;width:146.75pt;height:22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" filled="f" strokecolor="#7030a0" strokeweight="1.5pt"/>
            </w:pict>
          </mc:Fallback>
        </mc:AlternateContent>
      </w:r>
      <w:r w:rsidR="008B6200">
        <w:rPr>
          <w:noProof/>
        </w:rPr>
        <w:drawing>
          <wp:inline distT="0" distB="0" distL="0" distR="0" wp14:anchorId="1CCD0E76" wp14:editId="24FE85B8">
            <wp:extent cx="8891270" cy="4494530"/>
            <wp:effectExtent l="0" t="0" r="5080" b="127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9127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2A6">
        <w:rPr>
          <w:lang w:eastAsia="cs-CZ"/>
        </w:rPr>
        <w:t xml:space="preserve"> </w:t>
      </w:r>
    </w:p>
    <w:p w14:paraId="38DA7546" w14:textId="09BA2963" w:rsidR="001662A6" w:rsidRPr="001662A6" w:rsidRDefault="001662A6" w:rsidP="001662A6">
      <w:pPr>
        <w:rPr>
          <w:lang w:eastAsia="cs-CZ"/>
        </w:rPr>
        <w:sectPr w:rsidR="001662A6" w:rsidRPr="001662A6" w:rsidSect="001662A6">
          <w:pgSz w:w="16838" w:h="11906" w:orient="landscape"/>
          <w:pgMar w:top="1701" w:right="1418" w:bottom="1134" w:left="1418" w:header="709" w:footer="709" w:gutter="0"/>
          <w:cols w:space="708"/>
          <w:docGrid w:linePitch="360"/>
        </w:sectPr>
      </w:pPr>
    </w:p>
    <w:p w14:paraId="1943B173" w14:textId="2D6FE8C6" w:rsidR="001662A6" w:rsidRDefault="001662A6">
      <w:pPr>
        <w:spacing w:after="160" w:line="259" w:lineRule="auto"/>
        <w:jc w:val="left"/>
        <w:rPr>
          <w:b/>
          <w:bCs/>
          <w:lang w:eastAsia="cs-CZ"/>
        </w:rPr>
      </w:pPr>
      <w:r w:rsidRPr="001662A6">
        <w:rPr>
          <w:b/>
          <w:bCs/>
          <w:lang w:eastAsia="cs-CZ"/>
        </w:rPr>
        <w:lastRenderedPageBreak/>
        <w:t xml:space="preserve">Výchozí webová stránka časopisu </w:t>
      </w:r>
      <w:r w:rsidR="008B6200">
        <w:rPr>
          <w:b/>
          <w:bCs/>
          <w:lang w:eastAsia="cs-CZ"/>
        </w:rPr>
        <w:t xml:space="preserve">z pohledu uživatele </w:t>
      </w:r>
      <w:r w:rsidRPr="001662A6">
        <w:rPr>
          <w:b/>
          <w:bCs/>
          <w:lang w:eastAsia="cs-CZ"/>
        </w:rPr>
        <w:t>obsahuje:</w:t>
      </w:r>
    </w:p>
    <w:p w14:paraId="44D2A5E5" w14:textId="122955D0" w:rsidR="001662A6" w:rsidRPr="00225D3A" w:rsidRDefault="00225D3A" w:rsidP="00D9266A">
      <w:pPr>
        <w:pStyle w:val="Odstavecseseznamem"/>
        <w:numPr>
          <w:ilvl w:val="0"/>
          <w:numId w:val="2"/>
        </w:numPr>
        <w:spacing w:after="160" w:line="259" w:lineRule="auto"/>
        <w:rPr>
          <w:b/>
          <w:bCs/>
        </w:rPr>
      </w:pPr>
      <w:r>
        <w:t>Hlavičku stránky s názvem časopisu a logem vydavatele, kterým je Vysoká škola polytechnická Jihlava</w:t>
      </w:r>
      <w:r w:rsidR="00C03DDE">
        <w:t xml:space="preserve"> (na obrázku výše označeno </w:t>
      </w:r>
      <w:r w:rsidR="00C03DDE" w:rsidRPr="00C03DDE">
        <w:rPr>
          <w:color w:val="00B050"/>
        </w:rPr>
        <w:t>zeleně</w:t>
      </w:r>
      <w:r w:rsidR="00C03DDE">
        <w:t>)</w:t>
      </w:r>
      <w:r>
        <w:t>.</w:t>
      </w:r>
    </w:p>
    <w:p w14:paraId="001C25A7" w14:textId="219B6573" w:rsidR="00225D3A" w:rsidRPr="00225D3A" w:rsidRDefault="00225D3A" w:rsidP="00D9266A">
      <w:pPr>
        <w:pStyle w:val="Odstavecseseznamem"/>
        <w:numPr>
          <w:ilvl w:val="0"/>
          <w:numId w:val="2"/>
        </w:numPr>
        <w:spacing w:after="160" w:line="259" w:lineRule="auto"/>
        <w:rPr>
          <w:b/>
          <w:bCs/>
        </w:rPr>
      </w:pPr>
      <w:r>
        <w:t>Záložku „Domovská stránka“ vracející uživatele na domovskou stránku časopisu, záložku „O nás“ obsahující základní informace o časopisu a možnostech publikace a záložku „Kontakt“ se základními informacemi o týmu Tarzanů</w:t>
      </w:r>
      <w:r w:rsidR="00C03DDE">
        <w:t xml:space="preserve"> (na obrázku výše označeno </w:t>
      </w:r>
      <w:r w:rsidR="00C03DDE">
        <w:rPr>
          <w:color w:val="7030A0"/>
        </w:rPr>
        <w:t>fialově</w:t>
      </w:r>
      <w:r w:rsidR="00C03DDE">
        <w:t>)</w:t>
      </w:r>
      <w:r>
        <w:t>.</w:t>
      </w:r>
    </w:p>
    <w:p w14:paraId="6D029130" w14:textId="773F99EF" w:rsidR="00225D3A" w:rsidRPr="00225D3A" w:rsidRDefault="00225D3A" w:rsidP="00D9266A">
      <w:pPr>
        <w:pStyle w:val="Odstavecseseznamem"/>
        <w:numPr>
          <w:ilvl w:val="0"/>
          <w:numId w:val="2"/>
        </w:numPr>
        <w:spacing w:after="160" w:line="259" w:lineRule="auto"/>
        <w:rPr>
          <w:b/>
          <w:bCs/>
        </w:rPr>
      </w:pPr>
      <w:r>
        <w:t>Formulář pro přihlášení registrovaných uživatelů</w:t>
      </w:r>
      <w:r w:rsidR="00301272">
        <w:t xml:space="preserve"> (na obrázku výše označeno </w:t>
      </w:r>
      <w:r w:rsidR="00301272">
        <w:rPr>
          <w:color w:val="ED7D31" w:themeColor="accent2"/>
        </w:rPr>
        <w:t>oranžově</w:t>
      </w:r>
      <w:r w:rsidR="00301272">
        <w:t>)</w:t>
      </w:r>
      <w:r>
        <w:t>.</w:t>
      </w:r>
    </w:p>
    <w:p w14:paraId="6BA6026E" w14:textId="70D50C4C" w:rsidR="00225D3A" w:rsidRPr="00225D3A" w:rsidRDefault="00225D3A" w:rsidP="00D9266A">
      <w:pPr>
        <w:pStyle w:val="Odstavecseseznamem"/>
        <w:numPr>
          <w:ilvl w:val="0"/>
          <w:numId w:val="2"/>
        </w:numPr>
        <w:spacing w:after="160" w:line="259" w:lineRule="auto"/>
        <w:rPr>
          <w:b/>
          <w:bCs/>
        </w:rPr>
      </w:pPr>
      <w:r>
        <w:t>Menu/nabídku obsahující záložky</w:t>
      </w:r>
      <w:r w:rsidR="000B4510">
        <w:t xml:space="preserve"> (na obrázku výše označeno</w:t>
      </w:r>
      <w:r w:rsidR="000B4510">
        <w:rPr>
          <w:color w:val="ED7D31" w:themeColor="accent2"/>
        </w:rPr>
        <w:t xml:space="preserve"> </w:t>
      </w:r>
      <w:r w:rsidR="000B4510" w:rsidRPr="000B4510">
        <w:rPr>
          <w:color w:val="00B0F0"/>
        </w:rPr>
        <w:t>modře</w:t>
      </w:r>
      <w:r w:rsidR="000B4510">
        <w:t>)</w:t>
      </w:r>
      <w:r>
        <w:t>:</w:t>
      </w:r>
    </w:p>
    <w:p w14:paraId="5C05C93D" w14:textId="6B6F7D49" w:rsidR="00225D3A" w:rsidRPr="00225D3A" w:rsidRDefault="00225D3A" w:rsidP="00D9266A">
      <w:pPr>
        <w:pStyle w:val="Odstavecseseznamem"/>
        <w:numPr>
          <w:ilvl w:val="1"/>
          <w:numId w:val="2"/>
        </w:numPr>
        <w:spacing w:after="160" w:line="259" w:lineRule="auto"/>
        <w:rPr>
          <w:b/>
          <w:bCs/>
        </w:rPr>
      </w:pPr>
      <w:r>
        <w:t>Pokyny pro přispěvatele.</w:t>
      </w:r>
    </w:p>
    <w:p w14:paraId="2F263E4D" w14:textId="78C7E95F" w:rsidR="00225D3A" w:rsidRDefault="00225D3A" w:rsidP="00D9266A">
      <w:pPr>
        <w:pStyle w:val="Odstavecseseznamem"/>
        <w:numPr>
          <w:ilvl w:val="1"/>
          <w:numId w:val="2"/>
        </w:numPr>
        <w:spacing w:after="160" w:line="259" w:lineRule="auto"/>
      </w:pPr>
      <w:r w:rsidRPr="00225D3A">
        <w:t>Šablona</w:t>
      </w:r>
      <w:r>
        <w:t>.</w:t>
      </w:r>
    </w:p>
    <w:p w14:paraId="2850DF78" w14:textId="059DD495" w:rsidR="00225D3A" w:rsidRDefault="00225D3A" w:rsidP="00D9266A">
      <w:pPr>
        <w:pStyle w:val="Odstavecseseznamem"/>
        <w:numPr>
          <w:ilvl w:val="1"/>
          <w:numId w:val="2"/>
        </w:numPr>
        <w:spacing w:after="160" w:line="259" w:lineRule="auto"/>
      </w:pPr>
      <w:r>
        <w:t>Recenzní řízení.</w:t>
      </w:r>
    </w:p>
    <w:p w14:paraId="12F111E7" w14:textId="6C6646BD" w:rsidR="00225D3A" w:rsidRDefault="00225D3A" w:rsidP="00D9266A">
      <w:pPr>
        <w:pStyle w:val="Odstavecseseznamem"/>
        <w:numPr>
          <w:ilvl w:val="1"/>
          <w:numId w:val="2"/>
        </w:numPr>
        <w:spacing w:after="160" w:line="259" w:lineRule="auto"/>
      </w:pPr>
      <w:r>
        <w:t>Zadat článek.</w:t>
      </w:r>
    </w:p>
    <w:p w14:paraId="7D1EF6AD" w14:textId="6E3F30BB" w:rsidR="00225D3A" w:rsidRDefault="00225D3A" w:rsidP="00D9266A">
      <w:pPr>
        <w:pStyle w:val="Odstavecseseznamem"/>
        <w:numPr>
          <w:ilvl w:val="0"/>
          <w:numId w:val="2"/>
        </w:numPr>
        <w:spacing w:after="160" w:line="259" w:lineRule="auto"/>
      </w:pPr>
      <w:r>
        <w:t>Adresu vydavatele</w:t>
      </w:r>
      <w:r w:rsidR="00AF502D">
        <w:t>, základní informace o vydavateli</w:t>
      </w:r>
      <w:r>
        <w:t xml:space="preserve"> a kontaktn</w:t>
      </w:r>
      <w:r w:rsidR="00AF502D">
        <w:t>í osobu</w:t>
      </w:r>
      <w:r w:rsidR="000B4510">
        <w:t xml:space="preserve"> (na obrázku výše označeno</w:t>
      </w:r>
      <w:r w:rsidR="000B4510">
        <w:rPr>
          <w:color w:val="ED7D31" w:themeColor="accent2"/>
        </w:rPr>
        <w:t xml:space="preserve"> </w:t>
      </w:r>
      <w:r w:rsidR="000B4510" w:rsidRPr="000B4510">
        <w:rPr>
          <w:color w:val="C45911" w:themeColor="accent2" w:themeShade="BF"/>
        </w:rPr>
        <w:t>hnědě</w:t>
      </w:r>
      <w:r w:rsidR="000B4510">
        <w:t>)</w:t>
      </w:r>
      <w:r w:rsidR="00AF502D">
        <w:t>.</w:t>
      </w:r>
    </w:p>
    <w:p w14:paraId="23B9C7B9" w14:textId="77777777" w:rsidR="007C6B6B" w:rsidRDefault="007C6B6B" w:rsidP="00A94658">
      <w:pPr>
        <w:pStyle w:val="Nadpis2"/>
      </w:pPr>
      <w:bookmarkStart w:id="27" w:name="_Toc61594930"/>
      <w:r>
        <w:t>Přihlášení uživatele</w:t>
      </w:r>
      <w:bookmarkEnd w:id="27"/>
    </w:p>
    <w:p w14:paraId="5C06C161" w14:textId="22785BC0" w:rsidR="00C03DDE" w:rsidRDefault="00C03DDE" w:rsidP="007C6B6B">
      <w:pPr>
        <w:rPr>
          <w:lang w:eastAsia="cs-CZ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CD5F8DA" wp14:editId="34C59A22">
            <wp:simplePos x="0" y="0"/>
            <wp:positionH relativeFrom="margin">
              <wp:align>left</wp:align>
            </wp:positionH>
            <wp:positionV relativeFrom="paragraph">
              <wp:posOffset>1365994</wp:posOffset>
            </wp:positionV>
            <wp:extent cx="4988560" cy="842645"/>
            <wp:effectExtent l="0" t="0" r="2540" b="0"/>
            <wp:wrapSquare wrapText="bothSides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Uživatel na webových stránkách časopisu </w:t>
      </w:r>
      <w:r w:rsidRPr="001662A6">
        <w:rPr>
          <w:lang w:eastAsia="cs-CZ"/>
        </w:rPr>
        <w:t xml:space="preserve">LOGOS POLYTECHNIKOS </w:t>
      </w:r>
      <w:r>
        <w:rPr>
          <w:lang w:eastAsia="cs-CZ"/>
        </w:rPr>
        <w:t>může využít možnost přihlášení. Uživatel pro přihlášení musí mít v databázi vedené jméno a heslo</w:t>
      </w:r>
      <w:r>
        <w:rPr>
          <w:rStyle w:val="Znakapoznpodarou"/>
          <w:lang w:eastAsia="cs-CZ"/>
        </w:rPr>
        <w:footnoteReference w:id="1"/>
      </w:r>
      <w:r>
        <w:rPr>
          <w:lang w:eastAsia="cs-CZ"/>
        </w:rPr>
        <w:t>. Přihlašovací formulář uživatel nalezne v pravém horním rohu stránky, jak je prezentováno níže na obrázku.</w:t>
      </w:r>
      <w:r w:rsidR="00505CB1">
        <w:rPr>
          <w:lang w:eastAsia="cs-CZ"/>
        </w:rPr>
        <w:t xml:space="preserve"> Uživatel se přihlašuje vyplněním uživatelského jména a hesla a kliknutím na tlačítko „Přihlášení“.</w:t>
      </w:r>
    </w:p>
    <w:p w14:paraId="1459CCC0" w14:textId="0600BE12" w:rsidR="00C03DDE" w:rsidRDefault="00C03DDE" w:rsidP="007C6B6B"/>
    <w:p w14:paraId="41BFB562" w14:textId="77777777" w:rsidR="00505CB1" w:rsidRDefault="00505CB1" w:rsidP="007C6B6B"/>
    <w:p w14:paraId="3D9AA2B9" w14:textId="77777777" w:rsidR="00505CB1" w:rsidRDefault="00505CB1" w:rsidP="007C6B6B"/>
    <w:p w14:paraId="65886558" w14:textId="729E4A70" w:rsidR="00C03DDE" w:rsidRDefault="00C03DDE" w:rsidP="007C6B6B">
      <w:r>
        <w:t>Pro odhlášení ze svého účtu může uživatel využít tlačítko „Odhlásit se“, jak je znázorněno níže na obrázku.</w:t>
      </w:r>
    </w:p>
    <w:p w14:paraId="075BD999" w14:textId="32949CB7" w:rsidR="007C6B6B" w:rsidRDefault="00C03DDE" w:rsidP="00172D99">
      <w:pPr>
        <w:jc w:val="left"/>
      </w:pPr>
      <w:r>
        <w:rPr>
          <w:noProof/>
        </w:rPr>
        <w:drawing>
          <wp:inline distT="0" distB="0" distL="0" distR="0" wp14:anchorId="17A7C56C" wp14:editId="3AF8A409">
            <wp:extent cx="2633305" cy="653143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33579" cy="7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B6B">
        <w:br w:type="page"/>
      </w:r>
    </w:p>
    <w:p w14:paraId="1C6C66B1" w14:textId="77777777" w:rsidR="001508FE" w:rsidRDefault="001508FE" w:rsidP="00A94658">
      <w:pPr>
        <w:pStyle w:val="Nadpis2"/>
      </w:pPr>
      <w:bookmarkStart w:id="28" w:name="_Toc61594931"/>
      <w:r>
        <w:lastRenderedPageBreak/>
        <w:t>Pokyny pro přispěvatele</w:t>
      </w:r>
      <w:bookmarkEnd w:id="28"/>
    </w:p>
    <w:p w14:paraId="35FB5056" w14:textId="52C416C0" w:rsidR="001508FE" w:rsidRDefault="001508FE" w:rsidP="001508FE">
      <w:pPr>
        <w:rPr>
          <w:lang w:eastAsia="cs-CZ"/>
        </w:rPr>
      </w:pPr>
      <w:r>
        <w:rPr>
          <w:lang w:eastAsia="cs-CZ"/>
        </w:rPr>
        <w:t>V záložce „Pokyny pro přispěvatele“ lze nalézt informace k následujícím položkám:</w:t>
      </w:r>
    </w:p>
    <w:p w14:paraId="2BEA1A9E" w14:textId="77777777" w:rsidR="001508FE" w:rsidRPr="001508FE" w:rsidRDefault="001508FE" w:rsidP="00D9266A">
      <w:pPr>
        <w:pStyle w:val="Odstavecseseznamem"/>
        <w:numPr>
          <w:ilvl w:val="0"/>
          <w:numId w:val="3"/>
        </w:numPr>
        <w:ind w:left="709" w:hanging="425"/>
        <w:rPr>
          <w:rFonts w:eastAsiaTheme="minorEastAsia"/>
        </w:rPr>
      </w:pPr>
      <w:r>
        <w:t>Charakter časopisu.</w:t>
      </w:r>
    </w:p>
    <w:p w14:paraId="50F940C2" w14:textId="388162E7" w:rsidR="001508FE" w:rsidRPr="001508FE" w:rsidRDefault="001508FE" w:rsidP="00D9266A">
      <w:pPr>
        <w:pStyle w:val="Odstavecseseznamem"/>
        <w:numPr>
          <w:ilvl w:val="0"/>
          <w:numId w:val="3"/>
        </w:numPr>
        <w:ind w:left="709" w:hanging="425"/>
        <w:rPr>
          <w:rFonts w:eastAsiaTheme="minorEastAsia"/>
        </w:rPr>
      </w:pPr>
      <w:r>
        <w:t xml:space="preserve">Charakter </w:t>
      </w:r>
      <w:r w:rsidRPr="001508FE">
        <w:t xml:space="preserve">publikovaných příspěvků a </w:t>
      </w:r>
      <w:r>
        <w:t xml:space="preserve">náležitosti </w:t>
      </w:r>
      <w:r w:rsidRPr="001508FE">
        <w:t>formální úprav</w:t>
      </w:r>
      <w:r>
        <w:t>y.</w:t>
      </w:r>
    </w:p>
    <w:p w14:paraId="08F94608" w14:textId="77777777" w:rsidR="001508FE" w:rsidRPr="001508FE" w:rsidRDefault="001508FE" w:rsidP="00D9266A">
      <w:pPr>
        <w:pStyle w:val="Odstavecseseznamem"/>
        <w:numPr>
          <w:ilvl w:val="0"/>
          <w:numId w:val="3"/>
        </w:numPr>
        <w:ind w:left="709" w:hanging="425"/>
        <w:rPr>
          <w:rFonts w:eastAsiaTheme="minorEastAsia"/>
        </w:rPr>
      </w:pPr>
      <w:r w:rsidRPr="001508FE">
        <w:t xml:space="preserve"> Doporučený rozsah příspěvku</w:t>
      </w:r>
      <w:r>
        <w:t>.</w:t>
      </w:r>
    </w:p>
    <w:p w14:paraId="57060AA9" w14:textId="77777777" w:rsidR="001508FE" w:rsidRPr="001508FE" w:rsidRDefault="001508FE" w:rsidP="00D9266A">
      <w:pPr>
        <w:pStyle w:val="Odstavecseseznamem"/>
        <w:numPr>
          <w:ilvl w:val="0"/>
          <w:numId w:val="3"/>
        </w:numPr>
        <w:ind w:left="709" w:hanging="425"/>
        <w:rPr>
          <w:rFonts w:eastAsiaTheme="minorEastAsia"/>
        </w:rPr>
      </w:pPr>
      <w:r>
        <w:t>Způsob odevzdání příspěvku.</w:t>
      </w:r>
    </w:p>
    <w:p w14:paraId="585C84D7" w14:textId="77777777" w:rsidR="001508FE" w:rsidRPr="001508FE" w:rsidRDefault="001508FE" w:rsidP="00D9266A">
      <w:pPr>
        <w:pStyle w:val="Odstavecseseznamem"/>
        <w:numPr>
          <w:ilvl w:val="0"/>
          <w:numId w:val="3"/>
        </w:numPr>
        <w:ind w:left="709" w:hanging="425"/>
        <w:rPr>
          <w:rFonts w:eastAsiaTheme="minorEastAsia"/>
        </w:rPr>
      </w:pPr>
      <w:r>
        <w:t>Termíny uzávěrek a termíny vydání.</w:t>
      </w:r>
    </w:p>
    <w:p w14:paraId="42E055CC" w14:textId="77777777" w:rsidR="001508FE" w:rsidRPr="001508FE" w:rsidRDefault="001508FE" w:rsidP="00D9266A">
      <w:pPr>
        <w:pStyle w:val="Odstavecseseznamem"/>
        <w:numPr>
          <w:ilvl w:val="0"/>
          <w:numId w:val="3"/>
        </w:numPr>
        <w:ind w:left="709" w:hanging="425"/>
        <w:rPr>
          <w:rFonts w:eastAsiaTheme="minorEastAsia"/>
        </w:rPr>
      </w:pPr>
      <w:r>
        <w:t>Náležitosti textu a formátování.</w:t>
      </w:r>
    </w:p>
    <w:p w14:paraId="6223CC06" w14:textId="77777777" w:rsidR="001508FE" w:rsidRPr="001508FE" w:rsidRDefault="001508FE" w:rsidP="00D9266A">
      <w:pPr>
        <w:pStyle w:val="Odstavecseseznamem"/>
        <w:numPr>
          <w:ilvl w:val="0"/>
          <w:numId w:val="3"/>
        </w:numPr>
        <w:ind w:left="709" w:hanging="425"/>
        <w:rPr>
          <w:rFonts w:eastAsiaTheme="minorEastAsia"/>
        </w:rPr>
      </w:pPr>
      <w:r>
        <w:t>Recenzní řízení.</w:t>
      </w:r>
    </w:p>
    <w:p w14:paraId="2EC08B05" w14:textId="16C80802" w:rsidR="001508FE" w:rsidRPr="001508FE" w:rsidRDefault="001508FE" w:rsidP="00D9266A">
      <w:pPr>
        <w:pStyle w:val="Odstavecseseznamem"/>
        <w:numPr>
          <w:ilvl w:val="0"/>
          <w:numId w:val="3"/>
        </w:numPr>
        <w:ind w:left="709" w:hanging="425"/>
        <w:rPr>
          <w:rFonts w:eastAsiaTheme="minorEastAsia"/>
        </w:rPr>
      </w:pPr>
      <w:r>
        <w:t>Adresa nakladatele.</w:t>
      </w:r>
    </w:p>
    <w:p w14:paraId="34388D1B" w14:textId="77777777" w:rsidR="001508FE" w:rsidRDefault="001508FE" w:rsidP="001508FE">
      <w:pPr>
        <w:rPr>
          <w:rFonts w:eastAsiaTheme="minorEastAsia"/>
        </w:rPr>
        <w:sectPr w:rsidR="001508FE" w:rsidSect="00B54FAB"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7C22CBC2" w14:textId="7FEC6C7E" w:rsidR="001508FE" w:rsidRDefault="008B6200" w:rsidP="001508FE">
      <w:pPr>
        <w:ind w:left="31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5AF8572" wp14:editId="5DE476F7">
            <wp:simplePos x="0" y="0"/>
            <wp:positionH relativeFrom="margin">
              <wp:posOffset>-3175</wp:posOffset>
            </wp:positionH>
            <wp:positionV relativeFrom="margin">
              <wp:align>top</wp:align>
            </wp:positionV>
            <wp:extent cx="8470265" cy="5292725"/>
            <wp:effectExtent l="0" t="0" r="6985" b="3175"/>
            <wp:wrapSquare wrapText="bothSides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0265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99287" w14:textId="3C12836A" w:rsidR="001508FE" w:rsidRDefault="001508FE" w:rsidP="001508FE">
      <w:pPr>
        <w:ind w:left="3164"/>
      </w:pPr>
      <w:r>
        <w:t xml:space="preserve"> </w:t>
      </w:r>
    </w:p>
    <w:p w14:paraId="23B1DD47" w14:textId="2C0B2DCA" w:rsidR="001508FE" w:rsidRDefault="008B6200" w:rsidP="001508FE">
      <w:pPr>
        <w:ind w:left="3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EEAAD3" wp14:editId="33B3A7CB">
                <wp:simplePos x="0" y="0"/>
                <wp:positionH relativeFrom="margin">
                  <wp:posOffset>-53348</wp:posOffset>
                </wp:positionH>
                <wp:positionV relativeFrom="paragraph">
                  <wp:posOffset>365433</wp:posOffset>
                </wp:positionV>
                <wp:extent cx="1323648" cy="351198"/>
                <wp:effectExtent l="19050" t="19050" r="29210" b="29845"/>
                <wp:wrapNone/>
                <wp:docPr id="4" name="Obdélní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648" cy="35119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1D9F8" id="Obdélník 4" o:spid="_x0000_s1026" style="position:absolute;margin-left:-4.2pt;margin-top:28.75pt;width:104.2pt;height:27.6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" filled="f" strokecolor="#00b050" strokeweight="4.5pt">
                <w10:wrap anchorx="margin"/>
              </v:rect>
            </w:pict>
          </mc:Fallback>
        </mc:AlternateContent>
      </w:r>
    </w:p>
    <w:p w14:paraId="52DCEC09" w14:textId="16A71A8A" w:rsidR="001508FE" w:rsidRDefault="001508FE" w:rsidP="001508FE">
      <w:pPr>
        <w:ind w:left="3164"/>
        <w:sectPr w:rsidR="001508FE" w:rsidSect="001508FE">
          <w:pgSz w:w="16838" w:h="11906" w:orient="landscape"/>
          <w:pgMar w:top="1134" w:right="1418" w:bottom="1701" w:left="1418" w:header="709" w:footer="709" w:gutter="0"/>
          <w:cols w:space="708"/>
          <w:docGrid w:linePitch="360"/>
        </w:sectPr>
      </w:pPr>
    </w:p>
    <w:p w14:paraId="489BA70F" w14:textId="05EA2E86" w:rsidR="001508FE" w:rsidRDefault="001508FE" w:rsidP="00A94658">
      <w:pPr>
        <w:pStyle w:val="Nadpis2"/>
      </w:pPr>
      <w:bookmarkStart w:id="29" w:name="_Toc61594932"/>
      <w:r>
        <w:lastRenderedPageBreak/>
        <w:t>Šablona</w:t>
      </w:r>
      <w:bookmarkEnd w:id="29"/>
    </w:p>
    <w:p w14:paraId="04077338" w14:textId="41271C2E" w:rsidR="007F19CA" w:rsidRDefault="007F19CA" w:rsidP="007F19CA">
      <w:pPr>
        <w:rPr>
          <w:lang w:eastAsia="cs-CZ"/>
        </w:rPr>
      </w:pPr>
      <w:r>
        <w:rPr>
          <w:lang w:eastAsia="cs-CZ"/>
        </w:rPr>
        <w:t xml:space="preserve">V záložce „Šablona“ je dostupná šablona pro psaní článku v souladu s požadavky časopisu </w:t>
      </w:r>
      <w:r w:rsidRPr="001662A6">
        <w:rPr>
          <w:lang w:eastAsia="cs-CZ"/>
        </w:rPr>
        <w:t>LOGOS POLYTECHNIKOS</w:t>
      </w:r>
      <w:r>
        <w:rPr>
          <w:lang w:eastAsia="cs-CZ"/>
        </w:rPr>
        <w:t xml:space="preserve"> na formální úpravu textu. Šablona je dostupná ve formátu .</w:t>
      </w:r>
      <w:proofErr w:type="spellStart"/>
      <w:r>
        <w:rPr>
          <w:lang w:eastAsia="cs-CZ"/>
        </w:rPr>
        <w:t>docx</w:t>
      </w:r>
      <w:proofErr w:type="spellEnd"/>
      <w:r>
        <w:rPr>
          <w:lang w:eastAsia="cs-CZ"/>
        </w:rPr>
        <w:t xml:space="preserve"> umožňujícím přímou editaci a zpracování článku v šabloně.</w:t>
      </w:r>
    </w:p>
    <w:p w14:paraId="1470F425" w14:textId="4334D77B" w:rsidR="00536D5C" w:rsidRDefault="00536D5C" w:rsidP="007F19CA">
      <w:pPr>
        <w:rPr>
          <w:lang w:eastAsia="cs-CZ"/>
        </w:rPr>
      </w:pPr>
      <w:r>
        <w:rPr>
          <w:lang w:eastAsia="cs-CZ"/>
        </w:rPr>
        <w:t>Po rozkliknutí záložky „Šablona“ je uživateli okamžitě nabídnuta možnost stažení souboru šablony ve formátu .</w:t>
      </w:r>
      <w:proofErr w:type="spellStart"/>
      <w:r>
        <w:rPr>
          <w:lang w:eastAsia="cs-CZ"/>
        </w:rPr>
        <w:t>docx</w:t>
      </w:r>
      <w:proofErr w:type="spellEnd"/>
      <w:r>
        <w:rPr>
          <w:lang w:eastAsia="cs-CZ"/>
        </w:rPr>
        <w:t>.</w:t>
      </w:r>
    </w:p>
    <w:p w14:paraId="295B45FC" w14:textId="66559FEA" w:rsidR="002B4F00" w:rsidRDefault="002B4F00" w:rsidP="007F19CA">
      <w:pPr>
        <w:rPr>
          <w:lang w:eastAsia="cs-C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97C103" wp14:editId="477C1170">
                <wp:simplePos x="0" y="0"/>
                <wp:positionH relativeFrom="column">
                  <wp:posOffset>-76835</wp:posOffset>
                </wp:positionH>
                <wp:positionV relativeFrom="paragraph">
                  <wp:posOffset>1671320</wp:posOffset>
                </wp:positionV>
                <wp:extent cx="1612900" cy="419100"/>
                <wp:effectExtent l="19050" t="19050" r="44450" b="38100"/>
                <wp:wrapNone/>
                <wp:docPr id="7" name="Obdélní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4191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5AB9E2" id="Obdélník 7" o:spid="_x0000_s1026" style="position:absolute;margin-left:-6.05pt;margin-top:131.6pt;width:127pt;height:3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" filled="f" strokecolor="#00b050" strokeweight="4.5pt"/>
            </w:pict>
          </mc:Fallback>
        </mc:AlternateContent>
      </w:r>
      <w:r w:rsidR="008B6200">
        <w:rPr>
          <w:noProof/>
        </w:rPr>
        <w:drawing>
          <wp:inline distT="0" distB="0" distL="0" distR="0" wp14:anchorId="1E64F969" wp14:editId="42A26DB3">
            <wp:extent cx="4650176" cy="6451600"/>
            <wp:effectExtent l="0" t="0" r="0" b="635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6963" cy="64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8E62" w14:textId="4A0F7DA9" w:rsidR="0010137D" w:rsidRDefault="0010137D" w:rsidP="00A94658">
      <w:pPr>
        <w:pStyle w:val="Nadpis2"/>
      </w:pPr>
      <w:bookmarkStart w:id="30" w:name="_Toc61594933"/>
      <w:r>
        <w:lastRenderedPageBreak/>
        <w:t>Recenzní řízení</w:t>
      </w:r>
      <w:bookmarkEnd w:id="30"/>
    </w:p>
    <w:p w14:paraId="4F5486B9" w14:textId="4A2A0B64" w:rsidR="006E3961" w:rsidRDefault="006E3961" w:rsidP="006E3961">
      <w:pPr>
        <w:rPr>
          <w:lang w:eastAsia="cs-CZ"/>
        </w:rPr>
      </w:pPr>
      <w:r>
        <w:rPr>
          <w:lang w:eastAsia="cs-CZ"/>
        </w:rPr>
        <w:t xml:space="preserve">V záložce </w:t>
      </w:r>
      <w:r w:rsidR="001D58E9">
        <w:rPr>
          <w:lang w:eastAsia="cs-CZ"/>
        </w:rPr>
        <w:t xml:space="preserve">„Recenzní řízení“ </w:t>
      </w:r>
      <w:r>
        <w:rPr>
          <w:lang w:eastAsia="cs-CZ"/>
        </w:rPr>
        <w:t xml:space="preserve">jsou dostupné </w:t>
      </w:r>
      <w:r w:rsidR="00AD0F43">
        <w:rPr>
          <w:lang w:eastAsia="cs-CZ"/>
        </w:rPr>
        <w:t>základní informace o recenzním řízení orientované na podmínky anonymity recenzního řízení, kritéria posuzování publikací v rámci recenzního řízení, podmínky zasílání a archivace recenzních posudků, možné výsledky recenzního řízení, možnost vyjádření autora k recenzním posudkům, nabídku příspěvku k publikování a</w:t>
      </w:r>
      <w:r w:rsidR="008A1BE0">
        <w:rPr>
          <w:lang w:eastAsia="cs-CZ"/>
        </w:rPr>
        <w:t> </w:t>
      </w:r>
      <w:r w:rsidR="00AD0F43">
        <w:rPr>
          <w:lang w:eastAsia="cs-CZ"/>
        </w:rPr>
        <w:t xml:space="preserve">podmínky zařazení publikací do recenzního řízení. Součástí informací o recenzním řízení jsou i podmínky, za kterých </w:t>
      </w:r>
      <w:r w:rsidR="008A1BE0">
        <w:rPr>
          <w:lang w:eastAsia="cs-CZ"/>
        </w:rPr>
        <w:t xml:space="preserve">se </w:t>
      </w:r>
      <w:r w:rsidR="00AD0F43">
        <w:rPr>
          <w:lang w:eastAsia="cs-CZ"/>
        </w:rPr>
        <w:t xml:space="preserve">osoba může stát recenzentem časopisu </w:t>
      </w:r>
      <w:r w:rsidR="00AD0F43" w:rsidRPr="001662A6">
        <w:rPr>
          <w:lang w:eastAsia="cs-CZ"/>
        </w:rPr>
        <w:t>LOGOS POLYTECHNIKOS</w:t>
      </w:r>
      <w:r w:rsidR="00AD0F43">
        <w:rPr>
          <w:lang w:eastAsia="cs-CZ"/>
        </w:rPr>
        <w:t>.</w:t>
      </w:r>
    </w:p>
    <w:p w14:paraId="0C8C634B" w14:textId="03BB1EF3" w:rsidR="00640C34" w:rsidRPr="006E3961" w:rsidRDefault="00640C34" w:rsidP="006E3961">
      <w:pPr>
        <w:rPr>
          <w:lang w:eastAsia="cs-CZ"/>
        </w:rPr>
      </w:pPr>
      <w:r>
        <w:rPr>
          <w:lang w:eastAsia="cs-CZ"/>
        </w:rPr>
        <w:t>Po rozkliknutí záložky „Recenzní řízení“ je uživatel přesměrován na stažitelný online soubor ve formátu .</w:t>
      </w:r>
      <w:proofErr w:type="spellStart"/>
      <w:r>
        <w:rPr>
          <w:lang w:eastAsia="cs-CZ"/>
        </w:rPr>
        <w:t>pdf</w:t>
      </w:r>
      <w:proofErr w:type="spellEnd"/>
      <w:r>
        <w:rPr>
          <w:lang w:eastAsia="cs-CZ"/>
        </w:rPr>
        <w:t>. Uživatel může soubor číst přímo v prohlížeči, případně je možné soubor</w:t>
      </w:r>
      <w:r w:rsidR="00AD6D46">
        <w:rPr>
          <w:lang w:eastAsia="cs-CZ"/>
        </w:rPr>
        <w:t xml:space="preserve"> z</w:t>
      </w:r>
      <w:r w:rsidR="008A1BE0">
        <w:rPr>
          <w:lang w:eastAsia="cs-CZ"/>
        </w:rPr>
        <w:t> </w:t>
      </w:r>
      <w:r w:rsidR="00AD6D46">
        <w:rPr>
          <w:lang w:eastAsia="cs-CZ"/>
        </w:rPr>
        <w:t>webu</w:t>
      </w:r>
      <w:r>
        <w:rPr>
          <w:lang w:eastAsia="cs-CZ"/>
        </w:rPr>
        <w:t xml:space="preserve"> stáhnout do počítače či tisknout.</w:t>
      </w:r>
    </w:p>
    <w:p w14:paraId="51E30120" w14:textId="36472FB4" w:rsidR="0010137D" w:rsidRPr="0010137D" w:rsidRDefault="00877CED" w:rsidP="0010137D">
      <w:pPr>
        <w:rPr>
          <w:lang w:eastAsia="cs-C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A44054" wp14:editId="263AF347">
                <wp:simplePos x="0" y="0"/>
                <wp:positionH relativeFrom="column">
                  <wp:posOffset>-36419</wp:posOffset>
                </wp:positionH>
                <wp:positionV relativeFrom="paragraph">
                  <wp:posOffset>1782389</wp:posOffset>
                </wp:positionV>
                <wp:extent cx="1498251" cy="367811"/>
                <wp:effectExtent l="19050" t="19050" r="45085" b="32385"/>
                <wp:wrapNone/>
                <wp:docPr id="3" name="Obdélní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251" cy="36781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9438C" id="Obdélník 3" o:spid="_x0000_s1026" style="position:absolute;margin-left:-2.85pt;margin-top:140.35pt;width:117.95pt;height:28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" filled="f" strokecolor="#00b050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582435DB" wp14:editId="13D22825">
            <wp:extent cx="4526782" cy="5540927"/>
            <wp:effectExtent l="0" t="0" r="7620" b="317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0260" cy="56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AAB7" w14:textId="0AC5A940" w:rsidR="001D58E9" w:rsidRDefault="001D58E9" w:rsidP="00A94658">
      <w:pPr>
        <w:pStyle w:val="Nadpis2"/>
      </w:pPr>
      <w:bookmarkStart w:id="31" w:name="_Toc61594934"/>
      <w:r>
        <w:lastRenderedPageBreak/>
        <w:t>Zadání článku</w:t>
      </w:r>
      <w:bookmarkEnd w:id="31"/>
    </w:p>
    <w:p w14:paraId="24A1DD78" w14:textId="307D6DB7" w:rsidR="001D58E9" w:rsidRDefault="001D58E9" w:rsidP="00653E37">
      <w:pPr>
        <w:spacing w:after="160" w:line="259" w:lineRule="auto"/>
        <w:rPr>
          <w:lang w:eastAsia="cs-CZ"/>
        </w:rPr>
      </w:pPr>
      <w:r>
        <w:rPr>
          <w:lang w:eastAsia="cs-CZ"/>
        </w:rPr>
        <w:t xml:space="preserve">V záložce </w:t>
      </w:r>
      <w:r w:rsidR="0083619C">
        <w:rPr>
          <w:lang w:eastAsia="cs-CZ"/>
        </w:rPr>
        <w:t>„Zadat článek“</w:t>
      </w:r>
      <w:r>
        <w:rPr>
          <w:lang w:eastAsia="cs-CZ"/>
        </w:rPr>
        <w:t xml:space="preserve"> je dostupný formulář pro </w:t>
      </w:r>
      <w:r w:rsidR="00F5528B">
        <w:rPr>
          <w:lang w:eastAsia="cs-CZ"/>
        </w:rPr>
        <w:t xml:space="preserve">zadání nového článku. Založit nový článek </w:t>
      </w:r>
      <w:r w:rsidR="00C56823">
        <w:rPr>
          <w:lang w:eastAsia="cs-CZ"/>
        </w:rPr>
        <w:t xml:space="preserve">přes záložku „Zadat článek“ </w:t>
      </w:r>
      <w:r w:rsidR="00F5528B">
        <w:rPr>
          <w:lang w:eastAsia="cs-CZ"/>
        </w:rPr>
        <w:t xml:space="preserve">je povoleno pouze pro uživatele s oprávněním autor. </w:t>
      </w:r>
    </w:p>
    <w:p w14:paraId="3BD14919" w14:textId="77777777" w:rsidR="00653E37" w:rsidRDefault="00653E37" w:rsidP="00653E37">
      <w:pPr>
        <w:spacing w:after="160" w:line="259" w:lineRule="auto"/>
        <w:rPr>
          <w:lang w:eastAsia="cs-CZ"/>
        </w:rPr>
      </w:pPr>
      <w:r>
        <w:rPr>
          <w:lang w:eastAsia="cs-CZ"/>
        </w:rPr>
        <w:t>Položky formuláře:</w:t>
      </w:r>
    </w:p>
    <w:p w14:paraId="1E4A41CF" w14:textId="10819976" w:rsidR="00653E37" w:rsidRDefault="00653E37" w:rsidP="00D9266A">
      <w:pPr>
        <w:pStyle w:val="Odstavecseseznamem"/>
        <w:numPr>
          <w:ilvl w:val="0"/>
          <w:numId w:val="4"/>
        </w:numPr>
        <w:spacing w:after="160" w:line="259" w:lineRule="auto"/>
      </w:pPr>
      <w:r>
        <w:t>Jméno článku – povinné pole. Lze vložit jakýkoliv text o velikosti 255 znaků. Určuje, jak bude článek uložen v databázi.</w:t>
      </w:r>
    </w:p>
    <w:p w14:paraId="61A25A84" w14:textId="48A92D91" w:rsidR="00653E37" w:rsidRDefault="00653E37" w:rsidP="00D9266A">
      <w:pPr>
        <w:pStyle w:val="Odstavecseseznamem"/>
        <w:numPr>
          <w:ilvl w:val="0"/>
          <w:numId w:val="4"/>
        </w:numPr>
        <w:spacing w:after="160" w:line="259" w:lineRule="auto"/>
      </w:pPr>
      <w:r>
        <w:t>Neregistrovaní spoluautoři – nepovinné pole. Lze vložit jakýkoliv text o velikosti 255 znaků. Určuje celý tým (mimo autora samotného), který na článku pracoval.</w:t>
      </w:r>
    </w:p>
    <w:p w14:paraId="1D45FA41" w14:textId="7DBF74E1" w:rsidR="00653E37" w:rsidRDefault="00653E37" w:rsidP="00D9266A">
      <w:pPr>
        <w:pStyle w:val="Odstavecseseznamem"/>
        <w:numPr>
          <w:ilvl w:val="0"/>
          <w:numId w:val="4"/>
        </w:numPr>
        <w:spacing w:after="160" w:line="259" w:lineRule="auto"/>
      </w:pPr>
      <w:r>
        <w:t>Článek – povinné pole. Lze vložit soubor ve formátu PDF nebo doc(x) o velikosti maximálně 20MB. Jedná se o plný text příspěvku.</w:t>
      </w:r>
    </w:p>
    <w:p w14:paraId="69212CFF" w14:textId="6A9BDFD4" w:rsidR="001D58E9" w:rsidRDefault="001D58E9" w:rsidP="001D58E9">
      <w:pPr>
        <w:spacing w:after="160" w:line="259" w:lineRule="auto"/>
        <w:jc w:val="left"/>
        <w:rPr>
          <w:rFonts w:eastAsiaTheme="minorEastAsia" w:cstheme="majorBidi"/>
          <w:b/>
          <w:sz w:val="40"/>
          <w:szCs w:val="32"/>
          <w:lang w:eastAsia="cs-CZ"/>
        </w:rPr>
      </w:pPr>
      <w:r>
        <w:rPr>
          <w:noProof/>
          <w:lang w:eastAsia="cs-CZ"/>
        </w:rPr>
        <w:drawing>
          <wp:inline distT="0" distB="0" distL="0" distR="0" wp14:anchorId="37B520E7" wp14:editId="624000AF">
            <wp:extent cx="5176930" cy="5734050"/>
            <wp:effectExtent l="0" t="0" r="508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21" cy="575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cs-CZ"/>
        </w:rPr>
        <w:br w:type="page"/>
      </w:r>
    </w:p>
    <w:p w14:paraId="165E03AE" w14:textId="48E73676" w:rsidR="001662A6" w:rsidRDefault="001662A6" w:rsidP="001662A6">
      <w:pPr>
        <w:pStyle w:val="Nadpis1"/>
        <w:numPr>
          <w:ilvl w:val="0"/>
          <w:numId w:val="0"/>
        </w:numPr>
        <w:ind w:left="567" w:hanging="567"/>
        <w:rPr>
          <w:lang w:eastAsia="cs-CZ"/>
        </w:rPr>
      </w:pPr>
      <w:bookmarkStart w:id="32" w:name="_Toc61594935"/>
      <w:r>
        <w:rPr>
          <w:lang w:eastAsia="cs-CZ"/>
        </w:rPr>
        <w:lastRenderedPageBreak/>
        <w:t>Seznam využitých zdrojů</w:t>
      </w:r>
      <w:bookmarkEnd w:id="32"/>
    </w:p>
    <w:p w14:paraId="017213E5" w14:textId="362291E9" w:rsidR="001662A6" w:rsidRPr="001662A6" w:rsidRDefault="001662A6" w:rsidP="001662A6">
      <w:pPr>
        <w:rPr>
          <w:lang w:eastAsia="cs-CZ"/>
        </w:rPr>
      </w:pPr>
      <w:r>
        <w:rPr>
          <w:lang w:eastAsia="cs-CZ"/>
        </w:rPr>
        <w:t xml:space="preserve">[1] </w:t>
      </w:r>
      <w:r w:rsidRPr="001662A6">
        <w:rPr>
          <w:lang w:eastAsia="cs-CZ"/>
        </w:rPr>
        <w:t>LOGOS POLYTECHNIKOS. </w:t>
      </w:r>
      <w:r w:rsidRPr="001662A6">
        <w:rPr>
          <w:i/>
          <w:iCs/>
          <w:lang w:eastAsia="cs-CZ"/>
        </w:rPr>
        <w:t>Vysoká škola polytechnická Jihlava</w:t>
      </w:r>
      <w:r w:rsidRPr="001662A6">
        <w:rPr>
          <w:lang w:eastAsia="cs-CZ"/>
        </w:rPr>
        <w:t> [online]. Jihlava: Vysoká škola polytechnická Jihlava, 2020 [cit. 2020-12-30]. Dostupné z: https://www.vspj.cz/vyzkum-a-projekty/casopisy-vspj/logos-polytechnikos</w:t>
      </w:r>
    </w:p>
    <w:sectPr w:rsidR="001662A6" w:rsidRPr="001662A6" w:rsidSect="001508FE"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BBFEC8" w14:textId="77777777" w:rsidR="00B02264" w:rsidRDefault="00B02264" w:rsidP="004C0E29">
      <w:pPr>
        <w:spacing w:after="0" w:line="240" w:lineRule="auto"/>
      </w:pPr>
      <w:r>
        <w:separator/>
      </w:r>
    </w:p>
  </w:endnote>
  <w:endnote w:type="continuationSeparator" w:id="0">
    <w:p w14:paraId="5D95CAD3" w14:textId="77777777" w:rsidR="00B02264" w:rsidRDefault="00B02264" w:rsidP="004C0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25653407"/>
      <w:docPartObj>
        <w:docPartGallery w:val="Page Numbers (Bottom of Page)"/>
        <w:docPartUnique/>
      </w:docPartObj>
    </w:sdtPr>
    <w:sdtEndPr/>
    <w:sdtContent>
      <w:p w14:paraId="22C7A8A5" w14:textId="77777777" w:rsidR="004C0E29" w:rsidRDefault="004C0E29">
        <w:pPr>
          <w:pStyle w:val="Zpa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6B5C">
          <w:rPr>
            <w:noProof/>
          </w:rPr>
          <w:t>4</w:t>
        </w:r>
        <w:r>
          <w:fldChar w:fldCharType="end"/>
        </w:r>
      </w:p>
    </w:sdtContent>
  </w:sdt>
  <w:p w14:paraId="609D8154" w14:textId="77777777" w:rsidR="004C0E29" w:rsidRDefault="004C0E29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14955243"/>
      <w:docPartObj>
        <w:docPartGallery w:val="Page Numbers (Bottom of Page)"/>
        <w:docPartUnique/>
      </w:docPartObj>
    </w:sdtPr>
    <w:sdtEndPr/>
    <w:sdtContent>
      <w:p w14:paraId="20B68181" w14:textId="77777777" w:rsidR="004C0E29" w:rsidRDefault="004C0E29">
        <w:pPr>
          <w:pStyle w:val="Zpa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1492EEEF" w14:textId="77777777" w:rsidR="004C0E29" w:rsidRDefault="004C0E29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C7656C" w14:textId="77777777" w:rsidR="00B02264" w:rsidRDefault="00B02264" w:rsidP="004C0E29">
      <w:pPr>
        <w:spacing w:after="0" w:line="240" w:lineRule="auto"/>
      </w:pPr>
      <w:r>
        <w:separator/>
      </w:r>
    </w:p>
  </w:footnote>
  <w:footnote w:type="continuationSeparator" w:id="0">
    <w:p w14:paraId="1F3D3430" w14:textId="77777777" w:rsidR="00B02264" w:rsidRDefault="00B02264" w:rsidP="004C0E29">
      <w:pPr>
        <w:spacing w:after="0" w:line="240" w:lineRule="auto"/>
      </w:pPr>
      <w:r>
        <w:continuationSeparator/>
      </w:r>
    </w:p>
  </w:footnote>
  <w:footnote w:id="1">
    <w:p w14:paraId="7FB93C4F" w14:textId="7ABBF4B0" w:rsidR="00C03DDE" w:rsidRDefault="00C03DDE">
      <w:pPr>
        <w:pStyle w:val="Textpoznpodarou"/>
      </w:pPr>
      <w:r>
        <w:rPr>
          <w:rStyle w:val="Znakapoznpodarou"/>
        </w:rPr>
        <w:footnoteRef/>
      </w:r>
      <w:r>
        <w:t xml:space="preserve"> K defaultnímu přihlášení uživatele pro účely školního projektu je zprovozněno uživatelské jméno: </w:t>
      </w:r>
      <w:r w:rsidRPr="00C03DDE">
        <w:rPr>
          <w:i/>
          <w:iCs/>
        </w:rPr>
        <w:t>user</w:t>
      </w:r>
      <w:r>
        <w:t xml:space="preserve"> a heslo: </w:t>
      </w:r>
      <w:r w:rsidRPr="00C03DDE">
        <w:rPr>
          <w:i/>
          <w:iCs/>
        </w:rPr>
        <w:t>user</w:t>
      </w:r>
      <w: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447A38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040BF8"/>
    <w:multiLevelType w:val="hybridMultilevel"/>
    <w:tmpl w:val="17903E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1656DB"/>
    <w:multiLevelType w:val="hybridMultilevel"/>
    <w:tmpl w:val="CE32E160"/>
    <w:lvl w:ilvl="0" w:tplc="0405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04D5C51"/>
    <w:multiLevelType w:val="hybridMultilevel"/>
    <w:tmpl w:val="EEB891B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254A32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A301FE"/>
    <w:multiLevelType w:val="hybridMultilevel"/>
    <w:tmpl w:val="49CECC9A"/>
    <w:lvl w:ilvl="0" w:tplc="C88679B8">
      <w:start w:val="1"/>
      <w:numFmt w:val="decimal"/>
      <w:lvlText w:val="%1."/>
      <w:lvlJc w:val="left"/>
      <w:pPr>
        <w:ind w:left="3524" w:hanging="360"/>
      </w:pPr>
      <w:rPr>
        <w:b w:val="0"/>
        <w:bCs w:val="0"/>
      </w:rPr>
    </w:lvl>
    <w:lvl w:ilvl="1" w:tplc="04050019" w:tentative="1">
      <w:start w:val="1"/>
      <w:numFmt w:val="lowerLetter"/>
      <w:lvlText w:val="%2."/>
      <w:lvlJc w:val="left"/>
      <w:pPr>
        <w:ind w:left="4320" w:hanging="360"/>
      </w:pPr>
    </w:lvl>
    <w:lvl w:ilvl="2" w:tplc="0405001B" w:tentative="1">
      <w:start w:val="1"/>
      <w:numFmt w:val="lowerRoman"/>
      <w:lvlText w:val="%3."/>
      <w:lvlJc w:val="right"/>
      <w:pPr>
        <w:ind w:left="5040" w:hanging="180"/>
      </w:pPr>
    </w:lvl>
    <w:lvl w:ilvl="3" w:tplc="0405000F" w:tentative="1">
      <w:start w:val="1"/>
      <w:numFmt w:val="decimal"/>
      <w:lvlText w:val="%4."/>
      <w:lvlJc w:val="left"/>
      <w:pPr>
        <w:ind w:left="5760" w:hanging="360"/>
      </w:pPr>
    </w:lvl>
    <w:lvl w:ilvl="4" w:tplc="04050019" w:tentative="1">
      <w:start w:val="1"/>
      <w:numFmt w:val="lowerLetter"/>
      <w:lvlText w:val="%5."/>
      <w:lvlJc w:val="left"/>
      <w:pPr>
        <w:ind w:left="6480" w:hanging="360"/>
      </w:pPr>
    </w:lvl>
    <w:lvl w:ilvl="5" w:tplc="0405001B" w:tentative="1">
      <w:start w:val="1"/>
      <w:numFmt w:val="lowerRoman"/>
      <w:lvlText w:val="%6."/>
      <w:lvlJc w:val="right"/>
      <w:pPr>
        <w:ind w:left="7200" w:hanging="180"/>
      </w:pPr>
    </w:lvl>
    <w:lvl w:ilvl="6" w:tplc="0405000F" w:tentative="1">
      <w:start w:val="1"/>
      <w:numFmt w:val="decimal"/>
      <w:lvlText w:val="%7."/>
      <w:lvlJc w:val="left"/>
      <w:pPr>
        <w:ind w:left="7920" w:hanging="360"/>
      </w:pPr>
    </w:lvl>
    <w:lvl w:ilvl="7" w:tplc="04050019" w:tentative="1">
      <w:start w:val="1"/>
      <w:numFmt w:val="lowerLetter"/>
      <w:lvlText w:val="%8."/>
      <w:lvlJc w:val="left"/>
      <w:pPr>
        <w:ind w:left="8640" w:hanging="360"/>
      </w:pPr>
    </w:lvl>
    <w:lvl w:ilvl="8" w:tplc="040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3B184295"/>
    <w:multiLevelType w:val="hybridMultilevel"/>
    <w:tmpl w:val="307C83C2"/>
    <w:lvl w:ilvl="0" w:tplc="04050019">
      <w:start w:val="1"/>
      <w:numFmt w:val="lowerLetter"/>
      <w:lvlText w:val="%1."/>
      <w:lvlJc w:val="left"/>
      <w:pPr>
        <w:ind w:left="1440" w:hanging="360"/>
      </w:pPr>
    </w:lvl>
    <w:lvl w:ilvl="1" w:tplc="04050019">
      <w:start w:val="1"/>
      <w:numFmt w:val="lowerLetter"/>
      <w:lvlText w:val="%2."/>
      <w:lvlJc w:val="left"/>
      <w:pPr>
        <w:ind w:left="2160" w:hanging="360"/>
      </w:pPr>
    </w:lvl>
    <w:lvl w:ilvl="2" w:tplc="0405001B">
      <w:start w:val="1"/>
      <w:numFmt w:val="lowerRoman"/>
      <w:lvlText w:val="%3."/>
      <w:lvlJc w:val="right"/>
      <w:pPr>
        <w:ind w:left="2880" w:hanging="180"/>
      </w:pPr>
    </w:lvl>
    <w:lvl w:ilvl="3" w:tplc="0405000F">
      <w:start w:val="1"/>
      <w:numFmt w:val="decimal"/>
      <w:lvlText w:val="%4."/>
      <w:lvlJc w:val="left"/>
      <w:pPr>
        <w:ind w:left="3600" w:hanging="360"/>
      </w:pPr>
    </w:lvl>
    <w:lvl w:ilvl="4" w:tplc="04050019">
      <w:start w:val="1"/>
      <w:numFmt w:val="lowerLetter"/>
      <w:lvlText w:val="%5."/>
      <w:lvlJc w:val="left"/>
      <w:pPr>
        <w:ind w:left="4320" w:hanging="360"/>
      </w:pPr>
    </w:lvl>
    <w:lvl w:ilvl="5" w:tplc="0405001B">
      <w:start w:val="1"/>
      <w:numFmt w:val="lowerRoman"/>
      <w:lvlText w:val="%6."/>
      <w:lvlJc w:val="right"/>
      <w:pPr>
        <w:ind w:left="5040" w:hanging="180"/>
      </w:pPr>
    </w:lvl>
    <w:lvl w:ilvl="6" w:tplc="0405000F">
      <w:start w:val="1"/>
      <w:numFmt w:val="decimal"/>
      <w:lvlText w:val="%7."/>
      <w:lvlJc w:val="left"/>
      <w:pPr>
        <w:ind w:left="5760" w:hanging="360"/>
      </w:pPr>
    </w:lvl>
    <w:lvl w:ilvl="7" w:tplc="04050019">
      <w:start w:val="1"/>
      <w:numFmt w:val="lowerLetter"/>
      <w:lvlText w:val="%8."/>
      <w:lvlJc w:val="left"/>
      <w:pPr>
        <w:ind w:left="6480" w:hanging="360"/>
      </w:pPr>
    </w:lvl>
    <w:lvl w:ilvl="8" w:tplc="0405001B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3513A3C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C11421"/>
    <w:multiLevelType w:val="hybridMultilevel"/>
    <w:tmpl w:val="F4EEF78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3723F8"/>
    <w:multiLevelType w:val="hybridMultilevel"/>
    <w:tmpl w:val="BA9C6D4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F16A33"/>
    <w:multiLevelType w:val="multilevel"/>
    <w:tmpl w:val="6900B79C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0183721"/>
    <w:multiLevelType w:val="hybridMultilevel"/>
    <w:tmpl w:val="5DD4E31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322262"/>
    <w:multiLevelType w:val="hybridMultilevel"/>
    <w:tmpl w:val="4DD692A0"/>
    <w:lvl w:ilvl="0" w:tplc="C88679B8">
      <w:start w:val="1"/>
      <w:numFmt w:val="decimal"/>
      <w:lvlText w:val="%1."/>
      <w:lvlJc w:val="left"/>
      <w:pPr>
        <w:ind w:left="644" w:hanging="360"/>
      </w:pPr>
      <w:rPr>
        <w:b w:val="0"/>
        <w:bCs w:val="0"/>
      </w:rPr>
    </w:lvl>
    <w:lvl w:ilvl="1" w:tplc="6BE005BE">
      <w:start w:val="1"/>
      <w:numFmt w:val="lowerLetter"/>
      <w:lvlText w:val="%2."/>
      <w:lvlJc w:val="left"/>
      <w:pPr>
        <w:ind w:left="1364" w:hanging="360"/>
      </w:pPr>
      <w:rPr>
        <w:b w:val="0"/>
        <w:bCs w:val="0"/>
      </w:rPr>
    </w:lvl>
    <w:lvl w:ilvl="2" w:tplc="0405001B" w:tentative="1">
      <w:start w:val="1"/>
      <w:numFmt w:val="lowerRoman"/>
      <w:lvlText w:val="%3."/>
      <w:lvlJc w:val="right"/>
      <w:pPr>
        <w:ind w:left="2084" w:hanging="180"/>
      </w:pPr>
    </w:lvl>
    <w:lvl w:ilvl="3" w:tplc="0405000F" w:tentative="1">
      <w:start w:val="1"/>
      <w:numFmt w:val="decimal"/>
      <w:lvlText w:val="%4."/>
      <w:lvlJc w:val="left"/>
      <w:pPr>
        <w:ind w:left="2804" w:hanging="360"/>
      </w:pPr>
    </w:lvl>
    <w:lvl w:ilvl="4" w:tplc="04050019" w:tentative="1">
      <w:start w:val="1"/>
      <w:numFmt w:val="lowerLetter"/>
      <w:lvlText w:val="%5."/>
      <w:lvlJc w:val="left"/>
      <w:pPr>
        <w:ind w:left="3524" w:hanging="360"/>
      </w:pPr>
    </w:lvl>
    <w:lvl w:ilvl="5" w:tplc="0405001B" w:tentative="1">
      <w:start w:val="1"/>
      <w:numFmt w:val="lowerRoman"/>
      <w:lvlText w:val="%6."/>
      <w:lvlJc w:val="right"/>
      <w:pPr>
        <w:ind w:left="4244" w:hanging="180"/>
      </w:pPr>
    </w:lvl>
    <w:lvl w:ilvl="6" w:tplc="0405000F" w:tentative="1">
      <w:start w:val="1"/>
      <w:numFmt w:val="decimal"/>
      <w:lvlText w:val="%7."/>
      <w:lvlJc w:val="left"/>
      <w:pPr>
        <w:ind w:left="4964" w:hanging="360"/>
      </w:pPr>
    </w:lvl>
    <w:lvl w:ilvl="7" w:tplc="04050019" w:tentative="1">
      <w:start w:val="1"/>
      <w:numFmt w:val="lowerLetter"/>
      <w:lvlText w:val="%8."/>
      <w:lvlJc w:val="left"/>
      <w:pPr>
        <w:ind w:left="5684" w:hanging="360"/>
      </w:pPr>
    </w:lvl>
    <w:lvl w:ilvl="8" w:tplc="040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6166620B"/>
    <w:multiLevelType w:val="hybridMultilevel"/>
    <w:tmpl w:val="F8A44392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611251"/>
    <w:multiLevelType w:val="hybridMultilevel"/>
    <w:tmpl w:val="227E9F9E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EB6AD7"/>
    <w:multiLevelType w:val="hybridMultilevel"/>
    <w:tmpl w:val="BE82308A"/>
    <w:lvl w:ilvl="0" w:tplc="945E3E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5"/>
  </w:num>
  <w:num w:numId="4">
    <w:abstractNumId w:val="15"/>
  </w:num>
  <w:num w:numId="5">
    <w:abstractNumId w:val="8"/>
  </w:num>
  <w:num w:numId="6">
    <w:abstractNumId w:val="14"/>
  </w:num>
  <w:num w:numId="7">
    <w:abstractNumId w:val="9"/>
  </w:num>
  <w:num w:numId="8">
    <w:abstractNumId w:val="7"/>
  </w:num>
  <w:num w:numId="9">
    <w:abstractNumId w:val="4"/>
  </w:num>
  <w:num w:numId="10">
    <w:abstractNumId w:val="13"/>
  </w:num>
  <w:num w:numId="11">
    <w:abstractNumId w:val="0"/>
  </w:num>
  <w:num w:numId="12">
    <w:abstractNumId w:val="3"/>
  </w:num>
  <w:num w:numId="13">
    <w:abstractNumId w:val="1"/>
  </w:num>
  <w:num w:numId="14">
    <w:abstractNumId w:val="2"/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17EB"/>
    <w:rsid w:val="00016016"/>
    <w:rsid w:val="00022715"/>
    <w:rsid w:val="00022B3A"/>
    <w:rsid w:val="000247B7"/>
    <w:rsid w:val="00031DC4"/>
    <w:rsid w:val="00051B36"/>
    <w:rsid w:val="000963BF"/>
    <w:rsid w:val="000A69F8"/>
    <w:rsid w:val="000B289D"/>
    <w:rsid w:val="000B4510"/>
    <w:rsid w:val="000C1209"/>
    <w:rsid w:val="000C60CB"/>
    <w:rsid w:val="0010137D"/>
    <w:rsid w:val="00130656"/>
    <w:rsid w:val="001339DC"/>
    <w:rsid w:val="001508FE"/>
    <w:rsid w:val="00164F74"/>
    <w:rsid w:val="001662A6"/>
    <w:rsid w:val="00172D99"/>
    <w:rsid w:val="001860AE"/>
    <w:rsid w:val="001C0F2D"/>
    <w:rsid w:val="001C76BF"/>
    <w:rsid w:val="001D58E9"/>
    <w:rsid w:val="001E246F"/>
    <w:rsid w:val="00204FFC"/>
    <w:rsid w:val="002200A8"/>
    <w:rsid w:val="00222F47"/>
    <w:rsid w:val="0022335E"/>
    <w:rsid w:val="00225D3A"/>
    <w:rsid w:val="00240DF5"/>
    <w:rsid w:val="002577D8"/>
    <w:rsid w:val="00273A75"/>
    <w:rsid w:val="002821E5"/>
    <w:rsid w:val="00292AEF"/>
    <w:rsid w:val="002B4E61"/>
    <w:rsid w:val="002B4F00"/>
    <w:rsid w:val="002E5605"/>
    <w:rsid w:val="00301272"/>
    <w:rsid w:val="003017EB"/>
    <w:rsid w:val="00313E08"/>
    <w:rsid w:val="0032495C"/>
    <w:rsid w:val="00332EE4"/>
    <w:rsid w:val="00360DBE"/>
    <w:rsid w:val="00363017"/>
    <w:rsid w:val="003A1A80"/>
    <w:rsid w:val="003B5DF6"/>
    <w:rsid w:val="003F3E5E"/>
    <w:rsid w:val="00417016"/>
    <w:rsid w:val="00434A93"/>
    <w:rsid w:val="00447DEE"/>
    <w:rsid w:val="0048764E"/>
    <w:rsid w:val="00487DFE"/>
    <w:rsid w:val="004B4790"/>
    <w:rsid w:val="004B6B5C"/>
    <w:rsid w:val="004C0E29"/>
    <w:rsid w:val="004E60F9"/>
    <w:rsid w:val="004E6213"/>
    <w:rsid w:val="00505CB1"/>
    <w:rsid w:val="005136C9"/>
    <w:rsid w:val="00522E1E"/>
    <w:rsid w:val="00536D5C"/>
    <w:rsid w:val="005528C0"/>
    <w:rsid w:val="0055467C"/>
    <w:rsid w:val="00562144"/>
    <w:rsid w:val="00596AEF"/>
    <w:rsid w:val="005B5575"/>
    <w:rsid w:val="005D3145"/>
    <w:rsid w:val="005D6C7E"/>
    <w:rsid w:val="00634FFC"/>
    <w:rsid w:val="00640C34"/>
    <w:rsid w:val="006437DE"/>
    <w:rsid w:val="00653E37"/>
    <w:rsid w:val="0066468F"/>
    <w:rsid w:val="0067142D"/>
    <w:rsid w:val="00675935"/>
    <w:rsid w:val="00680458"/>
    <w:rsid w:val="006B6DD1"/>
    <w:rsid w:val="006C23E8"/>
    <w:rsid w:val="006D1CF9"/>
    <w:rsid w:val="006E3961"/>
    <w:rsid w:val="006E6120"/>
    <w:rsid w:val="007013A6"/>
    <w:rsid w:val="00742FDB"/>
    <w:rsid w:val="0074304F"/>
    <w:rsid w:val="00750766"/>
    <w:rsid w:val="00751CD6"/>
    <w:rsid w:val="00765579"/>
    <w:rsid w:val="00791FEC"/>
    <w:rsid w:val="007B0D6A"/>
    <w:rsid w:val="007B21A9"/>
    <w:rsid w:val="007C5795"/>
    <w:rsid w:val="007C6B6B"/>
    <w:rsid w:val="007E1784"/>
    <w:rsid w:val="007F19CA"/>
    <w:rsid w:val="0083619C"/>
    <w:rsid w:val="00844A43"/>
    <w:rsid w:val="008610B4"/>
    <w:rsid w:val="00877CED"/>
    <w:rsid w:val="008A1BE0"/>
    <w:rsid w:val="008B6200"/>
    <w:rsid w:val="00913546"/>
    <w:rsid w:val="009206CC"/>
    <w:rsid w:val="00922920"/>
    <w:rsid w:val="00932416"/>
    <w:rsid w:val="0096051D"/>
    <w:rsid w:val="009635D0"/>
    <w:rsid w:val="00964753"/>
    <w:rsid w:val="00980E81"/>
    <w:rsid w:val="009A1B50"/>
    <w:rsid w:val="009A4B00"/>
    <w:rsid w:val="009A7441"/>
    <w:rsid w:val="009B1B3B"/>
    <w:rsid w:val="009B4F05"/>
    <w:rsid w:val="009C54B8"/>
    <w:rsid w:val="009C581D"/>
    <w:rsid w:val="009D2988"/>
    <w:rsid w:val="00A003E7"/>
    <w:rsid w:val="00A0260B"/>
    <w:rsid w:val="00A64DEF"/>
    <w:rsid w:val="00A71D1A"/>
    <w:rsid w:val="00A94658"/>
    <w:rsid w:val="00AA175A"/>
    <w:rsid w:val="00AA17AE"/>
    <w:rsid w:val="00AA4219"/>
    <w:rsid w:val="00AB6209"/>
    <w:rsid w:val="00AD0F43"/>
    <w:rsid w:val="00AD6D46"/>
    <w:rsid w:val="00AE6599"/>
    <w:rsid w:val="00AF502D"/>
    <w:rsid w:val="00B02264"/>
    <w:rsid w:val="00B137DF"/>
    <w:rsid w:val="00B143A5"/>
    <w:rsid w:val="00B54FAB"/>
    <w:rsid w:val="00B6382F"/>
    <w:rsid w:val="00B6747E"/>
    <w:rsid w:val="00BA7198"/>
    <w:rsid w:val="00BE7200"/>
    <w:rsid w:val="00C03DDE"/>
    <w:rsid w:val="00C33F54"/>
    <w:rsid w:val="00C5163C"/>
    <w:rsid w:val="00C56823"/>
    <w:rsid w:val="00C66545"/>
    <w:rsid w:val="00C75E76"/>
    <w:rsid w:val="00C84CDF"/>
    <w:rsid w:val="00C85BBC"/>
    <w:rsid w:val="00CD7A74"/>
    <w:rsid w:val="00CE39DA"/>
    <w:rsid w:val="00CF0354"/>
    <w:rsid w:val="00D1103B"/>
    <w:rsid w:val="00D5265F"/>
    <w:rsid w:val="00D527A1"/>
    <w:rsid w:val="00D86708"/>
    <w:rsid w:val="00D9266A"/>
    <w:rsid w:val="00D96559"/>
    <w:rsid w:val="00DA579B"/>
    <w:rsid w:val="00DA619D"/>
    <w:rsid w:val="00DE12AA"/>
    <w:rsid w:val="00E1481B"/>
    <w:rsid w:val="00E21BA6"/>
    <w:rsid w:val="00E32649"/>
    <w:rsid w:val="00E73119"/>
    <w:rsid w:val="00EC70B8"/>
    <w:rsid w:val="00ED0CEE"/>
    <w:rsid w:val="00EF5D4E"/>
    <w:rsid w:val="00EF7117"/>
    <w:rsid w:val="00EF78D5"/>
    <w:rsid w:val="00F016DF"/>
    <w:rsid w:val="00F23754"/>
    <w:rsid w:val="00F332B1"/>
    <w:rsid w:val="00F5528B"/>
    <w:rsid w:val="00FB7183"/>
    <w:rsid w:val="00FB7FA4"/>
    <w:rsid w:val="00FC14EF"/>
    <w:rsid w:val="00FD3CAF"/>
    <w:rsid w:val="00FF1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054A1E"/>
  <w15:chartTrackingRefBased/>
  <w15:docId w15:val="{EA040D99-2A2F-4162-B78D-E77E2CE35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7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9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9"/>
    <w:lsdException w:name="Subtle Reference" w:uiPriority="10" w:qFormat="1"/>
    <w:lsdException w:name="Intense Reference" w:uiPriority="10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8610B4"/>
    <w:pPr>
      <w:spacing w:after="120" w:line="360" w:lineRule="auto"/>
      <w:jc w:val="both"/>
    </w:pPr>
    <w:rPr>
      <w:rFonts w:ascii="Times New Roman" w:hAnsi="Times New Roman"/>
      <w:sz w:val="24"/>
    </w:rPr>
  </w:style>
  <w:style w:type="paragraph" w:styleId="Nadpis1">
    <w:name w:val="heading 1"/>
    <w:basedOn w:val="Normln"/>
    <w:next w:val="Normln"/>
    <w:link w:val="Nadpis1Char"/>
    <w:qFormat/>
    <w:rsid w:val="009C581D"/>
    <w:pPr>
      <w:keepNext/>
      <w:keepLines/>
      <w:numPr>
        <w:numId w:val="1"/>
      </w:numPr>
      <w:spacing w:before="240" w:after="240"/>
      <w:ind w:left="567" w:hanging="567"/>
      <w:jc w:val="left"/>
      <w:outlineLvl w:val="0"/>
    </w:pPr>
    <w:rPr>
      <w:rFonts w:eastAsiaTheme="minorEastAsia" w:cstheme="majorBidi"/>
      <w:b/>
      <w:sz w:val="40"/>
      <w:szCs w:val="32"/>
    </w:rPr>
  </w:style>
  <w:style w:type="paragraph" w:styleId="Nadpis2">
    <w:name w:val="heading 2"/>
    <w:basedOn w:val="Normln"/>
    <w:next w:val="Normln"/>
    <w:link w:val="Nadpis2Char"/>
    <w:qFormat/>
    <w:rsid w:val="009C581D"/>
    <w:pPr>
      <w:keepNext/>
      <w:keepLines/>
      <w:numPr>
        <w:ilvl w:val="1"/>
        <w:numId w:val="1"/>
      </w:numPr>
      <w:spacing w:before="120" w:after="240"/>
      <w:ind w:left="567" w:hanging="567"/>
      <w:outlineLvl w:val="1"/>
    </w:pPr>
    <w:rPr>
      <w:b/>
      <w:sz w:val="32"/>
      <w:lang w:eastAsia="cs-CZ"/>
    </w:rPr>
  </w:style>
  <w:style w:type="paragraph" w:styleId="Nadpis3">
    <w:name w:val="heading 3"/>
    <w:basedOn w:val="Normln"/>
    <w:next w:val="Normln"/>
    <w:link w:val="Nadpis3Char"/>
    <w:qFormat/>
    <w:rsid w:val="009C581D"/>
    <w:pPr>
      <w:keepNext/>
      <w:numPr>
        <w:ilvl w:val="2"/>
        <w:numId w:val="1"/>
      </w:numPr>
      <w:spacing w:before="120"/>
      <w:ind w:left="737" w:hanging="737"/>
      <w:outlineLvl w:val="2"/>
    </w:pPr>
    <w:rPr>
      <w:rFonts w:eastAsia="Times New Roman" w:cs="Times New Roman"/>
      <w:b/>
      <w:sz w:val="28"/>
      <w:szCs w:val="20"/>
      <w:lang w:eastAsia="cs-CZ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rsid w:val="00273A75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273A75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273A7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273A7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273A7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273A7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Nzevprce">
    <w:name w:val="Název práce"/>
    <w:basedOn w:val="Normln"/>
    <w:next w:val="Podtitulprce"/>
    <w:uiPriority w:val="11"/>
    <w:qFormat/>
    <w:rsid w:val="00EC70B8"/>
    <w:pPr>
      <w:spacing w:before="2700" w:after="0"/>
      <w:jc w:val="center"/>
    </w:pPr>
    <w:rPr>
      <w:b/>
      <w:sz w:val="36"/>
    </w:rPr>
  </w:style>
  <w:style w:type="paragraph" w:customStyle="1" w:styleId="Druhprce">
    <w:name w:val="Druh práce"/>
    <w:basedOn w:val="Normln"/>
    <w:uiPriority w:val="15"/>
    <w:qFormat/>
    <w:rsid w:val="0067142D"/>
    <w:pPr>
      <w:spacing w:before="240" w:after="0"/>
      <w:jc w:val="center"/>
    </w:pPr>
    <w:rPr>
      <w:b/>
      <w:sz w:val="28"/>
    </w:rPr>
  </w:style>
  <w:style w:type="paragraph" w:customStyle="1" w:styleId="Podnzev">
    <w:name w:val="Podnázev"/>
    <w:basedOn w:val="Normln"/>
    <w:uiPriority w:val="11"/>
    <w:qFormat/>
    <w:rsid w:val="00EC70B8"/>
    <w:pPr>
      <w:widowControl w:val="0"/>
      <w:spacing w:before="2700" w:after="0"/>
      <w:jc w:val="center"/>
    </w:pPr>
    <w:rPr>
      <w:rFonts w:eastAsiaTheme="majorEastAsia" w:cstheme="majorBidi"/>
      <w:b/>
      <w:sz w:val="28"/>
      <w:szCs w:val="56"/>
    </w:rPr>
  </w:style>
  <w:style w:type="character" w:styleId="Zstupntext">
    <w:name w:val="Placeholder Text"/>
    <w:basedOn w:val="Standardnpsmoodstavce"/>
    <w:uiPriority w:val="99"/>
    <w:semiHidden/>
    <w:rsid w:val="00FD3CAF"/>
    <w:rPr>
      <w:color w:val="808080"/>
    </w:rPr>
  </w:style>
  <w:style w:type="character" w:customStyle="1" w:styleId="Nadpis1Char">
    <w:name w:val="Nadpis 1 Char"/>
    <w:basedOn w:val="Standardnpsmoodstavce"/>
    <w:link w:val="Nadpis1"/>
    <w:rsid w:val="009C581D"/>
    <w:rPr>
      <w:rFonts w:ascii="Times New Roman" w:eastAsiaTheme="minorEastAsia" w:hAnsi="Times New Roman" w:cstheme="majorBidi"/>
      <w:b/>
      <w:sz w:val="40"/>
      <w:szCs w:val="32"/>
    </w:rPr>
  </w:style>
  <w:style w:type="character" w:styleId="Hypertextovodkaz">
    <w:name w:val="Hyperlink"/>
    <w:basedOn w:val="Standardnpsmoodstavce"/>
    <w:uiPriority w:val="99"/>
    <w:unhideWhenUsed/>
    <w:rsid w:val="001C76BF"/>
    <w:rPr>
      <w:color w:val="0563C1" w:themeColor="hyperlink"/>
      <w:u w:val="single"/>
    </w:rPr>
  </w:style>
  <w:style w:type="paragraph" w:styleId="Obsah1">
    <w:name w:val="toc 1"/>
    <w:basedOn w:val="Normln"/>
    <w:next w:val="Normln"/>
    <w:autoRedefine/>
    <w:uiPriority w:val="39"/>
    <w:unhideWhenUsed/>
    <w:rsid w:val="00B54FAB"/>
    <w:pPr>
      <w:tabs>
        <w:tab w:val="right" w:leader="dot" w:pos="9071"/>
      </w:tabs>
      <w:spacing w:after="0"/>
    </w:pPr>
  </w:style>
  <w:style w:type="character" w:styleId="Siln">
    <w:name w:val="Strong"/>
    <w:basedOn w:val="Standardnpsmoodstavce"/>
    <w:uiPriority w:val="22"/>
    <w:semiHidden/>
    <w:rsid w:val="002B4E61"/>
    <w:rPr>
      <w:b/>
      <w:bCs/>
    </w:rPr>
  </w:style>
  <w:style w:type="paragraph" w:styleId="Nadpisobsahu">
    <w:name w:val="TOC Heading"/>
    <w:basedOn w:val="Nadpis1"/>
    <w:next w:val="Normln"/>
    <w:uiPriority w:val="39"/>
    <w:unhideWhenUsed/>
    <w:qFormat/>
    <w:rsid w:val="00EF5D4E"/>
    <w:pPr>
      <w:spacing w:after="0"/>
      <w:outlineLvl w:val="9"/>
    </w:pPr>
    <w:rPr>
      <w:b w:val="0"/>
      <w:color w:val="2F5496" w:themeColor="accent1" w:themeShade="BF"/>
      <w:lang w:eastAsia="cs-CZ"/>
    </w:rPr>
  </w:style>
  <w:style w:type="paragraph" w:styleId="Podnadpis">
    <w:name w:val="Subtitle"/>
    <w:basedOn w:val="Normln"/>
    <w:next w:val="Normln"/>
    <w:link w:val="PodnadpisChar"/>
    <w:uiPriority w:val="11"/>
    <w:semiHidden/>
    <w:qFormat/>
    <w:rsid w:val="00051B36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PodnadpisChar">
    <w:name w:val="Podnadpis Char"/>
    <w:basedOn w:val="Standardnpsmoodstavce"/>
    <w:link w:val="Podnadpis"/>
    <w:uiPriority w:val="11"/>
    <w:semiHidden/>
    <w:rsid w:val="009A1B50"/>
    <w:rPr>
      <w:rFonts w:ascii="Times New Roman" w:eastAsiaTheme="minorEastAsia" w:hAnsi="Times New Roman"/>
      <w:color w:val="5A5A5A" w:themeColor="text1" w:themeTint="A5"/>
      <w:spacing w:val="15"/>
    </w:rPr>
  </w:style>
  <w:style w:type="paragraph" w:customStyle="1" w:styleId="Neslovansti">
    <w:name w:val="Nečíslované části"/>
    <w:basedOn w:val="Podnadpis"/>
    <w:uiPriority w:val="1"/>
    <w:qFormat/>
    <w:rsid w:val="0022335E"/>
    <w:pPr>
      <w:spacing w:before="360"/>
    </w:pPr>
    <w:rPr>
      <w:rFonts w:cs="Times New Roman"/>
      <w:b/>
      <w:color w:val="auto"/>
      <w:sz w:val="40"/>
    </w:rPr>
  </w:style>
  <w:style w:type="character" w:customStyle="1" w:styleId="Nadpis2Char">
    <w:name w:val="Nadpis 2 Char"/>
    <w:basedOn w:val="Standardnpsmoodstavce"/>
    <w:link w:val="Nadpis2"/>
    <w:rsid w:val="009C581D"/>
    <w:rPr>
      <w:rFonts w:ascii="Times New Roman" w:hAnsi="Times New Roman"/>
      <w:b/>
      <w:sz w:val="32"/>
      <w:lang w:eastAsia="cs-CZ"/>
    </w:rPr>
  </w:style>
  <w:style w:type="paragraph" w:styleId="Odstavecseseznamem">
    <w:name w:val="List Paragraph"/>
    <w:basedOn w:val="Normln"/>
    <w:link w:val="OdstavecseseznamemChar"/>
    <w:uiPriority w:val="34"/>
    <w:unhideWhenUsed/>
    <w:qFormat/>
    <w:rsid w:val="00292AEF"/>
    <w:pPr>
      <w:ind w:left="720"/>
    </w:pPr>
    <w:rPr>
      <w:rFonts w:eastAsia="Times New Roman" w:cs="Times New Roman"/>
      <w:szCs w:val="24"/>
      <w:lang w:eastAsia="cs-CZ"/>
    </w:rPr>
  </w:style>
  <w:style w:type="character" w:customStyle="1" w:styleId="OdstavecseseznamemChar">
    <w:name w:val="Odstavec se seznamem Char"/>
    <w:basedOn w:val="Standardnpsmoodstavce"/>
    <w:link w:val="Odstavecseseznamem"/>
    <w:uiPriority w:val="34"/>
    <w:rsid w:val="00051B36"/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4C0E2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4C0E29"/>
    <w:rPr>
      <w:rFonts w:ascii="Cambria" w:hAnsi="Cambria"/>
      <w:sz w:val="24"/>
    </w:rPr>
  </w:style>
  <w:style w:type="paragraph" w:styleId="Zpat">
    <w:name w:val="footer"/>
    <w:basedOn w:val="Normln"/>
    <w:link w:val="ZpatChar"/>
    <w:uiPriority w:val="99"/>
    <w:unhideWhenUsed/>
    <w:rsid w:val="004C0E2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4C0E29"/>
    <w:rPr>
      <w:rFonts w:ascii="Cambria" w:hAnsi="Cambria"/>
      <w:sz w:val="24"/>
    </w:rPr>
  </w:style>
  <w:style w:type="paragraph" w:customStyle="1" w:styleId="Nzevkoly">
    <w:name w:val="Název školy"/>
    <w:next w:val="Normln"/>
    <w:uiPriority w:val="13"/>
    <w:qFormat/>
    <w:rsid w:val="00EC70B8"/>
    <w:pPr>
      <w:spacing w:before="1440" w:after="0" w:line="360" w:lineRule="auto"/>
      <w:jc w:val="center"/>
    </w:pPr>
    <w:rPr>
      <w:rFonts w:ascii="Times New Roman" w:eastAsiaTheme="majorEastAsia" w:hAnsi="Times New Roman" w:cs="Times New Roman"/>
      <w:b/>
      <w:sz w:val="32"/>
      <w:szCs w:val="32"/>
    </w:rPr>
  </w:style>
  <w:style w:type="paragraph" w:customStyle="1" w:styleId="Nzevkatedry">
    <w:name w:val="Název katedry"/>
    <w:uiPriority w:val="14"/>
    <w:qFormat/>
    <w:rsid w:val="00EC70B8"/>
    <w:pPr>
      <w:spacing w:before="240" w:after="0" w:line="360" w:lineRule="auto"/>
      <w:jc w:val="center"/>
    </w:pPr>
    <w:rPr>
      <w:rFonts w:ascii="Times New Roman" w:eastAsiaTheme="majorEastAsia" w:hAnsi="Times New Roman" w:cs="Times New Roman"/>
      <w:b/>
      <w:sz w:val="28"/>
      <w:szCs w:val="32"/>
    </w:rPr>
  </w:style>
  <w:style w:type="paragraph" w:customStyle="1" w:styleId="Podtitulprce">
    <w:name w:val="Podtitul práce"/>
    <w:basedOn w:val="Normln"/>
    <w:next w:val="Druhprce"/>
    <w:uiPriority w:val="12"/>
    <w:qFormat/>
    <w:rsid w:val="0067142D"/>
    <w:pPr>
      <w:spacing w:before="180"/>
      <w:jc w:val="center"/>
    </w:pPr>
    <w:rPr>
      <w:i/>
      <w:sz w:val="28"/>
    </w:rPr>
  </w:style>
  <w:style w:type="paragraph" w:styleId="Zkladntext">
    <w:name w:val="Body Text"/>
    <w:basedOn w:val="Normln"/>
    <w:link w:val="ZkladntextChar"/>
    <w:uiPriority w:val="99"/>
    <w:rsid w:val="00675935"/>
    <w:pPr>
      <w:spacing w:after="0" w:line="240" w:lineRule="auto"/>
    </w:pPr>
    <w:rPr>
      <w:rFonts w:eastAsia="Times New Roman" w:cs="Times New Roman"/>
      <w:szCs w:val="20"/>
      <w:lang w:eastAsia="cs-CZ"/>
    </w:rPr>
  </w:style>
  <w:style w:type="character" w:customStyle="1" w:styleId="ZkladntextChar">
    <w:name w:val="Základní text Char"/>
    <w:basedOn w:val="Standardnpsmoodstavce"/>
    <w:link w:val="Zkladntext"/>
    <w:uiPriority w:val="99"/>
    <w:rsid w:val="00765579"/>
    <w:rPr>
      <w:rFonts w:ascii="Times New Roman" w:eastAsia="Times New Roman" w:hAnsi="Times New Roman" w:cs="Times New Roman"/>
      <w:sz w:val="24"/>
      <w:szCs w:val="20"/>
      <w:lang w:eastAsia="cs-CZ"/>
    </w:rPr>
  </w:style>
  <w:style w:type="paragraph" w:styleId="Obsah2">
    <w:name w:val="toc 2"/>
    <w:basedOn w:val="Normln"/>
    <w:next w:val="Normln"/>
    <w:autoRedefine/>
    <w:uiPriority w:val="39"/>
    <w:unhideWhenUsed/>
    <w:rsid w:val="008610B4"/>
    <w:pPr>
      <w:spacing w:after="0"/>
      <w:ind w:left="340"/>
    </w:pPr>
    <w:rPr>
      <w:sz w:val="22"/>
    </w:rPr>
  </w:style>
  <w:style w:type="character" w:customStyle="1" w:styleId="Nadpis3Char">
    <w:name w:val="Nadpis 3 Char"/>
    <w:basedOn w:val="Standardnpsmoodstavce"/>
    <w:link w:val="Nadpis3"/>
    <w:rsid w:val="009C581D"/>
    <w:rPr>
      <w:rFonts w:ascii="Times New Roman" w:eastAsia="Times New Roman" w:hAnsi="Times New Roman" w:cs="Times New Roman"/>
      <w:b/>
      <w:sz w:val="28"/>
      <w:szCs w:val="20"/>
      <w:lang w:eastAsia="cs-CZ"/>
    </w:rPr>
  </w:style>
  <w:style w:type="paragraph" w:styleId="Obsah3">
    <w:name w:val="toc 3"/>
    <w:basedOn w:val="Normln"/>
    <w:next w:val="Normln"/>
    <w:autoRedefine/>
    <w:uiPriority w:val="39"/>
    <w:unhideWhenUsed/>
    <w:rsid w:val="007B21A9"/>
    <w:pPr>
      <w:spacing w:after="100"/>
      <w:ind w:left="480"/>
    </w:pPr>
  </w:style>
  <w:style w:type="paragraph" w:customStyle="1" w:styleId="Obsah">
    <w:name w:val="Obsah"/>
    <w:basedOn w:val="Neslovansti"/>
    <w:uiPriority w:val="10"/>
    <w:rsid w:val="007B21A9"/>
  </w:style>
  <w:style w:type="character" w:customStyle="1" w:styleId="Nadpis4Char">
    <w:name w:val="Nadpis 4 Char"/>
    <w:basedOn w:val="Standardnpsmoodstavce"/>
    <w:link w:val="Nadpis4"/>
    <w:uiPriority w:val="9"/>
    <w:semiHidden/>
    <w:rsid w:val="00273A75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273A75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styleId="Vrazncitt">
    <w:name w:val="Intense Quote"/>
    <w:basedOn w:val="Normln"/>
    <w:next w:val="Normln"/>
    <w:link w:val="VrazncittChar"/>
    <w:uiPriority w:val="30"/>
    <w:semiHidden/>
    <w:qFormat/>
    <w:rsid w:val="000963B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</w:rPr>
  </w:style>
  <w:style w:type="character" w:customStyle="1" w:styleId="VrazncittChar">
    <w:name w:val="Výrazný citát Char"/>
    <w:basedOn w:val="Standardnpsmoodstavce"/>
    <w:link w:val="Vrazncitt"/>
    <w:uiPriority w:val="30"/>
    <w:semiHidden/>
    <w:rsid w:val="00051B36"/>
    <w:rPr>
      <w:rFonts w:ascii="Times New Roman" w:hAnsi="Times New Roman"/>
      <w:i/>
      <w:iCs/>
      <w:sz w:val="24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273A75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273A75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273A7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273A7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Zdraznnjemn">
    <w:name w:val="Subtle Emphasis"/>
    <w:basedOn w:val="Standardnpsmoodstavce"/>
    <w:uiPriority w:val="9"/>
    <w:qFormat/>
    <w:rsid w:val="00051B36"/>
    <w:rPr>
      <w:rFonts w:ascii="Times New Roman" w:hAnsi="Times New Roman"/>
      <w:i/>
      <w:iCs/>
      <w:color w:val="595959" w:themeColor="text1" w:themeTint="A6"/>
      <w:sz w:val="24"/>
    </w:rPr>
  </w:style>
  <w:style w:type="character" w:styleId="Odkazintenzivn">
    <w:name w:val="Intense Reference"/>
    <w:basedOn w:val="Standardnpsmoodstavce"/>
    <w:uiPriority w:val="10"/>
    <w:qFormat/>
    <w:rsid w:val="00051B36"/>
    <w:rPr>
      <w:rFonts w:ascii="Times New Roman" w:hAnsi="Times New Roman"/>
      <w:b/>
      <w:bCs/>
      <w:i w:val="0"/>
      <w:caps w:val="0"/>
      <w:smallCaps/>
      <w:color w:val="4472C4" w:themeColor="accent1"/>
      <w:spacing w:val="5"/>
      <w:u w:val="single"/>
    </w:rPr>
  </w:style>
  <w:style w:type="character" w:styleId="Zdraznn">
    <w:name w:val="Emphasis"/>
    <w:basedOn w:val="Standardnpsmoodstavce"/>
    <w:uiPriority w:val="9"/>
    <w:qFormat/>
    <w:rsid w:val="00051B36"/>
    <w:rPr>
      <w:rFonts w:ascii="Times New Roman" w:hAnsi="Times New Roman"/>
      <w:i/>
      <w:iCs/>
    </w:rPr>
  </w:style>
  <w:style w:type="character" w:styleId="Odkazjemn">
    <w:name w:val="Subtle Reference"/>
    <w:basedOn w:val="Standardnpsmoodstavce"/>
    <w:uiPriority w:val="10"/>
    <w:qFormat/>
    <w:rsid w:val="009A1B50"/>
    <w:rPr>
      <w:rFonts w:ascii="Times New Roman" w:hAnsi="Times New Roman"/>
      <w:smallCaps/>
      <w:color w:val="5A5A5A" w:themeColor="text1" w:themeTint="A5"/>
      <w:sz w:val="24"/>
      <w:u w:val="single"/>
    </w:rPr>
  </w:style>
  <w:style w:type="paragraph" w:customStyle="1" w:styleId="Dleitupozornn">
    <w:name w:val="Důleité upozornění"/>
    <w:basedOn w:val="Vrazncitt"/>
    <w:uiPriority w:val="11"/>
    <w:qFormat/>
    <w:rsid w:val="009A1B50"/>
    <w:rPr>
      <w:b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9C581D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9C581D"/>
    <w:rPr>
      <w:rFonts w:ascii="Times New Roman" w:hAnsi="Times New Roman"/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9C581D"/>
    <w:rPr>
      <w:vertAlign w:val="superscript"/>
    </w:rPr>
  </w:style>
  <w:style w:type="paragraph" w:customStyle="1" w:styleId="Autor">
    <w:name w:val="Autor"/>
    <w:basedOn w:val="Normln"/>
    <w:uiPriority w:val="16"/>
    <w:qFormat/>
    <w:rsid w:val="007B0D6A"/>
    <w:pPr>
      <w:tabs>
        <w:tab w:val="left" w:pos="3261"/>
      </w:tabs>
      <w:spacing w:before="2280" w:line="240" w:lineRule="auto"/>
      <w:ind w:left="709"/>
      <w:jc w:val="left"/>
    </w:pPr>
  </w:style>
  <w:style w:type="paragraph" w:customStyle="1" w:styleId="Jmnoapijmen">
    <w:name w:val="Jméno a přijmení"/>
    <w:basedOn w:val="Autor"/>
    <w:uiPriority w:val="17"/>
    <w:qFormat/>
    <w:rsid w:val="007B0D6A"/>
    <w:rPr>
      <w:b/>
      <w:sz w:val="28"/>
    </w:rPr>
  </w:style>
  <w:style w:type="paragraph" w:customStyle="1" w:styleId="Studijnobor">
    <w:name w:val="Studijní obor"/>
    <w:basedOn w:val="Normln"/>
    <w:uiPriority w:val="16"/>
    <w:qFormat/>
    <w:rsid w:val="007B0D6A"/>
    <w:pPr>
      <w:tabs>
        <w:tab w:val="left" w:pos="3261"/>
      </w:tabs>
      <w:spacing w:before="180" w:after="0" w:line="240" w:lineRule="auto"/>
    </w:pPr>
  </w:style>
  <w:style w:type="paragraph" w:customStyle="1" w:styleId="Vedoucprce">
    <w:name w:val="Vedoucí práce"/>
    <w:basedOn w:val="Normln"/>
    <w:uiPriority w:val="12"/>
    <w:qFormat/>
    <w:rsid w:val="007B0D6A"/>
    <w:pPr>
      <w:tabs>
        <w:tab w:val="left" w:pos="3261"/>
      </w:tabs>
      <w:spacing w:before="480" w:after="0" w:line="240" w:lineRule="auto"/>
      <w:ind w:left="709"/>
    </w:pPr>
    <w:rPr>
      <w:b/>
    </w:rPr>
  </w:style>
  <w:style w:type="paragraph" w:customStyle="1" w:styleId="Titul">
    <w:name w:val="Titul"/>
    <w:aliases w:val="jméno,příjmení"/>
    <w:basedOn w:val="Vedoucprce"/>
    <w:uiPriority w:val="17"/>
    <w:qFormat/>
    <w:rsid w:val="007B0D6A"/>
  </w:style>
  <w:style w:type="paragraph" w:customStyle="1" w:styleId="Neslovanpodnadpisy">
    <w:name w:val="Nečíslované podnadpisy"/>
    <w:basedOn w:val="Neslovansti"/>
    <w:qFormat/>
    <w:rsid w:val="00204FFC"/>
    <w:rPr>
      <w:sz w:val="28"/>
    </w:rPr>
  </w:style>
  <w:style w:type="table" w:styleId="Mkatabulky">
    <w:name w:val="Table Grid"/>
    <w:basedOn w:val="Normlntabulka"/>
    <w:uiPriority w:val="39"/>
    <w:rsid w:val="00F237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lnweb">
    <w:name w:val="Normal (Web)"/>
    <w:basedOn w:val="Normln"/>
    <w:uiPriority w:val="99"/>
    <w:semiHidden/>
    <w:unhideWhenUsed/>
    <w:rsid w:val="00634FFC"/>
    <w:pPr>
      <w:spacing w:before="100" w:beforeAutospacing="1" w:after="100" w:afterAutospacing="1" w:line="240" w:lineRule="auto"/>
      <w:jc w:val="left"/>
    </w:pPr>
    <w:rPr>
      <w:rFonts w:eastAsiaTheme="minorEastAsia" w:cs="Times New Roman"/>
      <w:szCs w:val="24"/>
      <w:lang w:eastAsia="cs-CZ"/>
    </w:rPr>
  </w:style>
  <w:style w:type="paragraph" w:customStyle="1" w:styleId="Nadpis21">
    <w:name w:val="Nadpis 21"/>
    <w:basedOn w:val="Normln"/>
    <w:next w:val="Normln"/>
    <w:link w:val="Znaknadpisu2"/>
    <w:uiPriority w:val="1"/>
    <w:unhideWhenUsed/>
    <w:qFormat/>
    <w:rsid w:val="009A7441"/>
    <w:pPr>
      <w:keepNext/>
      <w:keepLines/>
      <w:spacing w:before="240" w:after="0" w:line="336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0"/>
      <w:lang w:eastAsia="cs-CZ"/>
    </w:rPr>
  </w:style>
  <w:style w:type="character" w:customStyle="1" w:styleId="Znaknadpisu2">
    <w:name w:val="Znak nadpisu 2"/>
    <w:basedOn w:val="Standardnpsmoodstavce"/>
    <w:link w:val="Nadpis21"/>
    <w:uiPriority w:val="1"/>
    <w:rsid w:val="009A7441"/>
    <w:rPr>
      <w:rFonts w:asciiTheme="majorHAnsi" w:eastAsiaTheme="majorEastAsia" w:hAnsiTheme="majorHAnsi" w:cstheme="majorBidi"/>
      <w:b/>
      <w:bCs/>
      <w:color w:val="000000" w:themeColor="text1"/>
      <w:sz w:val="28"/>
      <w:szCs w:val="20"/>
      <w:lang w:eastAsia="cs-CZ"/>
    </w:rPr>
  </w:style>
  <w:style w:type="paragraph" w:customStyle="1" w:styleId="Nadpis11">
    <w:name w:val="Nadpis 11"/>
    <w:basedOn w:val="Normln"/>
    <w:next w:val="Normln"/>
    <w:link w:val="Znaknadpisu1"/>
    <w:uiPriority w:val="1"/>
    <w:qFormat/>
    <w:rsid w:val="009B1B3B"/>
    <w:pPr>
      <w:pageBreakBefore/>
      <w:pBdr>
        <w:bottom w:val="single" w:sz="8" w:space="1" w:color="auto"/>
      </w:pBdr>
      <w:spacing w:before="480" w:line="240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40"/>
      <w:szCs w:val="20"/>
      <w:lang w:eastAsia="cs-CZ"/>
    </w:rPr>
  </w:style>
  <w:style w:type="character" w:customStyle="1" w:styleId="Znaknadpisu1">
    <w:name w:val="Znak nadpisu 1"/>
    <w:basedOn w:val="Standardnpsmoodstavce"/>
    <w:link w:val="Nadpis11"/>
    <w:uiPriority w:val="1"/>
    <w:rsid w:val="009B1B3B"/>
    <w:rPr>
      <w:rFonts w:asciiTheme="majorHAnsi" w:eastAsiaTheme="majorEastAsia" w:hAnsiTheme="majorHAnsi" w:cstheme="majorBidi"/>
      <w:b/>
      <w:bCs/>
      <w:color w:val="000000" w:themeColor="text1"/>
      <w:sz w:val="40"/>
      <w:szCs w:val="20"/>
      <w:lang w:eastAsia="cs-CZ"/>
    </w:rPr>
  </w:style>
  <w:style w:type="character" w:styleId="Nevyeenzmnka">
    <w:name w:val="Unresolved Mention"/>
    <w:basedOn w:val="Standardnpsmoodstavce"/>
    <w:uiPriority w:val="99"/>
    <w:semiHidden/>
    <w:unhideWhenUsed/>
    <w:rsid w:val="009B1B3B"/>
    <w:rPr>
      <w:color w:val="605E5C"/>
      <w:shd w:val="clear" w:color="auto" w:fill="E1DFDD"/>
    </w:rPr>
  </w:style>
  <w:style w:type="paragraph" w:customStyle="1" w:styleId="Texttabulky">
    <w:name w:val="Text tabulky"/>
    <w:basedOn w:val="Normln"/>
    <w:uiPriority w:val="1"/>
    <w:qFormat/>
    <w:rsid w:val="00FF1518"/>
    <w:pPr>
      <w:spacing w:before="60" w:after="60" w:line="240" w:lineRule="auto"/>
      <w:jc w:val="left"/>
    </w:pPr>
    <w:rPr>
      <w:rFonts w:asciiTheme="minorHAnsi" w:hAnsiTheme="minorHAnsi"/>
      <w:color w:val="404040" w:themeColor="text1" w:themeTint="BF"/>
      <w:sz w:val="20"/>
      <w:szCs w:val="20"/>
      <w:lang w:eastAsia="cs-CZ"/>
    </w:rPr>
  </w:style>
  <w:style w:type="paragraph" w:customStyle="1" w:styleId="Informannadpis">
    <w:name w:val="Informační nadpis"/>
    <w:basedOn w:val="Normln"/>
    <w:uiPriority w:val="2"/>
    <w:qFormat/>
    <w:rsid w:val="00751CD6"/>
    <w:pPr>
      <w:spacing w:after="60" w:line="240" w:lineRule="auto"/>
      <w:ind w:left="29" w:right="29"/>
      <w:jc w:val="right"/>
    </w:pPr>
    <w:rPr>
      <w:rFonts w:asciiTheme="minorHAnsi" w:hAnsiTheme="minorHAnsi"/>
      <w:b/>
      <w:bCs/>
      <w:color w:val="4472C4" w:themeColor="accent1"/>
      <w:sz w:val="36"/>
      <w:szCs w:val="20"/>
      <w:lang w:eastAsia="cs-CZ"/>
    </w:rPr>
  </w:style>
  <w:style w:type="paragraph" w:customStyle="1" w:styleId="Organizace">
    <w:name w:val="Organizace"/>
    <w:basedOn w:val="Normln"/>
    <w:uiPriority w:val="2"/>
    <w:qFormat/>
    <w:rsid w:val="00751CD6"/>
    <w:pPr>
      <w:spacing w:after="60" w:line="240" w:lineRule="auto"/>
      <w:ind w:left="29" w:right="29"/>
      <w:jc w:val="left"/>
    </w:pPr>
    <w:rPr>
      <w:rFonts w:asciiTheme="minorHAnsi" w:hAnsiTheme="minorHAnsi"/>
      <w:b/>
      <w:bCs/>
      <w:color w:val="4472C4" w:themeColor="accent1"/>
      <w:sz w:val="36"/>
      <w:szCs w:val="20"/>
      <w:lang w:eastAsia="cs-CZ"/>
    </w:rPr>
  </w:style>
  <w:style w:type="character" w:styleId="Nzevknihy">
    <w:name w:val="Book Title"/>
    <w:basedOn w:val="Standardnpsmoodstavce"/>
    <w:uiPriority w:val="33"/>
    <w:qFormat/>
    <w:rsid w:val="00751CD6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228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56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8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577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6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530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lpha.kts.vspj.cz:8064/" TargetMode="External"/><Relationship Id="rId18" Type="http://schemas.openxmlformats.org/officeDocument/2006/relationships/image" Target="media/image4.jpg"/><Relationship Id="rId26" Type="http://schemas.openxmlformats.org/officeDocument/2006/relationships/image" Target="media/image10.jpg"/><Relationship Id="rId39" Type="http://schemas.openxmlformats.org/officeDocument/2006/relationships/hyperlink" Target="https://alpha.kei.vspj.cz/~user/nazev_webu/" TargetMode="External"/><Relationship Id="rId21" Type="http://schemas.openxmlformats.org/officeDocument/2006/relationships/image" Target="media/image6.jpg"/><Relationship Id="rId34" Type="http://schemas.openxmlformats.org/officeDocument/2006/relationships/hyperlink" Target="https://desktop.github.com/" TargetMode="External"/><Relationship Id="rId42" Type="http://schemas.openxmlformats.org/officeDocument/2006/relationships/hyperlink" Target="https://bcrypt-generator.com" TargetMode="External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apachefriends.org/download.html" TargetMode="External"/><Relationship Id="rId29" Type="http://schemas.openxmlformats.org/officeDocument/2006/relationships/image" Target="media/image13.jpg"/><Relationship Id="rId11" Type="http://schemas.openxmlformats.org/officeDocument/2006/relationships/footer" Target="footer1.xml"/><Relationship Id="rId24" Type="http://schemas.openxmlformats.org/officeDocument/2006/relationships/image" Target="media/image8.jpg"/><Relationship Id="rId32" Type="http://schemas.openxmlformats.org/officeDocument/2006/relationships/image" Target="media/image15.jpg"/><Relationship Id="rId37" Type="http://schemas.openxmlformats.org/officeDocument/2006/relationships/image" Target="media/image18.png"/><Relationship Id="rId40" Type="http://schemas.openxmlformats.org/officeDocument/2006/relationships/hyperlink" Target="https://alpha.kei.vspj.cz/~user/nazev_webu/app%20dev.php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hyperlink" Target="https://curl.haxx.se/docs/caextract.htm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jpg"/><Relationship Id="rId27" Type="http://schemas.openxmlformats.org/officeDocument/2006/relationships/image" Target="media/image11.jpg"/><Relationship Id="rId30" Type="http://schemas.openxmlformats.org/officeDocument/2006/relationships/hyperlink" Target="https://winscp.net/eng/download.php" TargetMode="External"/><Relationship Id="rId35" Type="http://schemas.openxmlformats.org/officeDocument/2006/relationships/image" Target="media/image16.jpg"/><Relationship Id="rId43" Type="http://schemas.openxmlformats.org/officeDocument/2006/relationships/image" Target="media/image20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3.jpg"/><Relationship Id="rId25" Type="http://schemas.openxmlformats.org/officeDocument/2006/relationships/image" Target="media/image9.jpg"/><Relationship Id="rId33" Type="http://schemas.openxmlformats.org/officeDocument/2006/relationships/hyperlink" Target="https://github.com/RSP-vspj/Seminarka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20" Type="http://schemas.openxmlformats.org/officeDocument/2006/relationships/image" Target="media/image5.jpg"/><Relationship Id="rId41" Type="http://schemas.openxmlformats.org/officeDocument/2006/relationships/hyperlink" Target="http://alpha.kts.vspj.cz:port" TargetMode="External"/><Relationship Id="rId54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hyperlink" Target="https://getcomposer.org/download/" TargetMode="External"/><Relationship Id="rId28" Type="http://schemas.openxmlformats.org/officeDocument/2006/relationships/image" Target="media/image12.jpg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endnotes" Target="endnotes.xml"/><Relationship Id="rId31" Type="http://schemas.openxmlformats.org/officeDocument/2006/relationships/image" Target="media/image14.jpg"/><Relationship Id="rId44" Type="http://schemas.openxmlformats.org/officeDocument/2006/relationships/hyperlink" Target="http://alpha.kts.vspj.cz:8064/" TargetMode="External"/><Relationship Id="rId52" Type="http://schemas.openxmlformats.org/officeDocument/2006/relationships/image" Target="media/image28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niela.cervenclova\AppData\Local\Microsoft\Windows\INetCache\Content.Outlook\7KZYX1OS\&#352;ablon&#225;%20z&#225;v&#283;re&#269;n&#233;%20pr&#225;ce%20v2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F7B6DC845F01641AC1819E233C32348" ma:contentTypeVersion="9" ma:contentTypeDescription="Create a new document." ma:contentTypeScope="" ma:versionID="98819f83f1e1216ce3e3eddc4b1b7efb">
  <xsd:schema xmlns:xsd="http://www.w3.org/2001/XMLSchema" xmlns:xs="http://www.w3.org/2001/XMLSchema" xmlns:p="http://schemas.microsoft.com/office/2006/metadata/properties" xmlns:ns2="257ed0fd-0c01-4892-a7d0-e889d1c5a7c5" targetNamespace="http://schemas.microsoft.com/office/2006/metadata/properties" ma:root="true" ma:fieldsID="521911a4a0d1b1b1d78dfbf7e662eaf6" ns2:_="">
    <xsd:import namespace="257ed0fd-0c01-4892-a7d0-e889d1c5a7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7ed0fd-0c01-4892-a7d0-e889d1c5a7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61E4A4F-C736-4CA2-AE08-51CFC91511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57ed0fd-0c01-4892-a7d0-e889d1c5a7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38BA1E8-C975-4FA1-8788-DB32CEFC78F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66F7605-D6CA-42B7-BBE0-3F8FCC33612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9D2DC52-2EBA-4B9F-B1D2-1C55306B2DD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Šabloná závěrečné práce v2.dotx</Template>
  <TotalTime>37</TotalTime>
  <Pages>30</Pages>
  <Words>2313</Words>
  <Characters>13653</Characters>
  <Application>Microsoft Office Word</Application>
  <DocSecurity>0</DocSecurity>
  <Lines>113</Lines>
  <Paragraphs>31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Stulir</dc:creator>
  <cp:keywords/>
  <dc:description/>
  <cp:lastModifiedBy>Pavel Kincl</cp:lastModifiedBy>
  <cp:revision>12</cp:revision>
  <cp:lastPrinted>2019-01-09T13:17:00Z</cp:lastPrinted>
  <dcterms:created xsi:type="dcterms:W3CDTF">2021-01-17T12:49:00Z</dcterms:created>
  <dcterms:modified xsi:type="dcterms:W3CDTF">2021-01-17T14:40:00Z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0x0101004F7B6DC845F01641AC1819E233C32348</vt:lpwstr>
  </property>
</Properties>
</file>